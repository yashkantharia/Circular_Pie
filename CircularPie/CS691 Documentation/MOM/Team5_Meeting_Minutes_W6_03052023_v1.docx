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0DB2DCA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03-05-2023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02D5F" w14:textId="36727D46" w:rsidR="002A29BE" w:rsidRPr="002A29BE" w:rsidRDefault="009A50D4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progress and discussion to clear any doubts.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A29BE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66BEECA9" w:rsidR="002A29BE" w:rsidRP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2A29BE">
              <w:rPr>
                <w:rFonts w:ascii="Calibri" w:hAnsi="Calibri" w:cs="Calibri"/>
                <w:sz w:val="22"/>
                <w:szCs w:val="22"/>
              </w:rPr>
              <w:t>Select in the RCT a few features to implement this semester, including crosscuts</w:t>
            </w:r>
          </w:p>
        </w:tc>
        <w:tc>
          <w:tcPr>
            <w:tcW w:w="1260" w:type="dxa"/>
          </w:tcPr>
          <w:p w14:paraId="0049EB78" w14:textId="37CE316F" w:rsidR="002A29BE" w:rsidRPr="00B6236C" w:rsidRDefault="009A50D4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78DF9925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23FCC29F" w14:textId="30A78F4F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740D8C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580A45DB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UML analysis diagrams (use case, activity diagrams)</w:t>
            </w:r>
          </w:p>
        </w:tc>
        <w:tc>
          <w:tcPr>
            <w:tcW w:w="1260" w:type="dxa"/>
          </w:tcPr>
          <w:p w14:paraId="7B6F018B" w14:textId="067441A3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9B3E22" w14:textId="55279EC1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Desai, Saichand Reddy</w:t>
            </w:r>
          </w:p>
        </w:tc>
        <w:tc>
          <w:tcPr>
            <w:tcW w:w="1710" w:type="dxa"/>
          </w:tcPr>
          <w:p w14:paraId="1AAB9C4F" w14:textId="288402DE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740D8C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713910AF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Data-flow Diagram (logical)</w:t>
            </w:r>
          </w:p>
        </w:tc>
        <w:tc>
          <w:tcPr>
            <w:tcW w:w="1260" w:type="dxa"/>
          </w:tcPr>
          <w:p w14:paraId="4F07BE00" w14:textId="617F4040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710EB13" w14:textId="2CD284FE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Maneesha Reddy</w:t>
            </w:r>
          </w:p>
        </w:tc>
        <w:tc>
          <w:tcPr>
            <w:tcW w:w="1710" w:type="dxa"/>
          </w:tcPr>
          <w:p w14:paraId="5F173960" w14:textId="3F19FD22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740D8C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3D3C79FB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Functional Requirements (user stories)</w:t>
            </w:r>
          </w:p>
        </w:tc>
        <w:tc>
          <w:tcPr>
            <w:tcW w:w="1260" w:type="dxa"/>
          </w:tcPr>
          <w:p w14:paraId="2845BE56" w14:textId="0ACF7B5C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20F633A5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Parmar, Tharun Reddy</w:t>
            </w:r>
          </w:p>
        </w:tc>
        <w:tc>
          <w:tcPr>
            <w:tcW w:w="1710" w:type="dxa"/>
          </w:tcPr>
          <w:p w14:paraId="1F3E5F51" w14:textId="3DE22D21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740D8C" w:rsidRPr="00B6236C" w14:paraId="2A8A297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792527A3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 Home Page Demo</w:t>
            </w:r>
          </w:p>
        </w:tc>
        <w:tc>
          <w:tcPr>
            <w:tcW w:w="1260" w:type="dxa"/>
          </w:tcPr>
          <w:p w14:paraId="125CE0FB" w14:textId="5445AD32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02FB169" w14:textId="3A45629C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0B5D3C7" w14:textId="1DDC10FC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740D8C" w:rsidRPr="00B6236C" w14:paraId="69C34E84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7BC5FE69" w14:textId="216E8251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Plan: Elaborate the Coding/Testing phases with the selected features</w:t>
            </w:r>
          </w:p>
        </w:tc>
        <w:tc>
          <w:tcPr>
            <w:tcW w:w="1260" w:type="dxa"/>
          </w:tcPr>
          <w:p w14:paraId="75BDF29C" w14:textId="28054179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3113D3E" w14:textId="12E4CC46" w:rsidR="00740D8C" w:rsidRDefault="00740D8C" w:rsidP="00740D8C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7671CA9" w14:textId="1D25C3B5" w:rsidR="00740D8C" w:rsidRDefault="00740D8C" w:rsidP="00740D8C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Tharun Reddu</w:t>
            </w:r>
          </w:p>
        </w:tc>
      </w:tr>
      <w:tr w:rsidR="00740D8C" w:rsidRPr="00B6236C" w14:paraId="057521DA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89C52B5" w14:textId="5381741D" w:rsidR="00740D8C" w:rsidRDefault="00740D8C" w:rsidP="00740D8C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Requirements Workshop (WS1): preparation</w:t>
            </w:r>
          </w:p>
        </w:tc>
        <w:tc>
          <w:tcPr>
            <w:tcW w:w="1260" w:type="dxa"/>
          </w:tcPr>
          <w:p w14:paraId="601DB368" w14:textId="579E2061" w:rsidR="00740D8C" w:rsidRDefault="00740D8C" w:rsidP="00740D8C">
            <w:pPr>
              <w:pStyle w:val="CovFormText"/>
              <w:keepNext/>
              <w:keepLines/>
              <w:rPr>
                <w:szCs w:val="18"/>
              </w:rPr>
            </w:pPr>
            <w:r w:rsidRPr="009438A6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E788BD3" w14:textId="15CCADAB" w:rsidR="00740D8C" w:rsidRDefault="00740D8C" w:rsidP="00740D8C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All</w:t>
            </w:r>
          </w:p>
        </w:tc>
        <w:tc>
          <w:tcPr>
            <w:tcW w:w="1710" w:type="dxa"/>
          </w:tcPr>
          <w:p w14:paraId="2198FED6" w14:textId="2470949B" w:rsidR="00740D8C" w:rsidRDefault="00740D8C" w:rsidP="00740D8C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</w:t>
            </w:r>
          </w:p>
        </w:tc>
      </w:tr>
      <w:tr w:rsidR="002A29BE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65BC6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ADB603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18031D">
              <w:rPr>
                <w:sz w:val="18"/>
                <w:szCs w:val="18"/>
              </w:rPr>
              <w:t>21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18031D">
        <w:trPr>
          <w:cantSplit/>
          <w:trHeight w:val="32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665BC6" w:rsidRPr="00B6236C" w14:paraId="6D0E821D" w14:textId="77777777" w:rsidTr="0018031D">
        <w:trPr>
          <w:cantSplit/>
          <w:trHeight w:val="620"/>
        </w:trPr>
        <w:tc>
          <w:tcPr>
            <w:tcW w:w="5012" w:type="dxa"/>
            <w:vAlign w:val="bottom"/>
          </w:tcPr>
          <w:p w14:paraId="537EC91F" w14:textId="7687597C" w:rsidR="00665BC6" w:rsidRPr="009A50D4" w:rsidRDefault="0018031D" w:rsidP="009A50D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Distributing tasks for the week and reviewing any changes if necessary</w:t>
            </w:r>
          </w:p>
        </w:tc>
        <w:tc>
          <w:tcPr>
            <w:tcW w:w="1349" w:type="dxa"/>
          </w:tcPr>
          <w:p w14:paraId="41F67EEE" w14:textId="13B0872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4E3197FC" w14:textId="77777777" w:rsidR="00665BC6" w:rsidRDefault="00665BC6" w:rsidP="00665BC6">
            <w:pPr>
              <w:pStyle w:val="CovFormText"/>
              <w:keepNext/>
              <w:keepLines/>
              <w:spacing w:befor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</w:t>
            </w:r>
          </w:p>
          <w:p w14:paraId="2870540B" w14:textId="27499DA5" w:rsidR="0018031D" w:rsidRDefault="0018031D" w:rsidP="00665BC6">
            <w:pPr>
              <w:pStyle w:val="CovFormText"/>
              <w:keepNext/>
              <w:keepLines/>
              <w:spacing w:before="0"/>
              <w:rPr>
                <w:rFonts w:ascii="Calibri" w:hAnsi="Calibri" w:cs="Calibri"/>
                <w:sz w:val="20"/>
              </w:rPr>
            </w:pPr>
          </w:p>
        </w:tc>
        <w:tc>
          <w:tcPr>
            <w:tcW w:w="1833" w:type="dxa"/>
          </w:tcPr>
          <w:p w14:paraId="7854ECD4" w14:textId="3D68B738" w:rsidR="00665BC6" w:rsidRDefault="0018031D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  <w:tr w:rsidR="00665BC6" w:rsidRPr="00B6236C" w14:paraId="3750AF6F" w14:textId="77777777" w:rsidTr="0018031D">
        <w:trPr>
          <w:cantSplit/>
          <w:trHeight w:val="608"/>
        </w:trPr>
        <w:tc>
          <w:tcPr>
            <w:tcW w:w="5012" w:type="dxa"/>
            <w:vAlign w:val="bottom"/>
          </w:tcPr>
          <w:p w14:paraId="261B44F8" w14:textId="493B0061" w:rsidR="00665BC6" w:rsidRDefault="00665BC6" w:rsidP="0018031D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7F31ADBD" w14:textId="3A86320D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2FE32F16" w14:textId="610FE9B8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833" w:type="dxa"/>
          </w:tcPr>
          <w:p w14:paraId="3992298C" w14:textId="5D06985C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</w:tr>
      <w:tr w:rsidR="009A50D4" w:rsidRPr="00B6236C" w14:paraId="04C0A305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1DE1536F" w14:textId="1ED8AC4A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684A827E" w14:textId="7DB196F9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0D7D0C52" w14:textId="10A0A39E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833" w:type="dxa"/>
          </w:tcPr>
          <w:p w14:paraId="114E5286" w14:textId="778A530A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</w:tr>
      <w:tr w:rsidR="009A50D4" w:rsidRPr="00B6236C" w14:paraId="6763EC63" w14:textId="77777777" w:rsidTr="0018031D">
        <w:trPr>
          <w:cantSplit/>
          <w:trHeight w:val="730"/>
        </w:trPr>
        <w:tc>
          <w:tcPr>
            <w:tcW w:w="5012" w:type="dxa"/>
            <w:vAlign w:val="bottom"/>
          </w:tcPr>
          <w:p w14:paraId="2C9925A3" w14:textId="7D827C6A" w:rsidR="009A50D4" w:rsidRPr="009A50D4" w:rsidRDefault="009A50D4" w:rsidP="0018031D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0A45BB34" w14:textId="0F5E3049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302B7D54" w14:textId="28383536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833" w:type="dxa"/>
          </w:tcPr>
          <w:p w14:paraId="0F73C547" w14:textId="20F9BF9A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</w:tr>
      <w:tr w:rsidR="009A50D4" w:rsidRPr="00B6236C" w14:paraId="30A33692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700FE018" w14:textId="66BB7A04" w:rsidR="009A50D4" w:rsidRPr="009A50D4" w:rsidRDefault="009A50D4" w:rsidP="009A50D4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349" w:type="dxa"/>
          </w:tcPr>
          <w:p w14:paraId="2C14F267" w14:textId="6D398A01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927" w:type="dxa"/>
            <w:vAlign w:val="bottom"/>
          </w:tcPr>
          <w:p w14:paraId="3AA432A9" w14:textId="625B8CE8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833" w:type="dxa"/>
          </w:tcPr>
          <w:p w14:paraId="48383DAF" w14:textId="2B6F27EE" w:rsidR="009A50D4" w:rsidRDefault="009A50D4" w:rsidP="009A50D4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CD39" w14:textId="77777777" w:rsidR="0068027F" w:rsidRDefault="0068027F">
      <w:r>
        <w:separator/>
      </w:r>
    </w:p>
  </w:endnote>
  <w:endnote w:type="continuationSeparator" w:id="0">
    <w:p w14:paraId="1D21CF03" w14:textId="77777777" w:rsidR="0068027F" w:rsidRDefault="0068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9B28" w14:textId="77777777" w:rsidR="0068027F" w:rsidRDefault="0068027F">
      <w:r>
        <w:separator/>
      </w:r>
    </w:p>
  </w:footnote>
  <w:footnote w:type="continuationSeparator" w:id="0">
    <w:p w14:paraId="446040AB" w14:textId="77777777" w:rsidR="0068027F" w:rsidRDefault="0068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740D8C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9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5BC9"/>
    <w:rsid w:val="006E6FF4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15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6</cp:revision>
  <cp:lastPrinted>2023-01-30T04:34:00Z</cp:lastPrinted>
  <dcterms:created xsi:type="dcterms:W3CDTF">2023-03-01T01:54:00Z</dcterms:created>
  <dcterms:modified xsi:type="dcterms:W3CDTF">2023-03-26T04:34:00Z</dcterms:modified>
  <cp:category>Rev 1.1;last template edit 3-5-05 gje</cp:category>
</cp:coreProperties>
</file>