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19482322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F67BB3">
              <w:rPr>
                <w:i w:val="0"/>
                <w:szCs w:val="18"/>
              </w:rPr>
              <w:t>1</w:t>
            </w:r>
            <w:r w:rsidR="00487540">
              <w:rPr>
                <w:i w:val="0"/>
                <w:szCs w:val="18"/>
              </w:rPr>
              <w:t>6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77777777" w:rsid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69D8322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5CFD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0373E0DB" w:rsidR="003A5CFD" w:rsidRPr="00400616" w:rsidRDefault="003A5CFD" w:rsidP="003A5C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Class Diagram (UML)</w:t>
            </w:r>
          </w:p>
        </w:tc>
        <w:tc>
          <w:tcPr>
            <w:tcW w:w="1260" w:type="dxa"/>
          </w:tcPr>
          <w:p w14:paraId="0049EB78" w14:textId="0F85E111" w:rsidR="003A5CFD" w:rsidRPr="00B6236C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1E1802CC" w:rsidR="003A5CFD" w:rsidRPr="00B6236C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23FCC29F" w14:textId="1A3019BD" w:rsidR="003A5CFD" w:rsidRPr="00B6236C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5CFD" w:rsidRPr="00B6236C" w14:paraId="589BDC0F" w14:textId="77777777" w:rsidTr="00A30163">
        <w:trPr>
          <w:cantSplit/>
        </w:trPr>
        <w:tc>
          <w:tcPr>
            <w:tcW w:w="5310" w:type="dxa"/>
            <w:gridSpan w:val="4"/>
          </w:tcPr>
          <w:p w14:paraId="7EAB5050" w14:textId="42582208" w:rsidR="003A5CFD" w:rsidRDefault="003A5CFD" w:rsidP="003A5CFD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Sequence Diagrams (UML)</w:t>
            </w:r>
          </w:p>
        </w:tc>
        <w:tc>
          <w:tcPr>
            <w:tcW w:w="1260" w:type="dxa"/>
          </w:tcPr>
          <w:p w14:paraId="0D3508EC" w14:textId="4A1E537D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46A402F3" w14:textId="0875C04D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D120D7B" w14:textId="285EEDF1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3A5CFD" w:rsidRPr="00B6236C" w14:paraId="58A44889" w14:textId="77777777" w:rsidTr="00A30163">
        <w:trPr>
          <w:cantSplit/>
        </w:trPr>
        <w:tc>
          <w:tcPr>
            <w:tcW w:w="5310" w:type="dxa"/>
            <w:gridSpan w:val="4"/>
          </w:tcPr>
          <w:p w14:paraId="0C8A629B" w14:textId="5CDAF138" w:rsidR="003A5CFD" w:rsidRDefault="003A5CFD" w:rsidP="003A5CFD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Updated Project Plan</w:t>
            </w:r>
          </w:p>
        </w:tc>
        <w:tc>
          <w:tcPr>
            <w:tcW w:w="1260" w:type="dxa"/>
          </w:tcPr>
          <w:p w14:paraId="33F57B33" w14:textId="5664D3CC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B84116A" w14:textId="751E2CDF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449D110F" w14:textId="21AC5934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3A5CFD" w:rsidRPr="00B6236C" w14:paraId="3E3457A1" w14:textId="77777777" w:rsidTr="00A30163">
        <w:trPr>
          <w:cantSplit/>
        </w:trPr>
        <w:tc>
          <w:tcPr>
            <w:tcW w:w="5310" w:type="dxa"/>
            <w:gridSpan w:val="4"/>
          </w:tcPr>
          <w:p w14:paraId="15C1DE7D" w14:textId="2AF618DF" w:rsidR="003A5CFD" w:rsidRDefault="003A5CFD" w:rsidP="003A5CFD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Populate reference (static) data in the database tables</w:t>
            </w:r>
          </w:p>
        </w:tc>
        <w:tc>
          <w:tcPr>
            <w:tcW w:w="1260" w:type="dxa"/>
          </w:tcPr>
          <w:p w14:paraId="498124FF" w14:textId="5960FAB7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A751E54" w14:textId="5A386113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  <w:tc>
          <w:tcPr>
            <w:tcW w:w="1710" w:type="dxa"/>
          </w:tcPr>
          <w:p w14:paraId="7A197898" w14:textId="7428BF1B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5CFD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6BE6F2D5" w:rsidR="003A5CFD" w:rsidRPr="00400616" w:rsidRDefault="003A5CFD" w:rsidP="003A5CF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Source code in Git repository, executable code ready for testing</w:t>
            </w:r>
          </w:p>
        </w:tc>
        <w:tc>
          <w:tcPr>
            <w:tcW w:w="1260" w:type="dxa"/>
          </w:tcPr>
          <w:p w14:paraId="7B6F018B" w14:textId="15FED882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CC4A1E8" w14:textId="77777777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6C9B3E22" w14:textId="06785E6E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AAB9C4F" w14:textId="4E842157" w:rsidR="003A5CFD" w:rsidRDefault="003A5CFD" w:rsidP="003A5CF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A09555B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D2797E">
              <w:rPr>
                <w:sz w:val="18"/>
                <w:szCs w:val="18"/>
              </w:rPr>
              <w:t>1</w:t>
            </w:r>
            <w:r w:rsidR="00487540">
              <w:rPr>
                <w:sz w:val="18"/>
                <w:szCs w:val="18"/>
              </w:rPr>
              <w:t>8</w:t>
            </w:r>
            <w:r w:rsidR="004E7BD9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219E6" w:rsidRPr="00B6236C" w14:paraId="30A33692" w14:textId="77777777" w:rsidTr="00C219E6">
        <w:trPr>
          <w:cantSplit/>
          <w:trHeight w:val="284"/>
        </w:trPr>
        <w:tc>
          <w:tcPr>
            <w:tcW w:w="5012" w:type="dxa"/>
          </w:tcPr>
          <w:p w14:paraId="700FE018" w14:textId="434474F3" w:rsidR="00C219E6" w:rsidRPr="006F2559" w:rsidRDefault="00487540" w:rsidP="001F364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>
              <w:t>Modifications after review</w:t>
            </w:r>
          </w:p>
        </w:tc>
        <w:tc>
          <w:tcPr>
            <w:tcW w:w="1349" w:type="dxa"/>
          </w:tcPr>
          <w:p w14:paraId="2C14F267" w14:textId="6B1096B5" w:rsidR="00C219E6" w:rsidRDefault="00C219E6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1F7BE78D" w:rsidR="00C219E6" w:rsidRPr="00400616" w:rsidRDefault="00487540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48383DAF" w14:textId="6491CB75" w:rsidR="00C219E6" w:rsidRDefault="00487540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N/A</w:t>
            </w:r>
          </w:p>
        </w:tc>
      </w:tr>
      <w:tr w:rsidR="00487540" w:rsidRPr="00B6236C" w14:paraId="65635962" w14:textId="77777777" w:rsidTr="00C219E6">
        <w:trPr>
          <w:cantSplit/>
          <w:trHeight w:val="233"/>
        </w:trPr>
        <w:tc>
          <w:tcPr>
            <w:tcW w:w="5012" w:type="dxa"/>
          </w:tcPr>
          <w:p w14:paraId="0D1A258D" w14:textId="57289ECA" w:rsidR="00487540" w:rsidRPr="00400616" w:rsidRDefault="00487540" w:rsidP="0048754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Distribution of new tasks</w:t>
            </w:r>
          </w:p>
        </w:tc>
        <w:tc>
          <w:tcPr>
            <w:tcW w:w="1349" w:type="dxa"/>
          </w:tcPr>
          <w:p w14:paraId="3F1F3D4F" w14:textId="76096E0E" w:rsidR="00487540" w:rsidRDefault="00487540" w:rsidP="0048754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2C7FC42F" w14:textId="324902EA" w:rsidR="00487540" w:rsidRDefault="00487540" w:rsidP="004875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3C9619AA" w14:textId="7DD28B83" w:rsidR="00487540" w:rsidRDefault="00487540" w:rsidP="004875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8D5D" w14:textId="77777777" w:rsidR="00792C3C" w:rsidRDefault="00792C3C">
      <w:r>
        <w:separator/>
      </w:r>
    </w:p>
  </w:endnote>
  <w:endnote w:type="continuationSeparator" w:id="0">
    <w:p w14:paraId="606610D9" w14:textId="77777777" w:rsidR="00792C3C" w:rsidRDefault="0079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95EE" w14:textId="77777777" w:rsidR="00792C3C" w:rsidRDefault="00792C3C">
      <w:r>
        <w:separator/>
      </w:r>
    </w:p>
  </w:footnote>
  <w:footnote w:type="continuationSeparator" w:id="0">
    <w:p w14:paraId="45D6AD08" w14:textId="77777777" w:rsidR="00792C3C" w:rsidRDefault="00792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3A5CFD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7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050012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19E6"/>
    <w:rsid w:val="00C6291B"/>
    <w:rsid w:val="00C92743"/>
    <w:rsid w:val="00C94BEB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710F"/>
    <w:rsid w:val="00E559A3"/>
    <w:rsid w:val="00E6239F"/>
    <w:rsid w:val="00E630B2"/>
    <w:rsid w:val="00E84C5A"/>
    <w:rsid w:val="00EB51C9"/>
    <w:rsid w:val="00F15879"/>
    <w:rsid w:val="00F16464"/>
    <w:rsid w:val="00F24950"/>
    <w:rsid w:val="00F43470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10</cp:revision>
  <cp:lastPrinted>2023-01-30T04:34:00Z</cp:lastPrinted>
  <dcterms:created xsi:type="dcterms:W3CDTF">2023-04-01T13:54:00Z</dcterms:created>
  <dcterms:modified xsi:type="dcterms:W3CDTF">2023-04-17T07:24:00Z</dcterms:modified>
  <cp:category>Rev 1.1;last template edit 3-5-05 gje</cp:category>
</cp:coreProperties>
</file>