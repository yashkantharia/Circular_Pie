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F8C1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3FBAC83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965A89">
              <w:rPr>
                <w:i w:val="0"/>
                <w:szCs w:val="18"/>
              </w:rPr>
              <w:t>2</w:t>
            </w:r>
            <w:r>
              <w:rPr>
                <w:i w:val="0"/>
                <w:szCs w:val="18"/>
              </w:rPr>
              <w:t>-</w:t>
            </w:r>
            <w:r w:rsidR="00AE44BB">
              <w:rPr>
                <w:i w:val="0"/>
                <w:szCs w:val="18"/>
              </w:rPr>
              <w:t>12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1C1C3C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10:</w:t>
            </w:r>
            <w:r w:rsidR="00965A89">
              <w:rPr>
                <w:i w:val="0"/>
                <w:szCs w:val="18"/>
              </w:rPr>
              <w:t>30</w:t>
            </w:r>
            <w:r>
              <w:rPr>
                <w:i w:val="0"/>
                <w:szCs w:val="18"/>
              </w:rPr>
              <w:t xml:space="preserve"> </w:t>
            </w:r>
            <w:r w:rsidR="00965A89">
              <w:rPr>
                <w:i w:val="0"/>
                <w:szCs w:val="18"/>
              </w:rPr>
              <w:t>A</w:t>
            </w:r>
            <w:r>
              <w:rPr>
                <w:i w:val="0"/>
                <w:szCs w:val="18"/>
              </w:rPr>
              <w:t>M to 11:</w:t>
            </w:r>
            <w:r w:rsidR="00965A89">
              <w:rPr>
                <w:i w:val="0"/>
                <w:szCs w:val="18"/>
              </w:rPr>
              <w:t>3</w:t>
            </w:r>
            <w:r>
              <w:rPr>
                <w:i w:val="0"/>
                <w:szCs w:val="18"/>
              </w:rPr>
              <w:t xml:space="preserve">0 </w:t>
            </w:r>
            <w:r w:rsidR="00965A89">
              <w:rPr>
                <w:i w:val="0"/>
                <w:szCs w:val="18"/>
              </w:rPr>
              <w:t>A</w:t>
            </w:r>
            <w:r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3002D5F" w14:textId="5F23A0E7" w:rsidR="009B7FBF" w:rsidRPr="00A54F37" w:rsidRDefault="009B7FBF" w:rsidP="00A54F37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 xml:space="preserve">Check progress on completion of </w:t>
            </w:r>
            <w:r w:rsidR="00965A89">
              <w:rPr>
                <w:szCs w:val="18"/>
              </w:rPr>
              <w:t>PID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C885F1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66B572D6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4D92911F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AE44BB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0E8AB1C" w:rsidR="00AE44BB" w:rsidRPr="00B6236C" w:rsidRDefault="00AE44BB" w:rsidP="00AE44BB">
            <w:pPr>
              <w:pStyle w:val="CovFormText"/>
              <w:rPr>
                <w:szCs w:val="18"/>
              </w:rPr>
            </w:pP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089D8CFD" w:rsidR="00AE44BB" w:rsidRPr="00B6236C" w:rsidRDefault="00AE44BB" w:rsidP="00AE44BB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AE44BB" w:rsidRPr="00B6236C" w:rsidRDefault="00AE44BB" w:rsidP="00AE44BB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AE44BB" w:rsidRPr="00B6236C" w:rsidRDefault="00AE44BB" w:rsidP="00AE44BB">
            <w:pPr>
              <w:pStyle w:val="CovFormText"/>
              <w:rPr>
                <w:szCs w:val="18"/>
              </w:rPr>
            </w:pPr>
          </w:p>
        </w:tc>
      </w:tr>
      <w:tr w:rsidR="00AE44BB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5AD8FBD2" w:rsidR="00AE44BB" w:rsidRPr="00B6236C" w:rsidRDefault="00AE44BB" w:rsidP="00AE44BB">
            <w:pPr>
              <w:pStyle w:val="CovFormText"/>
              <w:rPr>
                <w:szCs w:val="18"/>
              </w:rPr>
            </w:pP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AE44BB" w:rsidRPr="00B6236C" w:rsidRDefault="00AE44BB" w:rsidP="00AE44BB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AE44BB" w:rsidRPr="00B6236C" w:rsidRDefault="00AE44BB" w:rsidP="00AE44BB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AE44BB" w:rsidRPr="00B6236C" w:rsidRDefault="00AE44BB" w:rsidP="00AE44BB">
            <w:pPr>
              <w:pStyle w:val="CovFormText"/>
              <w:rPr>
                <w:szCs w:val="18"/>
              </w:rPr>
            </w:pPr>
          </w:p>
        </w:tc>
      </w:tr>
      <w:tr w:rsidR="00AE44BB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600A8D1B" w:rsidR="00AE44BB" w:rsidRPr="00B6236C" w:rsidRDefault="00AE44BB" w:rsidP="00AE44BB">
            <w:pPr>
              <w:pStyle w:val="CovFormText"/>
              <w:rPr>
                <w:szCs w:val="18"/>
              </w:rPr>
            </w:pP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AE44BB" w:rsidRPr="00B6236C" w:rsidRDefault="00AE44BB" w:rsidP="00AE44BB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AE44BB" w:rsidRPr="00B6236C" w:rsidRDefault="00AE44BB" w:rsidP="00AE44BB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AE44BB" w:rsidRPr="00B6236C" w:rsidRDefault="00AE44BB" w:rsidP="00AE44BB">
            <w:pPr>
              <w:pStyle w:val="CovFormText"/>
              <w:rPr>
                <w:szCs w:val="18"/>
              </w:rPr>
            </w:pPr>
          </w:p>
        </w:tc>
      </w:tr>
      <w:tr w:rsidR="00AE44BB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FD43ECC" w:rsidR="00AE44BB" w:rsidRPr="00B6236C" w:rsidRDefault="00AE44BB" w:rsidP="00AE44BB">
            <w:pPr>
              <w:pStyle w:val="CovFormText"/>
              <w:rPr>
                <w:szCs w:val="18"/>
              </w:rPr>
            </w:pP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AE44BB" w:rsidRPr="00B6236C" w:rsidRDefault="00AE44BB" w:rsidP="00AE44BB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AE44BB" w:rsidRPr="00B6236C" w:rsidRDefault="00AE44BB" w:rsidP="00AE44BB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AE44BB" w:rsidRPr="00B6236C" w:rsidRDefault="00AE44BB" w:rsidP="00AE44BB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9C4DE36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708DB0A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AE44BB" w:rsidRPr="00B6236C" w14:paraId="02917A65" w14:textId="77777777" w:rsidTr="001C7821">
        <w:trPr>
          <w:cantSplit/>
        </w:trPr>
        <w:tc>
          <w:tcPr>
            <w:tcW w:w="5310" w:type="dxa"/>
          </w:tcPr>
          <w:p w14:paraId="3F01894B" w14:textId="1C952718" w:rsidR="00AE44BB" w:rsidRPr="00B6236C" w:rsidRDefault="00AE44BB" w:rsidP="00AE44B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Completion of PID</w:t>
            </w:r>
          </w:p>
        </w:tc>
        <w:tc>
          <w:tcPr>
            <w:tcW w:w="1260" w:type="dxa"/>
          </w:tcPr>
          <w:p w14:paraId="38FCC54F" w14:textId="0716DDD6" w:rsidR="00AE44BB" w:rsidRPr="00B6236C" w:rsidRDefault="00AE44BB" w:rsidP="00AE44B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542A30FA" w14:textId="726EA623" w:rsidR="00AE44BB" w:rsidRPr="00B6236C" w:rsidRDefault="00AE44BB" w:rsidP="00AE44B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71A5D962" w14:textId="5A9404E7" w:rsidR="00AE44BB" w:rsidRPr="00B6236C" w:rsidRDefault="00AE44BB" w:rsidP="00AE44B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9B7FBF" w:rsidRPr="00B6236C" w14:paraId="5402A4F0" w14:textId="77777777" w:rsidTr="001C7821">
        <w:trPr>
          <w:cantSplit/>
        </w:trPr>
        <w:tc>
          <w:tcPr>
            <w:tcW w:w="5310" w:type="dxa"/>
          </w:tcPr>
          <w:p w14:paraId="6F363924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E3B11C8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0B25CC8C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4424D4C0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B7FBF" w:rsidRPr="00B6236C" w14:paraId="32C30E80" w14:textId="77777777" w:rsidTr="001C7821">
        <w:trPr>
          <w:cantSplit/>
        </w:trPr>
        <w:tc>
          <w:tcPr>
            <w:tcW w:w="5310" w:type="dxa"/>
          </w:tcPr>
          <w:p w14:paraId="047E6734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049EB78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2EDB0933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3FCC29F" w14:textId="77777777" w:rsidR="009B7FBF" w:rsidRPr="00B6236C" w:rsidRDefault="009B7FBF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947908" w:rsidRPr="00B6236C" w14:paraId="6FC77E3D" w14:textId="77777777" w:rsidTr="00176704">
        <w:trPr>
          <w:cantSplit/>
        </w:trPr>
        <w:tc>
          <w:tcPr>
            <w:tcW w:w="9450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5E5638">
        <w:trPr>
          <w:cantSplit/>
        </w:trPr>
        <w:tc>
          <w:tcPr>
            <w:tcW w:w="5940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0A4E9FAC" w:rsidR="00947908" w:rsidRPr="00B6236C" w:rsidRDefault="00AE44BB" w:rsidP="009B7FBF">
            <w:pPr>
              <w:pStyle w:val="CovFormText"/>
              <w:keepNext/>
              <w:keepLines/>
              <w:numPr>
                <w:ilvl w:val="0"/>
                <w:numId w:val="5"/>
              </w:numPr>
              <w:rPr>
                <w:szCs w:val="18"/>
              </w:rPr>
            </w:pPr>
            <w:r>
              <w:rPr>
                <w:szCs w:val="18"/>
              </w:rPr>
              <w:t>Rescheduling Team Meetings</w:t>
            </w:r>
            <w:r w:rsidR="00965A89">
              <w:rPr>
                <w:szCs w:val="18"/>
              </w:rPr>
              <w:t xml:space="preserve"> 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176704" w:rsidRPr="00B6236C" w14:paraId="43B6F649" w14:textId="77777777" w:rsidTr="00176704">
        <w:trPr>
          <w:cantSplit/>
        </w:trPr>
        <w:tc>
          <w:tcPr>
            <w:tcW w:w="9450" w:type="dxa"/>
            <w:gridSpan w:val="4"/>
            <w:shd w:val="clear" w:color="auto" w:fill="800080"/>
          </w:tcPr>
          <w:p w14:paraId="764EAFB0" w14:textId="3FD105BC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02</w:t>
            </w:r>
            <w:r w:rsidR="009B7FBF">
              <w:rPr>
                <w:sz w:val="18"/>
                <w:szCs w:val="18"/>
              </w:rPr>
              <w:t>-</w:t>
            </w:r>
            <w:r w:rsidR="00AE44BB">
              <w:rPr>
                <w:sz w:val="18"/>
                <w:szCs w:val="18"/>
              </w:rPr>
              <w:t>19</w:t>
            </w:r>
            <w:r w:rsidR="009B7FBF">
              <w:rPr>
                <w:sz w:val="18"/>
                <w:szCs w:val="18"/>
              </w:rPr>
              <w:t>-2023</w:t>
            </w:r>
          </w:p>
        </w:tc>
      </w:tr>
      <w:tr w:rsidR="00176704" w:rsidRPr="00B6236C" w14:paraId="36294EC6" w14:textId="77777777" w:rsidTr="005E5638">
        <w:trPr>
          <w:cantSplit/>
        </w:trPr>
        <w:tc>
          <w:tcPr>
            <w:tcW w:w="4680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76704" w:rsidRPr="00B6236C" w14:paraId="7DC44EA6" w14:textId="77777777" w:rsidTr="005E5638">
        <w:trPr>
          <w:cantSplit/>
        </w:trPr>
        <w:tc>
          <w:tcPr>
            <w:tcW w:w="4680" w:type="dxa"/>
          </w:tcPr>
          <w:p w14:paraId="69BFD03A" w14:textId="66884E39" w:rsidR="00176704" w:rsidRPr="00B6236C" w:rsidRDefault="00AE44BB" w:rsidP="009B7FBF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Make modifications if any to PID</w:t>
            </w:r>
          </w:p>
        </w:tc>
        <w:tc>
          <w:tcPr>
            <w:tcW w:w="1260" w:type="dxa"/>
          </w:tcPr>
          <w:p w14:paraId="7EA43A27" w14:textId="316C60BE" w:rsidR="00176704" w:rsidRPr="00B6236C" w:rsidRDefault="00AE44BB" w:rsidP="00F434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7D57D862" w14:textId="727B34A3" w:rsidR="009B7FBF" w:rsidRPr="00B6236C" w:rsidRDefault="00AE44BB" w:rsidP="00F434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</w:tcPr>
          <w:p w14:paraId="2E152F4C" w14:textId="0CD9E492" w:rsidR="00176704" w:rsidRPr="00B6236C" w:rsidRDefault="00AE44BB" w:rsidP="00F434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176704" w:rsidRPr="00B6236C" w14:paraId="03A487E3" w14:textId="77777777" w:rsidTr="005E5638">
        <w:trPr>
          <w:cantSplit/>
        </w:trPr>
        <w:tc>
          <w:tcPr>
            <w:tcW w:w="4680" w:type="dxa"/>
          </w:tcPr>
          <w:p w14:paraId="6F0A208D" w14:textId="7861851B" w:rsidR="00176704" w:rsidRPr="00B6236C" w:rsidRDefault="00176704" w:rsidP="009B7FB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728FB0F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0D83E0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753C475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0DDE3368" w14:textId="77777777" w:rsidTr="005E5638">
        <w:trPr>
          <w:cantSplit/>
        </w:trPr>
        <w:tc>
          <w:tcPr>
            <w:tcW w:w="4680" w:type="dxa"/>
          </w:tcPr>
          <w:p w14:paraId="59FDB899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759FBB11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0BD8743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9EE1667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2F7922E7" w14:textId="77777777" w:rsidTr="005E5638">
        <w:trPr>
          <w:cantSplit/>
        </w:trPr>
        <w:tc>
          <w:tcPr>
            <w:tcW w:w="4680" w:type="dxa"/>
          </w:tcPr>
          <w:p w14:paraId="2066C2EC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1509CAC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2C972A28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E3918CC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31E92" w14:textId="77777777" w:rsidR="005E4A91" w:rsidRDefault="005E4A91">
      <w:r>
        <w:separator/>
      </w:r>
    </w:p>
  </w:endnote>
  <w:endnote w:type="continuationSeparator" w:id="0">
    <w:p w14:paraId="1F9EF836" w14:textId="77777777" w:rsidR="005E4A91" w:rsidRDefault="005E4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5863E" w14:textId="77777777" w:rsidR="005E4A91" w:rsidRDefault="005E4A91">
      <w:r>
        <w:separator/>
      </w:r>
    </w:p>
  </w:footnote>
  <w:footnote w:type="continuationSeparator" w:id="0">
    <w:p w14:paraId="0C861A27" w14:textId="77777777" w:rsidR="005E4A91" w:rsidRDefault="005E4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A54F37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8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2"/>
  </w:num>
  <w:num w:numId="2" w16cid:durableId="119496180">
    <w:abstractNumId w:val="1"/>
  </w:num>
  <w:num w:numId="3" w16cid:durableId="853107081">
    <w:abstractNumId w:val="3"/>
  </w:num>
  <w:num w:numId="4" w16cid:durableId="352222094">
    <w:abstractNumId w:val="4"/>
  </w:num>
  <w:num w:numId="5" w16cid:durableId="122213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1071C3"/>
    <w:rsid w:val="00155255"/>
    <w:rsid w:val="001556E8"/>
    <w:rsid w:val="00176704"/>
    <w:rsid w:val="001C7821"/>
    <w:rsid w:val="001D7DC5"/>
    <w:rsid w:val="002262DC"/>
    <w:rsid w:val="00292399"/>
    <w:rsid w:val="002A6FDA"/>
    <w:rsid w:val="00307715"/>
    <w:rsid w:val="00361221"/>
    <w:rsid w:val="003B2F07"/>
    <w:rsid w:val="003E29CC"/>
    <w:rsid w:val="004266D5"/>
    <w:rsid w:val="00434BC7"/>
    <w:rsid w:val="00476A2F"/>
    <w:rsid w:val="00487A81"/>
    <w:rsid w:val="004D42BB"/>
    <w:rsid w:val="00527B5C"/>
    <w:rsid w:val="0053679B"/>
    <w:rsid w:val="00590277"/>
    <w:rsid w:val="005A6D89"/>
    <w:rsid w:val="005E4A91"/>
    <w:rsid w:val="005E5638"/>
    <w:rsid w:val="00623671"/>
    <w:rsid w:val="00652E3C"/>
    <w:rsid w:val="006F4AD9"/>
    <w:rsid w:val="00722485"/>
    <w:rsid w:val="007312A0"/>
    <w:rsid w:val="007357C1"/>
    <w:rsid w:val="00760F00"/>
    <w:rsid w:val="007A73AA"/>
    <w:rsid w:val="008013ED"/>
    <w:rsid w:val="00831AC1"/>
    <w:rsid w:val="00842848"/>
    <w:rsid w:val="00857CFB"/>
    <w:rsid w:val="00877AD4"/>
    <w:rsid w:val="008D414E"/>
    <w:rsid w:val="008E589B"/>
    <w:rsid w:val="00927B59"/>
    <w:rsid w:val="00947908"/>
    <w:rsid w:val="00965A89"/>
    <w:rsid w:val="009B7FBF"/>
    <w:rsid w:val="009F19E3"/>
    <w:rsid w:val="00A46471"/>
    <w:rsid w:val="00A54F37"/>
    <w:rsid w:val="00AA44D2"/>
    <w:rsid w:val="00AD1889"/>
    <w:rsid w:val="00AE44BB"/>
    <w:rsid w:val="00AF26B6"/>
    <w:rsid w:val="00B36BC4"/>
    <w:rsid w:val="00B6236C"/>
    <w:rsid w:val="00C6291B"/>
    <w:rsid w:val="00C92743"/>
    <w:rsid w:val="00C94BEB"/>
    <w:rsid w:val="00CE644F"/>
    <w:rsid w:val="00CF7E44"/>
    <w:rsid w:val="00D1263A"/>
    <w:rsid w:val="00DB7394"/>
    <w:rsid w:val="00E559A3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3</cp:revision>
  <cp:lastPrinted>2023-01-30T04:34:00Z</cp:lastPrinted>
  <dcterms:created xsi:type="dcterms:W3CDTF">2023-02-13T04:14:00Z</dcterms:created>
  <dcterms:modified xsi:type="dcterms:W3CDTF">2023-02-13T04:15:00Z</dcterms:modified>
  <cp:category>Rev 1.1;last template edit 3-5-05 gje</cp:category>
</cp:coreProperties>
</file>