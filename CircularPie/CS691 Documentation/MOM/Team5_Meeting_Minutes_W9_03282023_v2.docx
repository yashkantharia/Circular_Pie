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7B8E11F8" w:rsidR="004266D5" w:rsidRPr="00B6236C" w:rsidRDefault="00740D8C">
            <w:pPr>
              <w:pStyle w:val="Heading4"/>
              <w:rPr>
                <w:i w:val="0"/>
                <w:szCs w:val="18"/>
              </w:rPr>
            </w:pPr>
            <w:r w:rsidRPr="00740D8C">
              <w:rPr>
                <w:i w:val="0"/>
                <w:szCs w:val="18"/>
              </w:rPr>
              <w:t>03-</w:t>
            </w:r>
            <w:r w:rsidR="00400616">
              <w:rPr>
                <w:i w:val="0"/>
                <w:szCs w:val="18"/>
              </w:rPr>
              <w:t>2</w:t>
            </w:r>
            <w:r w:rsidR="003A1BA0">
              <w:rPr>
                <w:i w:val="0"/>
                <w:szCs w:val="18"/>
              </w:rPr>
              <w:t>8</w:t>
            </w:r>
            <w:r w:rsidRPr="00740D8C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2B0F835D" w:rsidR="004266D5" w:rsidRPr="00B6236C" w:rsidRDefault="002A29BE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00P</w:t>
            </w:r>
            <w:r w:rsidR="009B7FBF">
              <w:rPr>
                <w:i w:val="0"/>
                <w:szCs w:val="18"/>
              </w:rPr>
              <w:t xml:space="preserve">M to </w:t>
            </w:r>
            <w:r w:rsidR="007E1401">
              <w:rPr>
                <w:i w:val="0"/>
                <w:szCs w:val="18"/>
              </w:rPr>
              <w:t>1</w:t>
            </w:r>
            <w:r>
              <w:rPr>
                <w:i w:val="0"/>
                <w:szCs w:val="18"/>
              </w:rPr>
              <w:t>0</w:t>
            </w:r>
            <w:r w:rsidR="007E1401">
              <w:rPr>
                <w:i w:val="0"/>
                <w:szCs w:val="18"/>
              </w:rPr>
              <w:t>:00</w:t>
            </w:r>
            <w:r w:rsidR="009B7FBF">
              <w:rPr>
                <w:i w:val="0"/>
                <w:szCs w:val="18"/>
              </w:rPr>
              <w:t xml:space="preserve"> </w:t>
            </w:r>
            <w:r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63D50882" w:rsidR="004266D5" w:rsidRPr="00B6236C" w:rsidRDefault="00E6239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D028E2">
        <w:trPr>
          <w:cantSplit/>
          <w:trHeight w:val="1282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576179B0" w14:textId="156D13EB" w:rsidR="002A29BE" w:rsidRDefault="00120630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Modifications after review for the previous deliverables.</w:t>
            </w:r>
            <w:r w:rsidR="006A43C2">
              <w:rPr>
                <w:szCs w:val="18"/>
              </w:rPr>
              <w:t xml:space="preserve"> </w:t>
            </w:r>
          </w:p>
          <w:p w14:paraId="1E444BC8" w14:textId="1A99F25D" w:rsidR="00120630" w:rsidRDefault="00120630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Distribution of tasks for this week</w:t>
            </w:r>
            <w:r w:rsidR="005F54A6">
              <w:rPr>
                <w:szCs w:val="18"/>
              </w:rPr>
              <w:t>.</w:t>
            </w:r>
          </w:p>
          <w:p w14:paraId="23002D5F" w14:textId="1EF38B64" w:rsidR="006A43C2" w:rsidRPr="002A29BE" w:rsidRDefault="006A43C2" w:rsidP="006F2559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 about doubts and issues, if any</w:t>
            </w:r>
            <w:r w:rsidR="005F54A6">
              <w:rPr>
                <w:szCs w:val="18"/>
              </w:rPr>
              <w:t>.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965A89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0F0EE990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965A89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965A89" w:rsidRPr="00B6236C" w:rsidRDefault="00965A89" w:rsidP="00965A89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965A89" w:rsidRPr="00B6236C" w:rsidRDefault="00965A89" w:rsidP="00965A89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6A891E98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17BA30B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29678A6F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  <w:tr w:rsidR="007E1401" w:rsidRPr="00B6236C" w14:paraId="72CA0566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CEC56E4" w14:textId="043681C5" w:rsidR="007E1401" w:rsidRPr="00B6236C" w:rsidRDefault="007E1401" w:rsidP="007E140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71CE4450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111FA8F3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06A13DBC" w14:textId="77777777" w:rsidR="007E1401" w:rsidRPr="00B6236C" w:rsidRDefault="007E1401" w:rsidP="007E1401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1260"/>
        <w:gridCol w:w="1800"/>
        <w:gridCol w:w="1710"/>
      </w:tblGrid>
      <w:tr w:rsidR="001C7821" w:rsidRPr="00B6236C" w14:paraId="59C4DE36" w14:textId="77777777" w:rsidTr="002A29BE">
        <w:trPr>
          <w:cantSplit/>
        </w:trPr>
        <w:tc>
          <w:tcPr>
            <w:tcW w:w="10080" w:type="dxa"/>
            <w:gridSpan w:val="7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2A29BE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2C30E80" w14:textId="77777777" w:rsidTr="00A30163">
        <w:trPr>
          <w:cantSplit/>
        </w:trPr>
        <w:tc>
          <w:tcPr>
            <w:tcW w:w="5310" w:type="dxa"/>
            <w:gridSpan w:val="4"/>
          </w:tcPr>
          <w:p w14:paraId="047E6734" w14:textId="39499554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Architecture Diagrams (2)</w:t>
            </w:r>
          </w:p>
        </w:tc>
        <w:tc>
          <w:tcPr>
            <w:tcW w:w="1260" w:type="dxa"/>
          </w:tcPr>
          <w:p w14:paraId="0049EB78" w14:textId="74EBB27A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2EDB0933" w14:textId="2F93ABA5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710" w:type="dxa"/>
          </w:tcPr>
          <w:p w14:paraId="23FCC29F" w14:textId="431D7853" w:rsidR="003A1BA0" w:rsidRPr="00B6236C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44984336" w14:textId="77777777" w:rsidTr="00A30163">
        <w:trPr>
          <w:cantSplit/>
        </w:trPr>
        <w:tc>
          <w:tcPr>
            <w:tcW w:w="5310" w:type="dxa"/>
            <w:gridSpan w:val="4"/>
          </w:tcPr>
          <w:p w14:paraId="555A11F0" w14:textId="34712E34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260" w:type="dxa"/>
          </w:tcPr>
          <w:p w14:paraId="7B6F018B" w14:textId="6B6B95E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6C9B3E22" w14:textId="60B0E718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710" w:type="dxa"/>
          </w:tcPr>
          <w:p w14:paraId="1AAB9C4F" w14:textId="55F37067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36DB74CD" w14:textId="77777777" w:rsidTr="00A30163">
        <w:trPr>
          <w:cantSplit/>
        </w:trPr>
        <w:tc>
          <w:tcPr>
            <w:tcW w:w="5310" w:type="dxa"/>
            <w:gridSpan w:val="4"/>
          </w:tcPr>
          <w:p w14:paraId="2F17347F" w14:textId="19D9B0FF" w:rsidR="003A1BA0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260" w:type="dxa"/>
          </w:tcPr>
          <w:p w14:paraId="2845BE56" w14:textId="1EFD0A65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6A3A6B0" w14:textId="4F7CC7A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1F3E5F51" w14:textId="6B327403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79F3777" w14:textId="77777777" w:rsidTr="00A30163">
        <w:trPr>
          <w:cantSplit/>
        </w:trPr>
        <w:tc>
          <w:tcPr>
            <w:tcW w:w="5310" w:type="dxa"/>
            <w:gridSpan w:val="4"/>
          </w:tcPr>
          <w:p w14:paraId="7FD8214F" w14:textId="0031D07D" w:rsidR="003A1BA0" w:rsidRPr="005B0684" w:rsidRDefault="003A1BA0" w:rsidP="003A1BA0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 w:rsidRPr="003A1BA0">
              <w:t>Establish Git projects</w:t>
            </w:r>
          </w:p>
        </w:tc>
        <w:tc>
          <w:tcPr>
            <w:tcW w:w="1260" w:type="dxa"/>
          </w:tcPr>
          <w:p w14:paraId="2182C24C" w14:textId="6C84813B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306494FC" w14:textId="2849FCC1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710" w:type="dxa"/>
          </w:tcPr>
          <w:p w14:paraId="1DB443F1" w14:textId="52CAAA98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470397" w:rsidRPr="00B6236C" w14:paraId="133AC95D" w14:textId="77777777" w:rsidTr="00A30163">
        <w:trPr>
          <w:cantSplit/>
        </w:trPr>
        <w:tc>
          <w:tcPr>
            <w:tcW w:w="5310" w:type="dxa"/>
            <w:gridSpan w:val="4"/>
          </w:tcPr>
          <w:p w14:paraId="1B58638E" w14:textId="11F1288D" w:rsidR="00470397" w:rsidRPr="003A1BA0" w:rsidRDefault="00470397" w:rsidP="003A1BA0">
            <w:pPr>
              <w:pStyle w:val="CovFormText"/>
              <w:keepNext/>
              <w:keepLines/>
              <w:numPr>
                <w:ilvl w:val="0"/>
                <w:numId w:val="3"/>
              </w:numPr>
            </w:pPr>
            <w:r>
              <w:t>Elaborate RCT Crosscuts</w:t>
            </w:r>
          </w:p>
        </w:tc>
        <w:tc>
          <w:tcPr>
            <w:tcW w:w="1260" w:type="dxa"/>
          </w:tcPr>
          <w:p w14:paraId="28EFF356" w14:textId="6BAD513B" w:rsidR="00470397" w:rsidRDefault="00470397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800" w:type="dxa"/>
            <w:vAlign w:val="bottom"/>
          </w:tcPr>
          <w:p w14:paraId="1856FF4A" w14:textId="3C925C9C" w:rsidR="00470397" w:rsidRDefault="00470397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5C8C7394" w14:textId="752BBE7B" w:rsidR="00470397" w:rsidRDefault="00470397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6F2559" w:rsidRPr="00325E77" w14:paraId="7247F7ED" w14:textId="01B90AF3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32E5BA96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3233C9B6" w14:textId="3E6E5D29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  <w:tr w:rsidR="006F2559" w:rsidRPr="00325E77" w14:paraId="34C1A6D4" w14:textId="77777777" w:rsidTr="002A29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4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6F2559" w:rsidRPr="00325E77" w:rsidRDefault="006F2559" w:rsidP="006F2559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AF7FC8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727F672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Plan - </w:t>
            </w:r>
            <w:r w:rsidR="00EB51C9">
              <w:rPr>
                <w:sz w:val="18"/>
                <w:szCs w:val="18"/>
              </w:rPr>
              <w:t>0</w:t>
            </w:r>
            <w:r w:rsidR="009B508B">
              <w:rPr>
                <w:sz w:val="18"/>
                <w:szCs w:val="18"/>
              </w:rPr>
              <w:t>3</w:t>
            </w:r>
            <w:r w:rsidR="009B7FBF">
              <w:rPr>
                <w:sz w:val="18"/>
                <w:szCs w:val="18"/>
              </w:rPr>
              <w:t>-</w:t>
            </w:r>
            <w:r w:rsidR="009B508B">
              <w:rPr>
                <w:sz w:val="18"/>
                <w:szCs w:val="18"/>
              </w:rPr>
              <w:t>31</w:t>
            </w:r>
            <w:r w:rsidR="003A1BA0">
              <w:rPr>
                <w:sz w:val="18"/>
                <w:szCs w:val="18"/>
              </w:rPr>
              <w:t>-</w:t>
            </w:r>
            <w:r w:rsidR="009B7FBF">
              <w:rPr>
                <w:sz w:val="18"/>
                <w:szCs w:val="18"/>
              </w:rPr>
              <w:t>2023</w:t>
            </w:r>
          </w:p>
        </w:tc>
      </w:tr>
      <w:tr w:rsidR="00176704" w:rsidRPr="00B6236C" w14:paraId="36294EC6" w14:textId="77777777" w:rsidTr="006F2559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A1BA0" w:rsidRPr="00B6236C" w14:paraId="30A33692" w14:textId="77777777" w:rsidTr="00221230">
        <w:trPr>
          <w:cantSplit/>
          <w:trHeight w:val="284"/>
        </w:trPr>
        <w:tc>
          <w:tcPr>
            <w:tcW w:w="5012" w:type="dxa"/>
          </w:tcPr>
          <w:p w14:paraId="700FE018" w14:textId="5D43FE57" w:rsidR="003A1BA0" w:rsidRPr="006F2559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0"/>
              </w:rPr>
            </w:pPr>
            <w:r w:rsidRPr="005B0684">
              <w:t>Architecture Diagrams (2)</w:t>
            </w:r>
          </w:p>
        </w:tc>
        <w:tc>
          <w:tcPr>
            <w:tcW w:w="1349" w:type="dxa"/>
          </w:tcPr>
          <w:p w14:paraId="2C14F267" w14:textId="026249D9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20</w:t>
            </w:r>
          </w:p>
        </w:tc>
        <w:tc>
          <w:tcPr>
            <w:tcW w:w="1927" w:type="dxa"/>
            <w:vAlign w:val="bottom"/>
          </w:tcPr>
          <w:p w14:paraId="3AA432A9" w14:textId="6BECE6FE" w:rsidR="003A1BA0" w:rsidRPr="00400616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Parmar, Sarvesh Desai</w:t>
            </w:r>
          </w:p>
        </w:tc>
        <w:tc>
          <w:tcPr>
            <w:tcW w:w="1833" w:type="dxa"/>
          </w:tcPr>
          <w:p w14:paraId="48383DAF" w14:textId="48D2BA01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Tharun Reddy</w:t>
            </w:r>
          </w:p>
        </w:tc>
      </w:tr>
      <w:tr w:rsidR="003A1BA0" w:rsidRPr="00B6236C" w14:paraId="65635962" w14:textId="77777777" w:rsidTr="00221230">
        <w:trPr>
          <w:cantSplit/>
          <w:trHeight w:val="233"/>
        </w:trPr>
        <w:tc>
          <w:tcPr>
            <w:tcW w:w="5012" w:type="dxa"/>
          </w:tcPr>
          <w:p w14:paraId="0D1A258D" w14:textId="6CF1E0CE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Create DB tables based on ERD Logical</w:t>
            </w:r>
          </w:p>
        </w:tc>
        <w:tc>
          <w:tcPr>
            <w:tcW w:w="1349" w:type="dxa"/>
          </w:tcPr>
          <w:p w14:paraId="3F1F3D4F" w14:textId="654892E7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0</w:t>
            </w:r>
          </w:p>
        </w:tc>
        <w:tc>
          <w:tcPr>
            <w:tcW w:w="1927" w:type="dxa"/>
            <w:vAlign w:val="bottom"/>
          </w:tcPr>
          <w:p w14:paraId="2C7FC42F" w14:textId="2C389B16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  <w:tc>
          <w:tcPr>
            <w:tcW w:w="1833" w:type="dxa"/>
          </w:tcPr>
          <w:p w14:paraId="3C9619AA" w14:textId="12A25570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Saichand Reddy</w:t>
            </w:r>
          </w:p>
        </w:tc>
      </w:tr>
      <w:tr w:rsidR="003A1BA0" w:rsidRPr="00B6236C" w14:paraId="441E9C5B" w14:textId="77777777" w:rsidTr="00221230">
        <w:trPr>
          <w:cantSplit/>
          <w:trHeight w:val="138"/>
        </w:trPr>
        <w:tc>
          <w:tcPr>
            <w:tcW w:w="5012" w:type="dxa"/>
          </w:tcPr>
          <w:p w14:paraId="24576BB1" w14:textId="1ED304A0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5B0684">
              <w:t>Updated Project Plan</w:t>
            </w:r>
          </w:p>
        </w:tc>
        <w:tc>
          <w:tcPr>
            <w:tcW w:w="1349" w:type="dxa"/>
          </w:tcPr>
          <w:p w14:paraId="48CB2660" w14:textId="7C9EEEAD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348C147E" w14:textId="0047A6F5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</w:tcPr>
          <w:p w14:paraId="7CFAFF3C" w14:textId="57DCA3B9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3A1BA0" w:rsidRPr="00B6236C" w14:paraId="2C5035E0" w14:textId="77777777" w:rsidTr="00221230">
        <w:trPr>
          <w:cantSplit/>
          <w:trHeight w:val="200"/>
        </w:trPr>
        <w:tc>
          <w:tcPr>
            <w:tcW w:w="5012" w:type="dxa"/>
          </w:tcPr>
          <w:p w14:paraId="014EAB4B" w14:textId="7219BE3B" w:rsidR="003A1BA0" w:rsidRPr="00400616" w:rsidRDefault="003A1BA0" w:rsidP="003A1BA0">
            <w:pPr>
              <w:pStyle w:val="CovFormText"/>
              <w:keepNext/>
              <w:keepLines/>
              <w:numPr>
                <w:ilvl w:val="0"/>
                <w:numId w:val="9"/>
              </w:numPr>
              <w:rPr>
                <w:szCs w:val="18"/>
              </w:rPr>
            </w:pPr>
            <w:r w:rsidRPr="003A1BA0">
              <w:t>Establish Git projects</w:t>
            </w:r>
          </w:p>
        </w:tc>
        <w:tc>
          <w:tcPr>
            <w:tcW w:w="1349" w:type="dxa"/>
          </w:tcPr>
          <w:p w14:paraId="420E00BD" w14:textId="316833BF" w:rsidR="003A1BA0" w:rsidRDefault="003A1BA0" w:rsidP="003A1BA0">
            <w:pPr>
              <w:pStyle w:val="CovFormText"/>
              <w:keepNext/>
              <w:keepLines/>
              <w:rPr>
                <w:rFonts w:ascii="Calibri" w:hAnsi="Calibri" w:cs="Calibri"/>
                <w:sz w:val="20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2E3F17BF" w14:textId="4E17BEA6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833" w:type="dxa"/>
          </w:tcPr>
          <w:p w14:paraId="457ECB76" w14:textId="0766C9FD" w:rsidR="003A1BA0" w:rsidRDefault="003A1BA0" w:rsidP="003A1BA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470397" w:rsidRPr="00B6236C" w14:paraId="360BACA1" w14:textId="77777777" w:rsidTr="00221230">
        <w:trPr>
          <w:cantSplit/>
          <w:trHeight w:val="200"/>
        </w:trPr>
        <w:tc>
          <w:tcPr>
            <w:tcW w:w="5012" w:type="dxa"/>
          </w:tcPr>
          <w:p w14:paraId="10D80F96" w14:textId="414A702F" w:rsidR="00470397" w:rsidRPr="003A1BA0" w:rsidRDefault="00470397" w:rsidP="00470397">
            <w:pPr>
              <w:pStyle w:val="CovFormText"/>
              <w:keepNext/>
              <w:keepLines/>
              <w:numPr>
                <w:ilvl w:val="0"/>
                <w:numId w:val="9"/>
              </w:numPr>
            </w:pPr>
            <w:r>
              <w:t>Elaborate RCT Crosscuts</w:t>
            </w:r>
          </w:p>
        </w:tc>
        <w:tc>
          <w:tcPr>
            <w:tcW w:w="1349" w:type="dxa"/>
          </w:tcPr>
          <w:p w14:paraId="4BDAAB62" w14:textId="6DBCCB34" w:rsidR="00470397" w:rsidRDefault="00470397" w:rsidP="00470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50</w:t>
            </w:r>
          </w:p>
        </w:tc>
        <w:tc>
          <w:tcPr>
            <w:tcW w:w="1927" w:type="dxa"/>
            <w:vAlign w:val="bottom"/>
          </w:tcPr>
          <w:p w14:paraId="1EEDA9CB" w14:textId="2ADCF16B" w:rsidR="00470397" w:rsidRDefault="00470397" w:rsidP="00470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</w:tcPr>
          <w:p w14:paraId="1E978666" w14:textId="792651A9" w:rsidR="00470397" w:rsidRDefault="00470397" w:rsidP="0047039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68869" w14:textId="77777777" w:rsidR="004940EB" w:rsidRDefault="004940EB">
      <w:r>
        <w:separator/>
      </w:r>
    </w:p>
  </w:endnote>
  <w:endnote w:type="continuationSeparator" w:id="0">
    <w:p w14:paraId="0B9D083D" w14:textId="77777777" w:rsidR="004940EB" w:rsidRDefault="0049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309F5" w14:textId="77777777" w:rsidR="004940EB" w:rsidRDefault="004940EB">
      <w:r>
        <w:separator/>
      </w:r>
    </w:p>
  </w:footnote>
  <w:footnote w:type="continuationSeparator" w:id="0">
    <w:p w14:paraId="3CEFD166" w14:textId="77777777" w:rsidR="004940EB" w:rsidRDefault="00494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470397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2.6pt;height:70.8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6"/>
  </w:num>
  <w:num w:numId="5" w16cid:durableId="1222131643">
    <w:abstractNumId w:val="0"/>
  </w:num>
  <w:num w:numId="6" w16cid:durableId="1877234195">
    <w:abstractNumId w:val="7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47AA"/>
    <w:rsid w:val="001071C3"/>
    <w:rsid w:val="00120630"/>
    <w:rsid w:val="001407C4"/>
    <w:rsid w:val="00155255"/>
    <w:rsid w:val="001556E8"/>
    <w:rsid w:val="001630E8"/>
    <w:rsid w:val="00176704"/>
    <w:rsid w:val="0018031D"/>
    <w:rsid w:val="001C7821"/>
    <w:rsid w:val="001D7DC5"/>
    <w:rsid w:val="002262DC"/>
    <w:rsid w:val="00242A6F"/>
    <w:rsid w:val="002807A7"/>
    <w:rsid w:val="00286EA6"/>
    <w:rsid w:val="00292399"/>
    <w:rsid w:val="002A29BE"/>
    <w:rsid w:val="002A6FDA"/>
    <w:rsid w:val="002D1660"/>
    <w:rsid w:val="00307715"/>
    <w:rsid w:val="00325E77"/>
    <w:rsid w:val="00361221"/>
    <w:rsid w:val="003A1BA0"/>
    <w:rsid w:val="003B2F07"/>
    <w:rsid w:val="003D1079"/>
    <w:rsid w:val="003E29CC"/>
    <w:rsid w:val="00400616"/>
    <w:rsid w:val="004266D5"/>
    <w:rsid w:val="00434BC7"/>
    <w:rsid w:val="004364BA"/>
    <w:rsid w:val="00470397"/>
    <w:rsid w:val="00472A7B"/>
    <w:rsid w:val="00476A2F"/>
    <w:rsid w:val="00487A81"/>
    <w:rsid w:val="004940EB"/>
    <w:rsid w:val="004D42BB"/>
    <w:rsid w:val="00511644"/>
    <w:rsid w:val="00527B5C"/>
    <w:rsid w:val="0053679B"/>
    <w:rsid w:val="00590277"/>
    <w:rsid w:val="005A6D89"/>
    <w:rsid w:val="005E4A91"/>
    <w:rsid w:val="005E5638"/>
    <w:rsid w:val="005F54A6"/>
    <w:rsid w:val="00605CAB"/>
    <w:rsid w:val="00623671"/>
    <w:rsid w:val="00652E3C"/>
    <w:rsid w:val="006650C5"/>
    <w:rsid w:val="00665BC6"/>
    <w:rsid w:val="00671C85"/>
    <w:rsid w:val="0068027F"/>
    <w:rsid w:val="006A43C2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A73AA"/>
    <w:rsid w:val="007C6D88"/>
    <w:rsid w:val="007E1401"/>
    <w:rsid w:val="008013ED"/>
    <w:rsid w:val="00831AC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508B"/>
    <w:rsid w:val="009B7FBF"/>
    <w:rsid w:val="009F19E3"/>
    <w:rsid w:val="00A26A4D"/>
    <w:rsid w:val="00A3162D"/>
    <w:rsid w:val="00A46471"/>
    <w:rsid w:val="00A54F37"/>
    <w:rsid w:val="00AA44D2"/>
    <w:rsid w:val="00AD1889"/>
    <w:rsid w:val="00AE44BB"/>
    <w:rsid w:val="00AF26B6"/>
    <w:rsid w:val="00AF7FC8"/>
    <w:rsid w:val="00B22B27"/>
    <w:rsid w:val="00B36BC4"/>
    <w:rsid w:val="00B6236C"/>
    <w:rsid w:val="00B8677D"/>
    <w:rsid w:val="00C0675F"/>
    <w:rsid w:val="00C6291B"/>
    <w:rsid w:val="00C92743"/>
    <w:rsid w:val="00C94BEB"/>
    <w:rsid w:val="00CC65E7"/>
    <w:rsid w:val="00CE644F"/>
    <w:rsid w:val="00CF7E44"/>
    <w:rsid w:val="00D028E2"/>
    <w:rsid w:val="00D1263A"/>
    <w:rsid w:val="00DB7394"/>
    <w:rsid w:val="00DC768F"/>
    <w:rsid w:val="00E559A3"/>
    <w:rsid w:val="00E6239F"/>
    <w:rsid w:val="00E630B2"/>
    <w:rsid w:val="00EB51C9"/>
    <w:rsid w:val="00F15879"/>
    <w:rsid w:val="00F16464"/>
    <w:rsid w:val="00F24950"/>
    <w:rsid w:val="00F43470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0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</cp:revision>
  <cp:lastPrinted>2023-01-30T04:34:00Z</cp:lastPrinted>
  <dcterms:created xsi:type="dcterms:W3CDTF">2023-04-01T13:54:00Z</dcterms:created>
  <dcterms:modified xsi:type="dcterms:W3CDTF">2023-04-01T13:54:00Z</dcterms:modified>
  <cp:category>Rev 1.1;last template edit 3-5-05 gje</cp:category>
</cp:coreProperties>
</file>