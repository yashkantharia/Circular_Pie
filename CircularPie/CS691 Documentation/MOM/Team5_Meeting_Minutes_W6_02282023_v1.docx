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F8C1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C73C939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</w:t>
            </w:r>
            <w:r w:rsidR="00965A89">
              <w:rPr>
                <w:i w:val="0"/>
                <w:szCs w:val="18"/>
              </w:rPr>
              <w:t>2</w:t>
            </w:r>
            <w:r>
              <w:rPr>
                <w:i w:val="0"/>
                <w:szCs w:val="18"/>
              </w:rPr>
              <w:t>-</w:t>
            </w:r>
            <w:r w:rsidR="00605CAB">
              <w:rPr>
                <w:i w:val="0"/>
                <w:szCs w:val="18"/>
              </w:rPr>
              <w:t>2</w:t>
            </w:r>
            <w:r w:rsidR="002A29BE">
              <w:rPr>
                <w:i w:val="0"/>
                <w:szCs w:val="18"/>
              </w:rPr>
              <w:t>8</w:t>
            </w:r>
            <w:r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23002D5F" w14:textId="06AD5A25" w:rsidR="002A29BE" w:rsidRPr="002A29BE" w:rsidRDefault="002A29BE" w:rsidP="002A29BE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Distribution of tasks for this week.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2A29BE" w:rsidRPr="00B6236C" w14:paraId="32C30E80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047E6734" w14:textId="66BEECA9" w:rsidR="002A29BE" w:rsidRP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2A29BE">
              <w:rPr>
                <w:rFonts w:ascii="Calibri" w:hAnsi="Calibri" w:cs="Calibri"/>
                <w:sz w:val="22"/>
                <w:szCs w:val="22"/>
              </w:rPr>
              <w:t>Select in the RCT a few features to implement this semester, including crosscuts</w:t>
            </w:r>
          </w:p>
        </w:tc>
        <w:tc>
          <w:tcPr>
            <w:tcW w:w="1260" w:type="dxa"/>
          </w:tcPr>
          <w:p w14:paraId="0049EB78" w14:textId="16EDD9BF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78DF9925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23FCC29F" w14:textId="30A78F4F" w:rsidR="002A29BE" w:rsidRPr="00B6236C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Saichand Reddy</w:t>
            </w:r>
          </w:p>
        </w:tc>
      </w:tr>
      <w:tr w:rsidR="002A29BE" w:rsidRPr="00B6236C" w14:paraId="44984336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555A11F0" w14:textId="580A45DB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UML analysis diagrams (use case, activity diagrams)</w:t>
            </w:r>
          </w:p>
        </w:tc>
        <w:tc>
          <w:tcPr>
            <w:tcW w:w="1260" w:type="dxa"/>
          </w:tcPr>
          <w:p w14:paraId="7B6F018B" w14:textId="56F41665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55279EC1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Sarvesh Desai, Saichand Reddy</w:t>
            </w:r>
          </w:p>
        </w:tc>
        <w:tc>
          <w:tcPr>
            <w:tcW w:w="1710" w:type="dxa"/>
          </w:tcPr>
          <w:p w14:paraId="1AAB9C4F" w14:textId="288402DE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Alan Parmar</w:t>
            </w:r>
          </w:p>
        </w:tc>
      </w:tr>
      <w:tr w:rsidR="002A29BE" w:rsidRPr="00B6236C" w14:paraId="1901134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C8B8205" w14:textId="713910AF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Data-flow Diagram (logical)</w:t>
            </w:r>
          </w:p>
        </w:tc>
        <w:tc>
          <w:tcPr>
            <w:tcW w:w="1260" w:type="dxa"/>
          </w:tcPr>
          <w:p w14:paraId="4F07BE00" w14:textId="011833C1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7710EB13" w14:textId="2CD284FE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Maneesha Reddy</w:t>
            </w:r>
          </w:p>
        </w:tc>
        <w:tc>
          <w:tcPr>
            <w:tcW w:w="1710" w:type="dxa"/>
          </w:tcPr>
          <w:p w14:paraId="5F173960" w14:textId="3F19FD22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Yash Kantharia</w:t>
            </w:r>
          </w:p>
        </w:tc>
      </w:tr>
      <w:tr w:rsidR="002A29BE" w:rsidRPr="00B6236C" w14:paraId="36DB74CD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2F17347F" w14:textId="3D3C79FB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Functional Requirements (user stories)</w:t>
            </w:r>
          </w:p>
        </w:tc>
        <w:tc>
          <w:tcPr>
            <w:tcW w:w="1260" w:type="dxa"/>
          </w:tcPr>
          <w:p w14:paraId="2845BE56" w14:textId="6B2D5B6D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20F633A5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Alan Parmar, Tharun Reddy</w:t>
            </w:r>
          </w:p>
        </w:tc>
        <w:tc>
          <w:tcPr>
            <w:tcW w:w="1710" w:type="dxa"/>
          </w:tcPr>
          <w:p w14:paraId="1F3E5F51" w14:textId="3DE22D21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Maneesha Narahari</w:t>
            </w:r>
          </w:p>
        </w:tc>
      </w:tr>
      <w:tr w:rsidR="002A29BE" w:rsidRPr="00B6236C" w14:paraId="2A8A2979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D020A96" w14:textId="792527A3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Complete Home Page Demo</w:t>
            </w:r>
          </w:p>
        </w:tc>
        <w:tc>
          <w:tcPr>
            <w:tcW w:w="1260" w:type="dxa"/>
          </w:tcPr>
          <w:p w14:paraId="125CE0FB" w14:textId="551F06A2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02FB169" w14:textId="3A45629C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10B5D3C7" w14:textId="1DDC10FC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rFonts w:cs="Arial"/>
                <w:szCs w:val="18"/>
              </w:rPr>
              <w:t>Sarvesh Desai</w:t>
            </w:r>
          </w:p>
        </w:tc>
      </w:tr>
      <w:tr w:rsidR="002A29BE" w:rsidRPr="00B6236C" w14:paraId="69C34E84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7BC5FE69" w14:textId="216E8251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 Plan: Elaborate the Coding/Testing phases with the selected features</w:t>
            </w:r>
          </w:p>
        </w:tc>
        <w:tc>
          <w:tcPr>
            <w:tcW w:w="1260" w:type="dxa"/>
          </w:tcPr>
          <w:p w14:paraId="75BDF29C" w14:textId="224E6240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3113D3E" w14:textId="12E4CC46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17671CA9" w14:textId="1D25C3B5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Tharun Reddu</w:t>
            </w:r>
          </w:p>
        </w:tc>
      </w:tr>
      <w:tr w:rsidR="002A29BE" w:rsidRPr="00B6236C" w14:paraId="057521DA" w14:textId="77777777" w:rsidTr="002A29BE">
        <w:trPr>
          <w:cantSplit/>
        </w:trPr>
        <w:tc>
          <w:tcPr>
            <w:tcW w:w="5310" w:type="dxa"/>
            <w:gridSpan w:val="4"/>
            <w:vAlign w:val="bottom"/>
          </w:tcPr>
          <w:p w14:paraId="389C52B5" w14:textId="5381741D" w:rsidR="002A29BE" w:rsidRDefault="002A29BE" w:rsidP="002A29BE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Requirements Workshop (WS1): preparation</w:t>
            </w:r>
          </w:p>
        </w:tc>
        <w:tc>
          <w:tcPr>
            <w:tcW w:w="1260" w:type="dxa"/>
          </w:tcPr>
          <w:p w14:paraId="601DB368" w14:textId="341BEC38" w:rsidR="002A29BE" w:rsidRDefault="002A29BE" w:rsidP="002A29B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E788BD3" w14:textId="15CCADAB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 w:val="20"/>
              </w:rPr>
              <w:t>All</w:t>
            </w:r>
          </w:p>
        </w:tc>
        <w:tc>
          <w:tcPr>
            <w:tcW w:w="1710" w:type="dxa"/>
          </w:tcPr>
          <w:p w14:paraId="2198FED6" w14:textId="2470949B" w:rsidR="002A29BE" w:rsidRDefault="002A29BE" w:rsidP="002A29BE">
            <w:pPr>
              <w:pStyle w:val="CovFormText"/>
              <w:keepNext/>
              <w:keepLines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</w:t>
            </w:r>
          </w:p>
        </w:tc>
      </w:tr>
      <w:tr w:rsidR="002A29BE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2A29BE" w:rsidRPr="00325E77" w:rsidRDefault="002A29BE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65BC6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65BC6" w:rsidRPr="00325E77" w:rsidRDefault="00665BC6" w:rsidP="00D028E2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947908" w:rsidRPr="00B6236C" w14:paraId="6FC77E3D" w14:textId="77777777" w:rsidTr="00176704">
        <w:trPr>
          <w:cantSplit/>
        </w:trPr>
        <w:tc>
          <w:tcPr>
            <w:tcW w:w="9450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5E5638">
        <w:trPr>
          <w:cantSplit/>
        </w:trPr>
        <w:tc>
          <w:tcPr>
            <w:tcW w:w="5940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945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176704" w:rsidRPr="00B6236C" w14:paraId="43B6F649" w14:textId="77777777" w:rsidTr="00176704">
        <w:trPr>
          <w:cantSplit/>
        </w:trPr>
        <w:tc>
          <w:tcPr>
            <w:tcW w:w="9450" w:type="dxa"/>
            <w:gridSpan w:val="4"/>
            <w:shd w:val="clear" w:color="auto" w:fill="800080"/>
          </w:tcPr>
          <w:p w14:paraId="764EAFB0" w14:textId="0289C54A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665BC6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665BC6">
              <w:rPr>
                <w:sz w:val="18"/>
                <w:szCs w:val="18"/>
              </w:rPr>
              <w:t>02</w:t>
            </w:r>
            <w:r w:rsidR="009B7FBF">
              <w:rPr>
                <w:sz w:val="18"/>
                <w:szCs w:val="18"/>
              </w:rPr>
              <w:t>-2023</w:t>
            </w:r>
          </w:p>
        </w:tc>
      </w:tr>
      <w:tr w:rsidR="00176704" w:rsidRPr="00B6236C" w14:paraId="36294EC6" w14:textId="77777777" w:rsidTr="005E5638">
        <w:trPr>
          <w:cantSplit/>
        </w:trPr>
        <w:tc>
          <w:tcPr>
            <w:tcW w:w="4680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665BC6" w:rsidRPr="00B6236C" w14:paraId="6D0E821D" w14:textId="77777777" w:rsidTr="00A67C85">
        <w:trPr>
          <w:cantSplit/>
        </w:trPr>
        <w:tc>
          <w:tcPr>
            <w:tcW w:w="4680" w:type="dxa"/>
            <w:vAlign w:val="bottom"/>
          </w:tcPr>
          <w:p w14:paraId="2E0293CC" w14:textId="77777777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Select in the RCT a few features to implement this semester, including crosscuts</w:t>
            </w:r>
          </w:p>
          <w:p w14:paraId="537EC91F" w14:textId="63DCF07B" w:rsidR="00665BC6" w:rsidRDefault="00665BC6" w:rsidP="00665BC6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260" w:type="dxa"/>
          </w:tcPr>
          <w:p w14:paraId="41F67EEE" w14:textId="13B0872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100</w:t>
            </w:r>
          </w:p>
        </w:tc>
        <w:tc>
          <w:tcPr>
            <w:tcW w:w="1800" w:type="dxa"/>
            <w:vAlign w:val="bottom"/>
          </w:tcPr>
          <w:p w14:paraId="628EC0E1" w14:textId="77777777" w:rsidR="00665BC6" w:rsidRDefault="00665BC6" w:rsidP="00665BC6">
            <w:pPr>
              <w:pStyle w:val="CovFormText"/>
              <w:keepNext/>
              <w:keepLines/>
              <w:spacing w:before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Poonam Adtani</w:t>
            </w:r>
          </w:p>
          <w:p w14:paraId="2870540B" w14:textId="04217818" w:rsidR="00665BC6" w:rsidRDefault="00665BC6" w:rsidP="00665BC6">
            <w:pPr>
              <w:pStyle w:val="CovFormText"/>
              <w:keepNext/>
              <w:keepLines/>
              <w:spacing w:before="0"/>
              <w:rPr>
                <w:rFonts w:ascii="Calibri" w:hAnsi="Calibri" w:cs="Calibri"/>
                <w:sz w:val="20"/>
              </w:rPr>
            </w:pPr>
          </w:p>
        </w:tc>
        <w:tc>
          <w:tcPr>
            <w:tcW w:w="1710" w:type="dxa"/>
          </w:tcPr>
          <w:p w14:paraId="7854ECD4" w14:textId="68DAE46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Saichand Reddy</w:t>
            </w:r>
          </w:p>
        </w:tc>
      </w:tr>
      <w:tr w:rsidR="00665BC6" w:rsidRPr="00B6236C" w14:paraId="3750AF6F" w14:textId="77777777" w:rsidTr="00A67C85">
        <w:trPr>
          <w:cantSplit/>
        </w:trPr>
        <w:tc>
          <w:tcPr>
            <w:tcW w:w="4680" w:type="dxa"/>
            <w:vAlign w:val="bottom"/>
          </w:tcPr>
          <w:p w14:paraId="261B44F8" w14:textId="7708DCDE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UML analysis diagrams (use case, activity diagrams)</w:t>
            </w:r>
          </w:p>
        </w:tc>
        <w:tc>
          <w:tcPr>
            <w:tcW w:w="1260" w:type="dxa"/>
          </w:tcPr>
          <w:p w14:paraId="7F31ADBD" w14:textId="59F0E7CD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50</w:t>
            </w:r>
          </w:p>
        </w:tc>
        <w:tc>
          <w:tcPr>
            <w:tcW w:w="1800" w:type="dxa"/>
            <w:vAlign w:val="bottom"/>
          </w:tcPr>
          <w:p w14:paraId="2FE32F16" w14:textId="16CCFB00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Sarvesh Desai, Saichand Reddy</w:t>
            </w:r>
          </w:p>
        </w:tc>
        <w:tc>
          <w:tcPr>
            <w:tcW w:w="1710" w:type="dxa"/>
          </w:tcPr>
          <w:p w14:paraId="3992298C" w14:textId="50C5F090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Alan Parmar</w:t>
            </w:r>
          </w:p>
        </w:tc>
      </w:tr>
      <w:tr w:rsidR="00665BC6" w:rsidRPr="00B6236C" w14:paraId="04C0A305" w14:textId="77777777" w:rsidTr="00A67C85">
        <w:trPr>
          <w:cantSplit/>
        </w:trPr>
        <w:tc>
          <w:tcPr>
            <w:tcW w:w="4680" w:type="dxa"/>
            <w:vAlign w:val="bottom"/>
          </w:tcPr>
          <w:p w14:paraId="5A52EEB0" w14:textId="77777777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Data-flow Diagram (logical)</w:t>
            </w:r>
          </w:p>
          <w:p w14:paraId="1DE1536F" w14:textId="1ED8AC4A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260" w:type="dxa"/>
          </w:tcPr>
          <w:p w14:paraId="684A827E" w14:textId="71C1437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50</w:t>
            </w:r>
          </w:p>
        </w:tc>
        <w:tc>
          <w:tcPr>
            <w:tcW w:w="1800" w:type="dxa"/>
            <w:vAlign w:val="bottom"/>
          </w:tcPr>
          <w:p w14:paraId="0D7D0C52" w14:textId="29891934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Maneesha Reddy</w:t>
            </w:r>
          </w:p>
        </w:tc>
        <w:tc>
          <w:tcPr>
            <w:tcW w:w="1710" w:type="dxa"/>
          </w:tcPr>
          <w:p w14:paraId="114E5286" w14:textId="0A5F73AD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</w:t>
            </w:r>
          </w:p>
        </w:tc>
      </w:tr>
      <w:tr w:rsidR="00665BC6" w:rsidRPr="00B6236C" w14:paraId="6763EC63" w14:textId="77777777" w:rsidTr="00A67C85">
        <w:trPr>
          <w:cantSplit/>
        </w:trPr>
        <w:tc>
          <w:tcPr>
            <w:tcW w:w="4680" w:type="dxa"/>
            <w:vAlign w:val="bottom"/>
          </w:tcPr>
          <w:p w14:paraId="50F85AC5" w14:textId="77777777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Functional Requirements (user stories)</w:t>
            </w:r>
          </w:p>
          <w:p w14:paraId="2C9925A3" w14:textId="5D536880" w:rsidR="00665BC6" w:rsidRDefault="00665BC6" w:rsidP="00665BC6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</w:t>
            </w:r>
          </w:p>
        </w:tc>
        <w:tc>
          <w:tcPr>
            <w:tcW w:w="1260" w:type="dxa"/>
          </w:tcPr>
          <w:p w14:paraId="0A45BB34" w14:textId="70D6FDAF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50</w:t>
            </w:r>
          </w:p>
        </w:tc>
        <w:tc>
          <w:tcPr>
            <w:tcW w:w="1800" w:type="dxa"/>
            <w:vAlign w:val="bottom"/>
          </w:tcPr>
          <w:p w14:paraId="302B7D54" w14:textId="719264F4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Alan Parmar, Tharun Reddy</w:t>
            </w:r>
          </w:p>
        </w:tc>
        <w:tc>
          <w:tcPr>
            <w:tcW w:w="1710" w:type="dxa"/>
          </w:tcPr>
          <w:p w14:paraId="0F73C547" w14:textId="1837E525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Maneesha Narahari</w:t>
            </w:r>
          </w:p>
        </w:tc>
      </w:tr>
      <w:tr w:rsidR="00665BC6" w:rsidRPr="00B6236C" w14:paraId="30A33692" w14:textId="77777777" w:rsidTr="00A67C85">
        <w:trPr>
          <w:cantSplit/>
        </w:trPr>
        <w:tc>
          <w:tcPr>
            <w:tcW w:w="4680" w:type="dxa"/>
            <w:vAlign w:val="bottom"/>
          </w:tcPr>
          <w:p w14:paraId="37D16EB1" w14:textId="77777777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Complete Home Page Dem</w:t>
            </w:r>
            <w:r>
              <w:rPr>
                <w:rFonts w:ascii="Calibri" w:hAnsi="Calibri" w:cs="Calibri"/>
                <w:sz w:val="20"/>
              </w:rPr>
              <w:t>o</w:t>
            </w:r>
          </w:p>
          <w:p w14:paraId="700FE018" w14:textId="54ED89EF" w:rsidR="00665BC6" w:rsidRDefault="00665BC6" w:rsidP="00665BC6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260" w:type="dxa"/>
          </w:tcPr>
          <w:p w14:paraId="2C14F267" w14:textId="3402AAC8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50</w:t>
            </w:r>
          </w:p>
        </w:tc>
        <w:tc>
          <w:tcPr>
            <w:tcW w:w="1800" w:type="dxa"/>
            <w:vAlign w:val="bottom"/>
          </w:tcPr>
          <w:p w14:paraId="3AA432A9" w14:textId="338D1E86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Poonam Adtani</w:t>
            </w:r>
          </w:p>
        </w:tc>
        <w:tc>
          <w:tcPr>
            <w:tcW w:w="1710" w:type="dxa"/>
          </w:tcPr>
          <w:p w14:paraId="48383DAF" w14:textId="47D8B8B8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Sarvesh Desai</w:t>
            </w:r>
          </w:p>
        </w:tc>
      </w:tr>
      <w:tr w:rsidR="00665BC6" w:rsidRPr="00B6236C" w14:paraId="58189587" w14:textId="77777777" w:rsidTr="00A67C85">
        <w:trPr>
          <w:cantSplit/>
        </w:trPr>
        <w:tc>
          <w:tcPr>
            <w:tcW w:w="4680" w:type="dxa"/>
            <w:vAlign w:val="bottom"/>
          </w:tcPr>
          <w:p w14:paraId="01F2A40B" w14:textId="77777777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Project Plan: Elaborate the Coding/Testing phases with the selected features</w:t>
            </w:r>
          </w:p>
          <w:p w14:paraId="31759496" w14:textId="5C8C0041" w:rsidR="00665BC6" w:rsidRDefault="00665BC6" w:rsidP="00665BC6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260" w:type="dxa"/>
          </w:tcPr>
          <w:p w14:paraId="06D200C5" w14:textId="1776B120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50</w:t>
            </w:r>
          </w:p>
        </w:tc>
        <w:tc>
          <w:tcPr>
            <w:tcW w:w="1800" w:type="dxa"/>
            <w:vAlign w:val="bottom"/>
          </w:tcPr>
          <w:p w14:paraId="377BC9CC" w14:textId="7777777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Yash Kantharia, Poonam Adtani</w:t>
            </w:r>
          </w:p>
          <w:p w14:paraId="41743F39" w14:textId="69F6ADF0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710" w:type="dxa"/>
          </w:tcPr>
          <w:p w14:paraId="23AA5200" w14:textId="35E33462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Tharun Reddu</w:t>
            </w:r>
          </w:p>
        </w:tc>
      </w:tr>
      <w:tr w:rsidR="00665BC6" w:rsidRPr="00B6236C" w14:paraId="0B431D2D" w14:textId="77777777" w:rsidTr="00A67C85">
        <w:trPr>
          <w:cantSplit/>
        </w:trPr>
        <w:tc>
          <w:tcPr>
            <w:tcW w:w="4680" w:type="dxa"/>
            <w:vAlign w:val="bottom"/>
          </w:tcPr>
          <w:p w14:paraId="7F8C9433" w14:textId="77777777" w:rsidR="00665BC6" w:rsidRDefault="00665BC6" w:rsidP="00665BC6">
            <w:pPr>
              <w:pStyle w:val="CovFormText"/>
              <w:keepNext/>
              <w:keepLines/>
              <w:numPr>
                <w:ilvl w:val="0"/>
                <w:numId w:val="7"/>
              </w:numPr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Requirements Workshop (WS1): preparation</w:t>
            </w:r>
          </w:p>
          <w:p w14:paraId="2FDA19E0" w14:textId="11C9A35B" w:rsidR="00665BC6" w:rsidRDefault="00665BC6" w:rsidP="00665BC6">
            <w:pPr>
              <w:pStyle w:val="CovFormText"/>
              <w:keepNext/>
              <w:keepLines/>
              <w:ind w:left="720"/>
              <w:rPr>
                <w:rFonts w:ascii="Calibri" w:hAnsi="Calibri" w:cs="Calibri"/>
                <w:sz w:val="20"/>
              </w:rPr>
            </w:pPr>
          </w:p>
        </w:tc>
        <w:tc>
          <w:tcPr>
            <w:tcW w:w="1260" w:type="dxa"/>
          </w:tcPr>
          <w:p w14:paraId="5D1F7D71" w14:textId="42A99684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20</w:t>
            </w:r>
          </w:p>
        </w:tc>
        <w:tc>
          <w:tcPr>
            <w:tcW w:w="1800" w:type="dxa"/>
            <w:vAlign w:val="bottom"/>
          </w:tcPr>
          <w:p w14:paraId="7A03418D" w14:textId="77777777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All</w:t>
            </w:r>
          </w:p>
          <w:p w14:paraId="1C1C3471" w14:textId="5701C584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</w:p>
        </w:tc>
        <w:tc>
          <w:tcPr>
            <w:tcW w:w="1710" w:type="dxa"/>
          </w:tcPr>
          <w:p w14:paraId="0114851B" w14:textId="3F549D13" w:rsidR="00665BC6" w:rsidRDefault="00665BC6" w:rsidP="00665BC6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NA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244F" w14:textId="77777777" w:rsidR="00472A7B" w:rsidRDefault="00472A7B">
      <w:r>
        <w:separator/>
      </w:r>
    </w:p>
  </w:endnote>
  <w:endnote w:type="continuationSeparator" w:id="0">
    <w:p w14:paraId="3337130C" w14:textId="77777777" w:rsidR="00472A7B" w:rsidRDefault="00472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04E1" w14:textId="77777777" w:rsidR="00472A7B" w:rsidRDefault="00472A7B">
      <w:r>
        <w:separator/>
      </w:r>
    </w:p>
  </w:footnote>
  <w:footnote w:type="continuationSeparator" w:id="0">
    <w:p w14:paraId="761F7555" w14:textId="77777777" w:rsidR="00472A7B" w:rsidRDefault="00472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2A29BE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1071C3"/>
    <w:rsid w:val="001407C4"/>
    <w:rsid w:val="00155255"/>
    <w:rsid w:val="001556E8"/>
    <w:rsid w:val="001630E8"/>
    <w:rsid w:val="00176704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B2F07"/>
    <w:rsid w:val="003D1079"/>
    <w:rsid w:val="003E29CC"/>
    <w:rsid w:val="004266D5"/>
    <w:rsid w:val="00434BC7"/>
    <w:rsid w:val="004364BA"/>
    <w:rsid w:val="00472A7B"/>
    <w:rsid w:val="00476A2F"/>
    <w:rsid w:val="00487A81"/>
    <w:rsid w:val="004D42BB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A5BC9"/>
    <w:rsid w:val="006E6FF4"/>
    <w:rsid w:val="006F4AD9"/>
    <w:rsid w:val="00722485"/>
    <w:rsid w:val="007312A0"/>
    <w:rsid w:val="007357C1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D414E"/>
    <w:rsid w:val="008D63E2"/>
    <w:rsid w:val="008E589B"/>
    <w:rsid w:val="00927B59"/>
    <w:rsid w:val="00947908"/>
    <w:rsid w:val="00965A89"/>
    <w:rsid w:val="009A3FC5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B36BC4"/>
    <w:rsid w:val="00B6236C"/>
    <w:rsid w:val="00B8677D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8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</cp:revision>
  <cp:lastPrinted>2023-01-30T04:34:00Z</cp:lastPrinted>
  <dcterms:created xsi:type="dcterms:W3CDTF">2023-03-01T01:54:00Z</dcterms:created>
  <dcterms:modified xsi:type="dcterms:W3CDTF">2023-03-01T01:54:00Z</dcterms:modified>
  <cp:category>Rev 1.1;last template edit 3-5-05 gje</cp:category>
</cp:coreProperties>
</file>