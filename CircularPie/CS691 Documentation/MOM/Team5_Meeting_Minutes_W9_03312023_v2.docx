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57B41A4A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03-</w:t>
            </w:r>
            <w:r w:rsidR="00BA69CB">
              <w:rPr>
                <w:i w:val="0"/>
                <w:szCs w:val="18"/>
              </w:rPr>
              <w:t>31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76179B0" w14:textId="77777777" w:rsid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069D8322" w:rsidR="006A43C2" w:rsidRP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about doubts and issues, if any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A1BA0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39499554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Architecture Diagrams (2)</w:t>
            </w:r>
          </w:p>
        </w:tc>
        <w:tc>
          <w:tcPr>
            <w:tcW w:w="1260" w:type="dxa"/>
          </w:tcPr>
          <w:p w14:paraId="0049EB78" w14:textId="087CD0B4" w:rsidR="003A1BA0" w:rsidRPr="00B6236C" w:rsidRDefault="00BA69CB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vAlign w:val="bottom"/>
          </w:tcPr>
          <w:p w14:paraId="2EDB0933" w14:textId="2F93ABA5" w:rsidR="003A1BA0" w:rsidRPr="00B6236C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710" w:type="dxa"/>
          </w:tcPr>
          <w:p w14:paraId="23FCC29F" w14:textId="431D7853" w:rsidR="003A1BA0" w:rsidRPr="00B6236C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3A1BA0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34712E34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Create DB tables based on ERD Logical</w:t>
            </w:r>
          </w:p>
        </w:tc>
        <w:tc>
          <w:tcPr>
            <w:tcW w:w="1260" w:type="dxa"/>
          </w:tcPr>
          <w:p w14:paraId="7B6F018B" w14:textId="6B6B95ED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6C9B3E22" w14:textId="60B0E718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AAB9C4F" w14:textId="55F37067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A1BA0" w:rsidRPr="00B6236C" w14:paraId="36DB74CD" w14:textId="77777777" w:rsidTr="00A30163">
        <w:trPr>
          <w:cantSplit/>
        </w:trPr>
        <w:tc>
          <w:tcPr>
            <w:tcW w:w="5310" w:type="dxa"/>
            <w:gridSpan w:val="4"/>
          </w:tcPr>
          <w:p w14:paraId="2F17347F" w14:textId="19D9B0FF" w:rsidR="003A1BA0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Updated Project Plan</w:t>
            </w:r>
          </w:p>
        </w:tc>
        <w:tc>
          <w:tcPr>
            <w:tcW w:w="1260" w:type="dxa"/>
          </w:tcPr>
          <w:p w14:paraId="2845BE56" w14:textId="375F3620" w:rsidR="003A1BA0" w:rsidRDefault="00BA69CB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</w:t>
            </w:r>
            <w:r w:rsidR="003A1BA0"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6A3A6B0" w14:textId="4F7CC7AD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1F3E5F51" w14:textId="6B327403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A1BA0" w:rsidRPr="00B6236C" w14:paraId="279F3777" w14:textId="77777777" w:rsidTr="00A30163">
        <w:trPr>
          <w:cantSplit/>
        </w:trPr>
        <w:tc>
          <w:tcPr>
            <w:tcW w:w="5310" w:type="dxa"/>
            <w:gridSpan w:val="4"/>
          </w:tcPr>
          <w:p w14:paraId="7FD8214F" w14:textId="0031D07D" w:rsidR="003A1BA0" w:rsidRPr="005B0684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3A1BA0">
              <w:t>Establish Git projects</w:t>
            </w:r>
          </w:p>
        </w:tc>
        <w:tc>
          <w:tcPr>
            <w:tcW w:w="1260" w:type="dxa"/>
          </w:tcPr>
          <w:p w14:paraId="2182C24C" w14:textId="3CBCA9B0" w:rsidR="003A1BA0" w:rsidRDefault="00BA69CB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  <w:vAlign w:val="bottom"/>
          </w:tcPr>
          <w:p w14:paraId="306494FC" w14:textId="2849FCC1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1DB443F1" w14:textId="52CAAA98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6A54E5" w:rsidRPr="00B6236C" w14:paraId="69901B4E" w14:textId="77777777" w:rsidTr="00A30163">
        <w:trPr>
          <w:cantSplit/>
        </w:trPr>
        <w:tc>
          <w:tcPr>
            <w:tcW w:w="5310" w:type="dxa"/>
            <w:gridSpan w:val="4"/>
          </w:tcPr>
          <w:p w14:paraId="45422FE7" w14:textId="3BB8CA7F" w:rsidR="006A54E5" w:rsidRPr="003A1BA0" w:rsidRDefault="006A54E5" w:rsidP="006A54E5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Elaborate RCT Crosscuts</w:t>
            </w:r>
          </w:p>
        </w:tc>
        <w:tc>
          <w:tcPr>
            <w:tcW w:w="1260" w:type="dxa"/>
          </w:tcPr>
          <w:p w14:paraId="17348883" w14:textId="04706C83" w:rsidR="006A54E5" w:rsidRDefault="006A54E5" w:rsidP="006A54E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vAlign w:val="bottom"/>
          </w:tcPr>
          <w:p w14:paraId="5565CA07" w14:textId="3A11EC39" w:rsidR="006A54E5" w:rsidRDefault="006A54E5" w:rsidP="006A54E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3D04507A" w14:textId="5CA01FDF" w:rsidR="006A54E5" w:rsidRDefault="006A54E5" w:rsidP="006A54E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6A54E5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A54E5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AF7FC8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5354816E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</w:t>
            </w:r>
            <w:r w:rsidR="006A43C2">
              <w:rPr>
                <w:sz w:val="18"/>
                <w:szCs w:val="18"/>
              </w:rPr>
              <w:t>4</w:t>
            </w:r>
            <w:r w:rsidR="009B7FBF">
              <w:rPr>
                <w:sz w:val="18"/>
                <w:szCs w:val="18"/>
              </w:rPr>
              <w:t>-</w:t>
            </w:r>
            <w:r w:rsidR="006A43C2">
              <w:rPr>
                <w:sz w:val="18"/>
                <w:szCs w:val="18"/>
              </w:rPr>
              <w:t>02</w:t>
            </w:r>
            <w:r w:rsidR="003A1BA0">
              <w:rPr>
                <w:sz w:val="18"/>
                <w:szCs w:val="18"/>
              </w:rPr>
              <w:t>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6F2559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A1BA0" w:rsidRPr="00B6236C" w14:paraId="30A33692" w14:textId="77777777" w:rsidTr="00221230">
        <w:trPr>
          <w:cantSplit/>
          <w:trHeight w:val="284"/>
        </w:trPr>
        <w:tc>
          <w:tcPr>
            <w:tcW w:w="5012" w:type="dxa"/>
          </w:tcPr>
          <w:p w14:paraId="700FE018" w14:textId="5D43FE57" w:rsidR="003A1BA0" w:rsidRPr="006F2559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 w:rsidRPr="005B0684">
              <w:t>Architecture Diagrams (2)</w:t>
            </w:r>
          </w:p>
        </w:tc>
        <w:tc>
          <w:tcPr>
            <w:tcW w:w="1349" w:type="dxa"/>
          </w:tcPr>
          <w:p w14:paraId="2C14F267" w14:textId="6205E289" w:rsidR="003A1BA0" w:rsidRDefault="00BA69CB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AA432A9" w14:textId="6BECE6FE" w:rsidR="003A1BA0" w:rsidRPr="00400616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833" w:type="dxa"/>
          </w:tcPr>
          <w:p w14:paraId="48383DAF" w14:textId="48D2BA01" w:rsidR="003A1BA0" w:rsidRDefault="003A1BA0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Tharun Reddy</w:t>
            </w:r>
          </w:p>
        </w:tc>
      </w:tr>
      <w:tr w:rsidR="003A1BA0" w:rsidRPr="00B6236C" w14:paraId="65635962" w14:textId="77777777" w:rsidTr="00221230">
        <w:trPr>
          <w:cantSplit/>
          <w:trHeight w:val="233"/>
        </w:trPr>
        <w:tc>
          <w:tcPr>
            <w:tcW w:w="5012" w:type="dxa"/>
          </w:tcPr>
          <w:p w14:paraId="0D1A258D" w14:textId="6CF1E0CE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5B0684">
              <w:t>Create DB tables based on ERD Logical</w:t>
            </w:r>
          </w:p>
        </w:tc>
        <w:tc>
          <w:tcPr>
            <w:tcW w:w="1349" w:type="dxa"/>
          </w:tcPr>
          <w:p w14:paraId="3F1F3D4F" w14:textId="5A86FA49" w:rsidR="003A1BA0" w:rsidRDefault="00BA69CB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</w:t>
            </w:r>
            <w:r w:rsidR="003A1BA0">
              <w:rPr>
                <w:szCs w:val="18"/>
              </w:rPr>
              <w:t>0</w:t>
            </w:r>
          </w:p>
        </w:tc>
        <w:tc>
          <w:tcPr>
            <w:tcW w:w="1927" w:type="dxa"/>
            <w:vAlign w:val="bottom"/>
          </w:tcPr>
          <w:p w14:paraId="2C7FC42F" w14:textId="2C389B16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</w:tcPr>
          <w:p w14:paraId="3C9619AA" w14:textId="12A25570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A1BA0" w:rsidRPr="00B6236C" w14:paraId="441E9C5B" w14:textId="77777777" w:rsidTr="00221230">
        <w:trPr>
          <w:cantSplit/>
          <w:trHeight w:val="138"/>
        </w:trPr>
        <w:tc>
          <w:tcPr>
            <w:tcW w:w="5012" w:type="dxa"/>
          </w:tcPr>
          <w:p w14:paraId="24576BB1" w14:textId="1ED304A0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5B0684">
              <w:t>Updated Project Plan</w:t>
            </w:r>
          </w:p>
        </w:tc>
        <w:tc>
          <w:tcPr>
            <w:tcW w:w="1349" w:type="dxa"/>
          </w:tcPr>
          <w:p w14:paraId="48CB2660" w14:textId="1FCFE22D" w:rsidR="003A1BA0" w:rsidRDefault="00BA69CB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48C147E" w14:textId="0047A6F5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7CFAFF3C" w14:textId="57DCA3B9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A1BA0" w:rsidRPr="00B6236C" w14:paraId="2C5035E0" w14:textId="77777777" w:rsidTr="00221230">
        <w:trPr>
          <w:cantSplit/>
          <w:trHeight w:val="200"/>
        </w:trPr>
        <w:tc>
          <w:tcPr>
            <w:tcW w:w="5012" w:type="dxa"/>
          </w:tcPr>
          <w:p w14:paraId="014EAB4B" w14:textId="7219BE3B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3A1BA0">
              <w:t>Establish Git projects</w:t>
            </w:r>
          </w:p>
        </w:tc>
        <w:tc>
          <w:tcPr>
            <w:tcW w:w="1349" w:type="dxa"/>
          </w:tcPr>
          <w:p w14:paraId="420E00BD" w14:textId="4A47387A" w:rsidR="003A1BA0" w:rsidRDefault="00BA69CB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927" w:type="dxa"/>
            <w:vAlign w:val="bottom"/>
          </w:tcPr>
          <w:p w14:paraId="66F26CDC" w14:textId="77777777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  <w:p w14:paraId="2E3F17BF" w14:textId="059602B4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457ECB76" w14:textId="0766C9FD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6A54E5" w:rsidRPr="00B6236C" w14:paraId="6F0A4058" w14:textId="77777777" w:rsidTr="00221230">
        <w:trPr>
          <w:cantSplit/>
          <w:trHeight w:val="200"/>
        </w:trPr>
        <w:tc>
          <w:tcPr>
            <w:tcW w:w="5012" w:type="dxa"/>
          </w:tcPr>
          <w:p w14:paraId="3A3E1FA9" w14:textId="4EC758B1" w:rsidR="006A54E5" w:rsidRPr="003A1BA0" w:rsidRDefault="006A54E5" w:rsidP="006A54E5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Elaborate RCT Crosscuts</w:t>
            </w:r>
          </w:p>
        </w:tc>
        <w:tc>
          <w:tcPr>
            <w:tcW w:w="1349" w:type="dxa"/>
          </w:tcPr>
          <w:p w14:paraId="7C516BBC" w14:textId="419E2123" w:rsidR="006A54E5" w:rsidRDefault="006A54E5" w:rsidP="006A54E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5A9F073A" w14:textId="7EEB50F2" w:rsidR="006A54E5" w:rsidRDefault="006A54E5" w:rsidP="006A54E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</w:tcPr>
          <w:p w14:paraId="21E526B2" w14:textId="248D4D00" w:rsidR="006A54E5" w:rsidRDefault="006A54E5" w:rsidP="006A54E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05BB" w14:textId="77777777" w:rsidR="00443B79" w:rsidRDefault="00443B79">
      <w:r>
        <w:separator/>
      </w:r>
    </w:p>
  </w:endnote>
  <w:endnote w:type="continuationSeparator" w:id="0">
    <w:p w14:paraId="1FAE5CFE" w14:textId="77777777" w:rsidR="00443B79" w:rsidRDefault="00443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2FDFF" w14:textId="77777777" w:rsidR="00443B79" w:rsidRDefault="00443B79">
      <w:r>
        <w:separator/>
      </w:r>
    </w:p>
  </w:footnote>
  <w:footnote w:type="continuationSeparator" w:id="0">
    <w:p w14:paraId="26C5E824" w14:textId="77777777" w:rsidR="00443B79" w:rsidRDefault="00443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6A54E5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6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1071C3"/>
    <w:rsid w:val="001407C4"/>
    <w:rsid w:val="00155255"/>
    <w:rsid w:val="001556E8"/>
    <w:rsid w:val="001630E8"/>
    <w:rsid w:val="00176704"/>
    <w:rsid w:val="0018031D"/>
    <w:rsid w:val="001C151C"/>
    <w:rsid w:val="001C7821"/>
    <w:rsid w:val="001D7DC5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B2F07"/>
    <w:rsid w:val="003D1079"/>
    <w:rsid w:val="003E29CC"/>
    <w:rsid w:val="00400616"/>
    <w:rsid w:val="004266D5"/>
    <w:rsid w:val="00434BC7"/>
    <w:rsid w:val="004364BA"/>
    <w:rsid w:val="00443B79"/>
    <w:rsid w:val="00472A7B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DC768F"/>
    <w:rsid w:val="00E559A3"/>
    <w:rsid w:val="00E6239F"/>
    <w:rsid w:val="00E630B2"/>
    <w:rsid w:val="00E84C5A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2</cp:revision>
  <cp:lastPrinted>2023-01-30T04:34:00Z</cp:lastPrinted>
  <dcterms:created xsi:type="dcterms:W3CDTF">2023-04-01T13:54:00Z</dcterms:created>
  <dcterms:modified xsi:type="dcterms:W3CDTF">2023-04-01T13:54:00Z</dcterms:modified>
  <cp:category>Rev 1.1;last template edit 3-5-05 gje</cp:category>
</cp:coreProperties>
</file>