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52F65C1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A679D7">
              <w:rPr>
                <w:i w:val="0"/>
                <w:szCs w:val="18"/>
              </w:rPr>
              <w:t>13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33EC6EE" w:rsidR="004266D5" w:rsidRPr="00B6236C" w:rsidRDefault="00A679D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11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36ED94ED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E08CE0F" w14:textId="26AF954F" w:rsidR="00EA7EFF" w:rsidRDefault="00F5072B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</w:t>
            </w:r>
            <w:r w:rsidR="000042F1">
              <w:rPr>
                <w:szCs w:val="18"/>
              </w:rPr>
              <w:t xml:space="preserve"> JIRA </w:t>
            </w:r>
            <w:r>
              <w:rPr>
                <w:szCs w:val="18"/>
              </w:rPr>
              <w:t>progress</w:t>
            </w:r>
          </w:p>
          <w:p w14:paraId="1BFAE63C" w14:textId="6DE75571" w:rsidR="000042F1" w:rsidRDefault="00F5072B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</w:t>
            </w:r>
            <w:r w:rsidR="000042F1">
              <w:rPr>
                <w:szCs w:val="18"/>
              </w:rPr>
              <w:t xml:space="preserve"> Jenkins </w:t>
            </w:r>
            <w:r>
              <w:rPr>
                <w:szCs w:val="18"/>
              </w:rPr>
              <w:t>progress</w:t>
            </w:r>
          </w:p>
          <w:p w14:paraId="23002D5F" w14:textId="44C76C6C" w:rsidR="000042F1" w:rsidRPr="00EA7EFF" w:rsidRDefault="00F5072B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Any other points for discussions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1CEA2820" w:rsidR="00EA7EFF" w:rsidRPr="00400616" w:rsidRDefault="000042F1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JIRA Setup</w:t>
            </w:r>
          </w:p>
        </w:tc>
        <w:tc>
          <w:tcPr>
            <w:tcW w:w="1260" w:type="dxa"/>
          </w:tcPr>
          <w:p w14:paraId="0049EB78" w14:textId="6A6252C1" w:rsidR="00EA7EFF" w:rsidRPr="00B6236C" w:rsidRDefault="00F5072B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0042F1">
              <w:rPr>
                <w:szCs w:val="18"/>
              </w:rPr>
              <w:t>0</w:t>
            </w:r>
            <w:r w:rsidR="00A679D7"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2739BC8E" w:rsidR="00EA7EFF" w:rsidRPr="00B6236C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636ACBF7" w:rsidR="00EA7EFF" w:rsidRPr="00B6236C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042F1" w:rsidRPr="00B6236C" w14:paraId="4AB13B79" w14:textId="77777777" w:rsidTr="00A30163">
        <w:trPr>
          <w:cantSplit/>
        </w:trPr>
        <w:tc>
          <w:tcPr>
            <w:tcW w:w="5310" w:type="dxa"/>
            <w:gridSpan w:val="4"/>
          </w:tcPr>
          <w:p w14:paraId="2C38C160" w14:textId="58C89CD7" w:rsidR="000042F1" w:rsidRPr="00400616" w:rsidRDefault="000042F1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Jenkins Setup</w:t>
            </w:r>
          </w:p>
        </w:tc>
        <w:tc>
          <w:tcPr>
            <w:tcW w:w="1260" w:type="dxa"/>
          </w:tcPr>
          <w:p w14:paraId="185F5C6A" w14:textId="584E6C4A" w:rsidR="000042F1" w:rsidRDefault="00A679D7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D690E80" w14:textId="6FCDD572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625DFC9F" w14:textId="3742B0E3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042F1" w:rsidRPr="00B6236C" w14:paraId="4A029700" w14:textId="77777777" w:rsidTr="00A30163">
        <w:trPr>
          <w:cantSplit/>
        </w:trPr>
        <w:tc>
          <w:tcPr>
            <w:tcW w:w="5310" w:type="dxa"/>
            <w:gridSpan w:val="4"/>
          </w:tcPr>
          <w:p w14:paraId="7C63E93C" w14:textId="77777777" w:rsidR="000042F1" w:rsidRPr="00400616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1FF78C39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vAlign w:val="bottom"/>
          </w:tcPr>
          <w:p w14:paraId="76CB300F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BFFA8FB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042F1" w:rsidRPr="00B6236C" w14:paraId="0675A29C" w14:textId="77777777" w:rsidTr="00435576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AEB8E1" w14:textId="7576495E" w:rsidR="000042F1" w:rsidRDefault="00A679D7" w:rsidP="000042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szCs w:val="18"/>
              </w:rPr>
              <w:t>Modifications after review if any</w:t>
            </w:r>
          </w:p>
        </w:tc>
        <w:tc>
          <w:tcPr>
            <w:tcW w:w="1349" w:type="dxa"/>
            <w:shd w:val="clear" w:color="auto" w:fill="FFFFFF"/>
          </w:tcPr>
          <w:p w14:paraId="64F7721E" w14:textId="6C058D55" w:rsidR="000042F1" w:rsidRDefault="00A679D7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3E1D5B3" w14:textId="01329670" w:rsidR="000042F1" w:rsidRDefault="000042F1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9CFDD9E" w14:textId="35E708AB" w:rsidR="000042F1" w:rsidRDefault="00A679D7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F2E4" w14:textId="77777777" w:rsidR="00353390" w:rsidRDefault="00353390">
      <w:r>
        <w:separator/>
      </w:r>
    </w:p>
  </w:endnote>
  <w:endnote w:type="continuationSeparator" w:id="0">
    <w:p w14:paraId="1519A349" w14:textId="77777777" w:rsidR="00353390" w:rsidRDefault="0035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249C" w14:textId="77777777" w:rsidR="00353390" w:rsidRDefault="00353390">
      <w:r>
        <w:separator/>
      </w:r>
    </w:p>
  </w:footnote>
  <w:footnote w:type="continuationSeparator" w:id="0">
    <w:p w14:paraId="7C29D08F" w14:textId="77777777" w:rsidR="00353390" w:rsidRDefault="0035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A679D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pt;height:70.3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53390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16</cp:revision>
  <cp:lastPrinted>2023-01-30T04:34:00Z</cp:lastPrinted>
  <dcterms:created xsi:type="dcterms:W3CDTF">2023-04-01T13:54:00Z</dcterms:created>
  <dcterms:modified xsi:type="dcterms:W3CDTF">2023-09-15T18:28:00Z</dcterms:modified>
  <cp:category>Rev 1.1;last template edit 3-5-05 gje</cp:category>
</cp:coreProperties>
</file>