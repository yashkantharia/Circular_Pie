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4FA1C36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</w:t>
            </w:r>
            <w:r w:rsidR="002B7C21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5A2B7F0" w:rsidR="004266D5" w:rsidRPr="00B6236C" w:rsidRDefault="002B7C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7E1401">
              <w:rPr>
                <w:i w:val="0"/>
                <w:szCs w:val="18"/>
              </w:rPr>
              <w:t>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1194A34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563E2B90" w:rsidR="008404F1" w:rsidRDefault="002B7C2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</w:t>
            </w:r>
            <w:r w:rsidR="00B83512">
              <w:rPr>
                <w:szCs w:val="18"/>
              </w:rPr>
              <w:t xml:space="preserve"> tasks and 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68F99B7E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B7C21" w:rsidRPr="00B6236C" w14:paraId="32C30E80" w14:textId="77777777" w:rsidTr="00F503BC">
        <w:trPr>
          <w:cantSplit/>
        </w:trPr>
        <w:tc>
          <w:tcPr>
            <w:tcW w:w="5310" w:type="dxa"/>
            <w:gridSpan w:val="4"/>
          </w:tcPr>
          <w:p w14:paraId="047E6734" w14:textId="22E625DA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41D0E">
              <w:t>Review previous week’s submission and make modifications if any</w:t>
            </w:r>
          </w:p>
        </w:tc>
        <w:tc>
          <w:tcPr>
            <w:tcW w:w="1260" w:type="dxa"/>
            <w:gridSpan w:val="2"/>
          </w:tcPr>
          <w:p w14:paraId="0049EB78" w14:textId="22CA7D73" w:rsidR="002B7C21" w:rsidRPr="00B6236C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100</w:t>
            </w:r>
          </w:p>
        </w:tc>
        <w:tc>
          <w:tcPr>
            <w:tcW w:w="1800" w:type="dxa"/>
            <w:gridSpan w:val="2"/>
          </w:tcPr>
          <w:p w14:paraId="2EDB0933" w14:textId="4D3B6F55" w:rsidR="002B7C21" w:rsidRPr="00B6236C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Yash Kantharia</w:t>
            </w:r>
          </w:p>
        </w:tc>
        <w:tc>
          <w:tcPr>
            <w:tcW w:w="1710" w:type="dxa"/>
          </w:tcPr>
          <w:p w14:paraId="23FCC29F" w14:textId="13CB3B3C" w:rsidR="002B7C21" w:rsidRPr="00B6236C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N/A</w:t>
            </w:r>
          </w:p>
        </w:tc>
      </w:tr>
      <w:tr w:rsidR="002B7C21" w:rsidRPr="00B6236C" w14:paraId="4AB13B79" w14:textId="77777777" w:rsidTr="00F503BC">
        <w:trPr>
          <w:cantSplit/>
        </w:trPr>
        <w:tc>
          <w:tcPr>
            <w:tcW w:w="5310" w:type="dxa"/>
            <w:gridSpan w:val="4"/>
          </w:tcPr>
          <w:p w14:paraId="2C38C160" w14:textId="486F8049" w:rsidR="002B7C21" w:rsidRPr="00400616" w:rsidRDefault="002B7C21" w:rsidP="002B7C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41D0E">
              <w:t>Distribute deliverable tasks among the team members</w:t>
            </w:r>
          </w:p>
        </w:tc>
        <w:tc>
          <w:tcPr>
            <w:tcW w:w="1260" w:type="dxa"/>
            <w:gridSpan w:val="2"/>
          </w:tcPr>
          <w:p w14:paraId="185F5C6A" w14:textId="2C5BF65F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100</w:t>
            </w:r>
          </w:p>
        </w:tc>
        <w:tc>
          <w:tcPr>
            <w:tcW w:w="1800" w:type="dxa"/>
            <w:gridSpan w:val="2"/>
          </w:tcPr>
          <w:p w14:paraId="1D690E80" w14:textId="501014D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t>Alan Parmar</w:t>
            </w:r>
          </w:p>
        </w:tc>
        <w:tc>
          <w:tcPr>
            <w:tcW w:w="1710" w:type="dxa"/>
          </w:tcPr>
          <w:p w14:paraId="625DFC9F" w14:textId="111D9AC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 w:rsidRPr="00E41D0E">
              <w:t>N/A</w:t>
            </w:r>
          </w:p>
        </w:tc>
      </w:tr>
      <w:tr w:rsidR="00BF50F0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2FD3E9CD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Road Map with Story Points (2 iterations)</w:t>
            </w:r>
          </w:p>
        </w:tc>
        <w:tc>
          <w:tcPr>
            <w:tcW w:w="1260" w:type="dxa"/>
            <w:gridSpan w:val="2"/>
          </w:tcPr>
          <w:p w14:paraId="10DFE9FF" w14:textId="3FCF458D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48C92C31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79209F85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68B12ED6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51C00FF6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705EBC2E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RCT with Iteration planning (2 iterations)</w:t>
            </w:r>
          </w:p>
        </w:tc>
        <w:tc>
          <w:tcPr>
            <w:tcW w:w="1260" w:type="dxa"/>
            <w:gridSpan w:val="2"/>
          </w:tcPr>
          <w:p w14:paraId="392E2AC2" w14:textId="5A38AB63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03C431F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3B2B1D88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32E7E37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Tharun Reddy</w:t>
            </w:r>
          </w:p>
        </w:tc>
      </w:tr>
      <w:tr w:rsidR="00BF50F0" w:rsidRPr="00B6236C" w14:paraId="53CFAF2E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050D1E1A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and schedule Sprints; Create RoadMap; setup Kanban Board</w:t>
            </w:r>
          </w:p>
        </w:tc>
        <w:tc>
          <w:tcPr>
            <w:tcW w:w="1260" w:type="dxa"/>
            <w:gridSpan w:val="2"/>
          </w:tcPr>
          <w:p w14:paraId="0C1B50D0" w14:textId="51DA878B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E767E33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EF7EF6B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52D44F9B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F50F0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35FEC87F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Delivery Pipeline Plugin; Create a Pipeline</w:t>
            </w:r>
          </w:p>
        </w:tc>
        <w:tc>
          <w:tcPr>
            <w:tcW w:w="1260" w:type="dxa"/>
            <w:gridSpan w:val="2"/>
          </w:tcPr>
          <w:p w14:paraId="114FB0B6" w14:textId="4888B40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83369BD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3AE7CC" w14:textId="487B7084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176C72F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3684535D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Complete CI/CD Pipeline and practice deployment to Dev/QA Env.</w:t>
            </w:r>
          </w:p>
        </w:tc>
        <w:tc>
          <w:tcPr>
            <w:tcW w:w="1260" w:type="dxa"/>
            <w:gridSpan w:val="2"/>
          </w:tcPr>
          <w:p w14:paraId="765261DE" w14:textId="05639A78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9B6DDBC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181787C" w14:textId="2AFAEBE0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F80A2E" w14:textId="57656623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680C3BAE" w:rsidR="00BF50F0" w:rsidRPr="00400616" w:rsidRDefault="00BF50F0" w:rsidP="00BF50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Clarify requirements, develop test ideas for the crosscuts</w:t>
            </w:r>
          </w:p>
        </w:tc>
        <w:tc>
          <w:tcPr>
            <w:tcW w:w="1260" w:type="dxa"/>
            <w:gridSpan w:val="2"/>
          </w:tcPr>
          <w:p w14:paraId="28A33EB3" w14:textId="2BE44EEC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61776E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3584D89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9A91B0B" w14:textId="3CC99E0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77F2973" w14:textId="6DA3458D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F50F0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BF50F0" w:rsidRPr="00325E77" w:rsidRDefault="00BF50F0" w:rsidP="00BF50F0"/>
        </w:tc>
        <w:tc>
          <w:tcPr>
            <w:tcW w:w="1710" w:type="dxa"/>
            <w:gridSpan w:val="2"/>
          </w:tcPr>
          <w:p w14:paraId="7A7F1A88" w14:textId="77777777" w:rsidR="00BF50F0" w:rsidRPr="00325E77" w:rsidRDefault="00BF50F0" w:rsidP="00BF50F0"/>
        </w:tc>
      </w:tr>
      <w:tr w:rsidR="00BF50F0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BF50F0" w:rsidRPr="00325E77" w:rsidRDefault="00BF50F0" w:rsidP="00BF50F0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7C5DF6E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>Plan -  09/24/23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B7C21" w:rsidRPr="00B6236C" w14:paraId="0675A29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AEB8E1" w14:textId="3290BBEB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Road Map with Story Points (2 iterations)</w:t>
            </w:r>
          </w:p>
        </w:tc>
        <w:tc>
          <w:tcPr>
            <w:tcW w:w="1349" w:type="dxa"/>
            <w:shd w:val="clear" w:color="auto" w:fill="FFFFFF"/>
          </w:tcPr>
          <w:p w14:paraId="64F7721E" w14:textId="1A1A8294" w:rsidR="002B7C21" w:rsidRPr="002972B4" w:rsidRDefault="00BF50F0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955BEA" w14:textId="77777777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03E1D5B3" w14:textId="75A957AC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9CFDD9E" w14:textId="1765164D" w:rsidR="002B7C21" w:rsidRPr="002972B4" w:rsidRDefault="002B7C21" w:rsidP="002B7C21">
            <w:pPr>
              <w:pStyle w:val="CovFormText"/>
              <w:keepNext/>
              <w:keepLines/>
              <w:rPr>
                <w:bCs/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07237B60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AFE251" w14:textId="1C153814" w:rsidR="00BF50F0" w:rsidRDefault="00BF50F0" w:rsidP="00BF50F0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Updated RCT with Iteration planning (2 iterations)</w:t>
            </w:r>
          </w:p>
        </w:tc>
        <w:tc>
          <w:tcPr>
            <w:tcW w:w="1349" w:type="dxa"/>
            <w:shd w:val="clear" w:color="auto" w:fill="FFFFFF"/>
          </w:tcPr>
          <w:p w14:paraId="668A1637" w14:textId="6503122C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4F298C"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6D08416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A832AB0" w14:textId="2C6544F1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50976E7" w14:textId="486823B9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Tharun Reddy</w:t>
            </w:r>
          </w:p>
        </w:tc>
      </w:tr>
      <w:tr w:rsidR="00BF50F0" w:rsidRPr="00B6236C" w14:paraId="7A321A8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CD518B5" w14:textId="5E2F40FA" w:rsidR="00BF50F0" w:rsidRDefault="00BF50F0" w:rsidP="00BF50F0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Create and schedule Sprints; Create RoadMap; setup Kanban Board</w:t>
            </w:r>
          </w:p>
        </w:tc>
        <w:tc>
          <w:tcPr>
            <w:tcW w:w="1349" w:type="dxa"/>
            <w:shd w:val="clear" w:color="auto" w:fill="FFFFFF"/>
          </w:tcPr>
          <w:p w14:paraId="7621CBD1" w14:textId="5ADFE3D5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4F298C"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E4C7F87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994F8A1" w14:textId="71498F92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312FAF3" w14:textId="27C5254D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F50F0" w:rsidRPr="00B6236C" w14:paraId="063EED3A" w14:textId="77777777" w:rsidTr="00911F8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9FB01DD" w14:textId="5134CAD8" w:rsidR="00BF50F0" w:rsidRDefault="00BF50F0" w:rsidP="00BF50F0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Install Delivery Pipeline Plugin; Create a Pipeline</w:t>
            </w:r>
          </w:p>
        </w:tc>
        <w:tc>
          <w:tcPr>
            <w:tcW w:w="1349" w:type="dxa"/>
            <w:shd w:val="clear" w:color="auto" w:fill="FFFFFF"/>
          </w:tcPr>
          <w:p w14:paraId="4D83349B" w14:textId="24441BFF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4F298C"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60830BB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D85F66D" w14:textId="13248211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74B7E73" w14:textId="234238B2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5DB7535D" w14:textId="77777777" w:rsidTr="00911F8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78955F9" w14:textId="3E85D86F" w:rsidR="00BF50F0" w:rsidRDefault="00BF50F0" w:rsidP="00BF50F0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Complete CI/CD Pipeline and practice deployment to Dev/QA Env.</w:t>
            </w:r>
          </w:p>
        </w:tc>
        <w:tc>
          <w:tcPr>
            <w:tcW w:w="1349" w:type="dxa"/>
            <w:shd w:val="clear" w:color="auto" w:fill="FFFFFF"/>
          </w:tcPr>
          <w:p w14:paraId="4AB42898" w14:textId="47733A21" w:rsidR="00BF50F0" w:rsidRDefault="003A24CA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52CFC03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C8621B6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0C842CC" w14:textId="09CCFBB3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F50F0" w:rsidRPr="00B6236C" w14:paraId="606F120A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4B646AC" w14:textId="17E0B821" w:rsidR="00BF50F0" w:rsidRDefault="00BF50F0" w:rsidP="00BF50F0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Clarify requirements, develop test ideas for the crosscuts</w:t>
            </w:r>
          </w:p>
        </w:tc>
        <w:tc>
          <w:tcPr>
            <w:tcW w:w="1349" w:type="dxa"/>
            <w:shd w:val="clear" w:color="auto" w:fill="FFFFFF"/>
          </w:tcPr>
          <w:p w14:paraId="4FC20DE9" w14:textId="0771AB6C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 w:rsidRPr="004F298C"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F22C654" w14:textId="7777777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629C8889" w14:textId="59940C81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A2ECCAF" w14:textId="741F8637" w:rsidR="00BF50F0" w:rsidRDefault="00BF50F0" w:rsidP="00BF50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B7C21" w:rsidRPr="00B6236C" w14:paraId="4F133F3B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F808D0E" w14:textId="74D8601B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B0143F" w14:textId="02E3B661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B059DA2" w14:textId="7913AD13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17D4D81" w14:textId="1DB30D5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44331BE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78AD1A" w14:textId="75C9F7FD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595B56F" w14:textId="6F06DFF0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B5E27E2" w14:textId="1403C0C4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62CEAA8" w14:textId="2BEBE6D8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B7C21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09EFC4C7" w:rsidR="002B7C21" w:rsidRDefault="002B7C21" w:rsidP="002B7C2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D772BD" w14:textId="03E882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6B179CD5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603BA436" w:rsidR="002B7C21" w:rsidRDefault="002B7C21" w:rsidP="002B7C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6400" w14:textId="77777777" w:rsidR="00593317" w:rsidRDefault="00593317">
      <w:r>
        <w:separator/>
      </w:r>
    </w:p>
  </w:endnote>
  <w:endnote w:type="continuationSeparator" w:id="0">
    <w:p w14:paraId="41A18201" w14:textId="77777777" w:rsidR="00593317" w:rsidRDefault="0059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C8DB" w14:textId="77777777" w:rsidR="00593317" w:rsidRDefault="00593317">
      <w:r>
        <w:separator/>
      </w:r>
    </w:p>
  </w:footnote>
  <w:footnote w:type="continuationSeparator" w:id="0">
    <w:p w14:paraId="1E3E3007" w14:textId="77777777" w:rsidR="00593317" w:rsidRDefault="00593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F50F0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pt;height:70.3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A114B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A1BA0"/>
    <w:rsid w:val="003A24CA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BF50F0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22</cp:revision>
  <cp:lastPrinted>2023-01-30T04:34:00Z</cp:lastPrinted>
  <dcterms:created xsi:type="dcterms:W3CDTF">2023-04-01T13:54:00Z</dcterms:created>
  <dcterms:modified xsi:type="dcterms:W3CDTF">2023-09-24T03:39:00Z</dcterms:modified>
  <cp:category>Rev 1.1;last template edit 3-5-05 gje</cp:category>
</cp:coreProperties>
</file>