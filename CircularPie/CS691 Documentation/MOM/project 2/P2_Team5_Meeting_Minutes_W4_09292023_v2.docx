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3306D" w14:textId="77777777" w:rsidR="00740D8C" w:rsidRDefault="00740D8C">
      <w:pPr>
        <w:pStyle w:val="Heading1"/>
        <w:rPr>
          <w:b/>
          <w:color w:val="800080"/>
          <w:sz w:val="24"/>
          <w:szCs w:val="24"/>
        </w:rPr>
      </w:pPr>
    </w:p>
    <w:p w14:paraId="7873F8C1" w14:textId="28E8A232" w:rsidR="004266D5" w:rsidRPr="00D1263A" w:rsidRDefault="00B6236C">
      <w:pPr>
        <w:pStyle w:val="Heading1"/>
        <w:rPr>
          <w:b/>
          <w:color w:val="800080"/>
          <w:sz w:val="24"/>
          <w:szCs w:val="24"/>
        </w:rPr>
      </w:pPr>
      <w:r>
        <w:rPr>
          <w:b/>
          <w:color w:val="800080"/>
          <w:sz w:val="24"/>
          <w:szCs w:val="24"/>
        </w:rPr>
        <w:t>MEETING AGENDA</w:t>
      </w:r>
    </w:p>
    <w:p w14:paraId="141B01EC" w14:textId="77777777" w:rsidR="004266D5" w:rsidRDefault="004266D5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="004266D5" w:rsidRPr="00B6236C" w14:paraId="3592FCBC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6B256D4F" w14:textId="77777777" w:rsidR="004266D5" w:rsidRPr="00B6236C" w:rsidRDefault="00760F00">
            <w:pPr>
              <w:pStyle w:val="Heading4"/>
              <w:rPr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Team</w:t>
            </w:r>
            <w:r w:rsidR="005A6D89">
              <w:rPr>
                <w:b/>
                <w:i w:val="0"/>
                <w:szCs w:val="18"/>
              </w:rPr>
              <w:t>/</w:t>
            </w:r>
            <w:r>
              <w:rPr>
                <w:b/>
                <w:i w:val="0"/>
                <w:szCs w:val="18"/>
              </w:rPr>
              <w:t>Application</w:t>
            </w:r>
            <w:r w:rsidR="004266D5" w:rsidRPr="00B6236C">
              <w:rPr>
                <w:b/>
                <w:i w:val="0"/>
                <w:szCs w:val="18"/>
              </w:rPr>
              <w:t xml:space="preserve"> Name:</w:t>
            </w:r>
          </w:p>
        </w:tc>
        <w:tc>
          <w:tcPr>
            <w:tcW w:w="7740" w:type="dxa"/>
            <w:gridSpan w:val="3"/>
          </w:tcPr>
          <w:p w14:paraId="15DF60D8" w14:textId="46750680" w:rsidR="004266D5" w:rsidRPr="00B6236C" w:rsidRDefault="009B7FBF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 xml:space="preserve">Team 5 / </w:t>
            </w:r>
            <w:r w:rsidR="00965A89">
              <w:rPr>
                <w:szCs w:val="18"/>
              </w:rPr>
              <w:t>Circular Pie</w:t>
            </w:r>
          </w:p>
        </w:tc>
      </w:tr>
      <w:tr w:rsidR="004266D5" w:rsidRPr="00B6236C" w14:paraId="7E154C91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62F68FF6" w14:textId="504F8425" w:rsidR="004266D5" w:rsidRPr="00B6236C" w:rsidRDefault="004266D5">
            <w:pPr>
              <w:pStyle w:val="Heading4"/>
              <w:rPr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Date of Meeting:</w:t>
            </w:r>
            <w:r w:rsidRPr="00B6236C">
              <w:rPr>
                <w:i w:val="0"/>
                <w:szCs w:val="18"/>
              </w:rPr>
              <w:t xml:space="preserve"> (MM/DD/YYYY)</w:t>
            </w:r>
          </w:p>
        </w:tc>
        <w:tc>
          <w:tcPr>
            <w:tcW w:w="3060" w:type="dxa"/>
          </w:tcPr>
          <w:p w14:paraId="27FDBE24" w14:textId="3E234EAD" w:rsidR="004266D5" w:rsidRPr="00B6236C" w:rsidRDefault="000042F1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09-</w:t>
            </w:r>
            <w:r w:rsidR="002972B4">
              <w:rPr>
                <w:i w:val="0"/>
                <w:szCs w:val="18"/>
              </w:rPr>
              <w:t>2</w:t>
            </w:r>
            <w:r w:rsidR="00562A46">
              <w:rPr>
                <w:i w:val="0"/>
                <w:szCs w:val="18"/>
              </w:rPr>
              <w:t>9</w:t>
            </w:r>
            <w:r>
              <w:rPr>
                <w:i w:val="0"/>
                <w:szCs w:val="18"/>
              </w:rPr>
              <w:t>-2023</w:t>
            </w:r>
          </w:p>
        </w:tc>
        <w:tc>
          <w:tcPr>
            <w:tcW w:w="1800" w:type="dxa"/>
            <w:shd w:val="pct12" w:color="auto" w:fill="FFFFFF"/>
          </w:tcPr>
          <w:p w14:paraId="4C742286" w14:textId="77777777" w:rsidR="004266D5" w:rsidRPr="00B6236C" w:rsidRDefault="00D1263A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Time</w:t>
            </w:r>
            <w:r w:rsidR="004266D5"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2880" w:type="dxa"/>
          </w:tcPr>
          <w:p w14:paraId="1E5D5868" w14:textId="39A53F87" w:rsidR="004266D5" w:rsidRPr="00B6236C" w:rsidRDefault="00562A46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08</w:t>
            </w:r>
            <w:r w:rsidR="00605CAB">
              <w:rPr>
                <w:i w:val="0"/>
                <w:szCs w:val="18"/>
              </w:rPr>
              <w:t>:</w:t>
            </w:r>
            <w:r>
              <w:rPr>
                <w:i w:val="0"/>
                <w:szCs w:val="18"/>
              </w:rPr>
              <w:t>3</w:t>
            </w:r>
            <w:r w:rsidR="002A29BE">
              <w:rPr>
                <w:i w:val="0"/>
                <w:szCs w:val="18"/>
              </w:rPr>
              <w:t>0</w:t>
            </w:r>
            <w:r w:rsidR="00F5072B">
              <w:rPr>
                <w:i w:val="0"/>
                <w:szCs w:val="18"/>
              </w:rPr>
              <w:t xml:space="preserve"> </w:t>
            </w:r>
            <w:r w:rsidR="002A29BE">
              <w:rPr>
                <w:i w:val="0"/>
                <w:szCs w:val="18"/>
              </w:rPr>
              <w:t>P</w:t>
            </w:r>
            <w:r w:rsidR="009B7FBF">
              <w:rPr>
                <w:i w:val="0"/>
                <w:szCs w:val="18"/>
              </w:rPr>
              <w:t xml:space="preserve">M to </w:t>
            </w:r>
            <w:r>
              <w:rPr>
                <w:i w:val="0"/>
                <w:szCs w:val="18"/>
              </w:rPr>
              <w:t>09</w:t>
            </w:r>
            <w:r w:rsidR="007E1401">
              <w:rPr>
                <w:i w:val="0"/>
                <w:szCs w:val="18"/>
              </w:rPr>
              <w:t>:</w:t>
            </w:r>
            <w:r>
              <w:rPr>
                <w:i w:val="0"/>
                <w:szCs w:val="18"/>
              </w:rPr>
              <w:t>15</w:t>
            </w:r>
            <w:r w:rsidR="009B7FBF">
              <w:rPr>
                <w:i w:val="0"/>
                <w:szCs w:val="18"/>
              </w:rPr>
              <w:t xml:space="preserve"> </w:t>
            </w:r>
            <w:r w:rsidR="002A29BE">
              <w:rPr>
                <w:i w:val="0"/>
                <w:szCs w:val="18"/>
              </w:rPr>
              <w:t>P</w:t>
            </w:r>
            <w:r w:rsidR="009B7FBF">
              <w:rPr>
                <w:i w:val="0"/>
                <w:szCs w:val="18"/>
              </w:rPr>
              <w:t>M</w:t>
            </w:r>
          </w:p>
        </w:tc>
      </w:tr>
      <w:tr w:rsidR="004266D5" w:rsidRPr="00B6236C" w14:paraId="076F9E2F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12275F20" w14:textId="77777777" w:rsidR="004266D5" w:rsidRPr="00B6236C" w:rsidRDefault="00C6291B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Meeting Facilitator</w:t>
            </w:r>
            <w:r w:rsidR="004266D5"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3060" w:type="dxa"/>
          </w:tcPr>
          <w:p w14:paraId="0B78F943" w14:textId="77777777" w:rsidR="004266D5" w:rsidRPr="00B6236C" w:rsidRDefault="009B7FBF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Yash Kantharia (Project Manager)</w:t>
            </w:r>
          </w:p>
        </w:tc>
        <w:tc>
          <w:tcPr>
            <w:tcW w:w="1800" w:type="dxa"/>
            <w:shd w:val="pct12" w:color="auto" w:fill="FFFFFF"/>
          </w:tcPr>
          <w:p w14:paraId="3AFF4061" w14:textId="77777777" w:rsidR="004266D5" w:rsidRPr="00B6236C" w:rsidRDefault="00D1263A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Location:</w:t>
            </w:r>
          </w:p>
        </w:tc>
        <w:tc>
          <w:tcPr>
            <w:tcW w:w="2880" w:type="dxa"/>
          </w:tcPr>
          <w:p w14:paraId="6D559630" w14:textId="36A5A748" w:rsidR="004266D5" w:rsidRPr="00B6236C" w:rsidRDefault="00562A46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In-person</w:t>
            </w:r>
          </w:p>
        </w:tc>
      </w:tr>
    </w:tbl>
    <w:p w14:paraId="60143688" w14:textId="77777777" w:rsidR="004266D5" w:rsidRPr="00B6236C" w:rsidRDefault="004266D5">
      <w:pPr>
        <w:rPr>
          <w:sz w:val="18"/>
          <w:szCs w:val="18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800080"/>
        <w:tblLayout w:type="fixed"/>
        <w:tblLook w:val="0000" w:firstRow="0" w:lastRow="0" w:firstColumn="0" w:lastColumn="0" w:noHBand="0" w:noVBand="0"/>
      </w:tblPr>
      <w:tblGrid>
        <w:gridCol w:w="10080"/>
      </w:tblGrid>
      <w:tr w:rsidR="004266D5" w:rsidRPr="00B6236C" w14:paraId="0CD79E58" w14:textId="77777777">
        <w:trPr>
          <w:cantSplit/>
        </w:trPr>
        <w:tc>
          <w:tcPr>
            <w:tcW w:w="10080" w:type="dxa"/>
            <w:tcBorders>
              <w:bottom w:val="nil"/>
            </w:tcBorders>
            <w:shd w:val="clear" w:color="auto" w:fill="800080"/>
          </w:tcPr>
          <w:p w14:paraId="027CE7DC" w14:textId="77777777" w:rsidR="004266D5" w:rsidRPr="00B6236C" w:rsidRDefault="004266D5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1. Meeting</w:t>
            </w:r>
            <w:r w:rsidR="00C6291B">
              <w:rPr>
                <w:sz w:val="18"/>
                <w:szCs w:val="18"/>
              </w:rPr>
              <w:t xml:space="preserve"> Objective</w:t>
            </w:r>
            <w:r w:rsidR="00FE7687">
              <w:rPr>
                <w:sz w:val="18"/>
                <w:szCs w:val="18"/>
              </w:rPr>
              <w:t xml:space="preserve"> &amp; Agenda</w:t>
            </w:r>
          </w:p>
        </w:tc>
      </w:tr>
      <w:tr w:rsidR="004266D5" w:rsidRPr="00B6236C" w14:paraId="58D96A67" w14:textId="77777777" w:rsidTr="002B7C21">
        <w:trPr>
          <w:cantSplit/>
          <w:trHeight w:val="578"/>
        </w:trPr>
        <w:tc>
          <w:tcPr>
            <w:tcW w:w="10080" w:type="dxa"/>
            <w:tcBorders>
              <w:top w:val="nil"/>
              <w:bottom w:val="single" w:sz="6" w:space="0" w:color="auto"/>
            </w:tcBorders>
            <w:shd w:val="clear" w:color="auto" w:fill="FFFFFF"/>
          </w:tcPr>
          <w:p w14:paraId="4F89F756" w14:textId="44C45890" w:rsidR="008404F1" w:rsidRDefault="002B7C21" w:rsidP="008404F1">
            <w:pPr>
              <w:pStyle w:val="CovFormText"/>
              <w:numPr>
                <w:ilvl w:val="0"/>
                <w:numId w:val="6"/>
              </w:numPr>
              <w:rPr>
                <w:szCs w:val="18"/>
              </w:rPr>
            </w:pPr>
            <w:r>
              <w:rPr>
                <w:szCs w:val="18"/>
              </w:rPr>
              <w:t>Distribute new</w:t>
            </w:r>
            <w:r w:rsidR="00B83512">
              <w:rPr>
                <w:szCs w:val="18"/>
              </w:rPr>
              <w:t xml:space="preserve"> tasks and </w:t>
            </w:r>
            <w:r w:rsidR="00562A46">
              <w:rPr>
                <w:szCs w:val="18"/>
              </w:rPr>
              <w:t xml:space="preserve">track </w:t>
            </w:r>
            <w:r w:rsidR="00B83512">
              <w:rPr>
                <w:szCs w:val="18"/>
              </w:rPr>
              <w:t>progress</w:t>
            </w:r>
          </w:p>
          <w:p w14:paraId="23002D5F" w14:textId="126FBB6A" w:rsidR="00B83512" w:rsidRPr="008404F1" w:rsidRDefault="00B83512" w:rsidP="008404F1">
            <w:pPr>
              <w:pStyle w:val="CovFormText"/>
              <w:numPr>
                <w:ilvl w:val="0"/>
                <w:numId w:val="6"/>
              </w:numPr>
              <w:rPr>
                <w:szCs w:val="18"/>
              </w:rPr>
            </w:pPr>
            <w:r>
              <w:rPr>
                <w:szCs w:val="18"/>
              </w:rPr>
              <w:t>Discussions on queires if needed</w:t>
            </w:r>
          </w:p>
        </w:tc>
      </w:tr>
    </w:tbl>
    <w:p w14:paraId="27D3E9E8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10"/>
        <w:gridCol w:w="4230"/>
        <w:gridCol w:w="270"/>
        <w:gridCol w:w="270"/>
      </w:tblGrid>
      <w:tr w:rsidR="004266D5" w:rsidRPr="00B6236C" w14:paraId="16EC0AFA" w14:textId="77777777">
        <w:trPr>
          <w:cantSplit/>
        </w:trPr>
        <w:tc>
          <w:tcPr>
            <w:tcW w:w="10080" w:type="dxa"/>
            <w:gridSpan w:val="4"/>
            <w:tcBorders>
              <w:top w:val="single" w:sz="6" w:space="0" w:color="auto"/>
              <w:bottom w:val="nil"/>
            </w:tcBorders>
            <w:shd w:val="clear" w:color="auto" w:fill="800080"/>
          </w:tcPr>
          <w:p w14:paraId="07C11FC2" w14:textId="77777777" w:rsidR="004266D5" w:rsidRPr="00B6236C" w:rsidRDefault="004266D5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2. Attend</w:t>
            </w:r>
            <w:r w:rsidR="00C6291B">
              <w:rPr>
                <w:sz w:val="18"/>
                <w:szCs w:val="18"/>
              </w:rPr>
              <w:t>ees</w:t>
            </w:r>
            <w:r w:rsidRPr="00B6236C">
              <w:rPr>
                <w:sz w:val="18"/>
                <w:szCs w:val="18"/>
              </w:rPr>
              <w:t xml:space="preserve"> </w:t>
            </w:r>
          </w:p>
        </w:tc>
      </w:tr>
      <w:tr w:rsidR="004266D5" w:rsidRPr="00B6236C" w14:paraId="19147D5F" w14:textId="77777777" w:rsidTr="00AD1889">
        <w:trPr>
          <w:cantSplit/>
          <w:tblHeader/>
        </w:trPr>
        <w:tc>
          <w:tcPr>
            <w:tcW w:w="5310" w:type="dxa"/>
            <w:tcBorders>
              <w:top w:val="nil"/>
              <w:bottom w:val="nil"/>
            </w:tcBorders>
            <w:shd w:val="pct12" w:color="auto" w:fill="FFFFFF"/>
          </w:tcPr>
          <w:p w14:paraId="786DE6D1" w14:textId="77777777" w:rsidR="004266D5" w:rsidRPr="00B6236C" w:rsidRDefault="00623671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Present at the Meeting</w:t>
            </w:r>
          </w:p>
        </w:tc>
        <w:tc>
          <w:tcPr>
            <w:tcW w:w="4230" w:type="dxa"/>
            <w:tcBorders>
              <w:top w:val="nil"/>
              <w:bottom w:val="nil"/>
            </w:tcBorders>
            <w:shd w:val="pct12" w:color="auto" w:fill="FFFFFF"/>
          </w:tcPr>
          <w:p w14:paraId="2B3CE380" w14:textId="77777777" w:rsidR="004266D5" w:rsidRPr="00B6236C" w:rsidRDefault="00623671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Absent</w:t>
            </w:r>
          </w:p>
        </w:tc>
        <w:tc>
          <w:tcPr>
            <w:tcW w:w="270" w:type="dxa"/>
            <w:tcBorders>
              <w:top w:val="nil"/>
              <w:bottom w:val="dotted" w:sz="4" w:space="0" w:color="auto"/>
            </w:tcBorders>
            <w:shd w:val="pct12" w:color="auto" w:fill="FFFFFF"/>
          </w:tcPr>
          <w:p w14:paraId="59F07DD7" w14:textId="77777777" w:rsidR="004266D5" w:rsidRPr="00B6236C" w:rsidRDefault="004266D5">
            <w:pPr>
              <w:pStyle w:val="Heading4"/>
              <w:rPr>
                <w:b/>
                <w:i w:val="0"/>
                <w:szCs w:val="18"/>
              </w:rPr>
            </w:pPr>
          </w:p>
        </w:tc>
        <w:tc>
          <w:tcPr>
            <w:tcW w:w="270" w:type="dxa"/>
            <w:tcBorders>
              <w:top w:val="nil"/>
              <w:bottom w:val="dotted" w:sz="4" w:space="0" w:color="auto"/>
            </w:tcBorders>
            <w:shd w:val="pct12" w:color="auto" w:fill="FFFFFF"/>
          </w:tcPr>
          <w:p w14:paraId="7A1880DC" w14:textId="77777777" w:rsidR="004266D5" w:rsidRPr="00B6236C" w:rsidRDefault="004266D5">
            <w:pPr>
              <w:pStyle w:val="Heading4"/>
              <w:rPr>
                <w:b/>
                <w:i w:val="0"/>
                <w:szCs w:val="18"/>
              </w:rPr>
            </w:pPr>
          </w:p>
        </w:tc>
      </w:tr>
      <w:tr w:rsidR="002B7C21" w:rsidRPr="00B6236C" w14:paraId="35DDCD73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1A6C52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Poonam Adtani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ABA5238" w14:textId="341FB89C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8F0EC50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3DA674DB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</w:tr>
      <w:tr w:rsidR="002B7C21" w:rsidRPr="00B6236C" w14:paraId="22FAD29C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91F9117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Yash Kantharia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6B0DF0CD" w14:textId="4A5693C5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0DBD353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5C46CB87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</w:tr>
      <w:tr w:rsidR="002B7C21" w:rsidRPr="00B6236C" w14:paraId="09FDA3FA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6E78FA" w14:textId="647E9CEC" w:rsidR="002B7C21" w:rsidRPr="00B6236C" w:rsidRDefault="002B7C21" w:rsidP="002B7C2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Maneesha Narahari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2823BB2E" w14:textId="7FF86995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DD09B90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46ECEAEF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</w:tr>
      <w:tr w:rsidR="002B7C21" w:rsidRPr="00B6236C" w14:paraId="1F37553E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288566E" w14:textId="01245979" w:rsidR="002B7C21" w:rsidRPr="00B6236C" w:rsidRDefault="002B7C21" w:rsidP="002B7C2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Alan Parmar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2368A509" w14:textId="5981C77A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0901367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324514AF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</w:tr>
      <w:tr w:rsidR="002B7C21" w:rsidRPr="00B6236C" w14:paraId="01B15492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8CDFE6F" w14:textId="7CE2B3DC" w:rsidR="002B7C21" w:rsidRPr="00B6236C" w:rsidRDefault="002B7C21" w:rsidP="002B7C2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Sarvesh Desai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1A6AE6C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27E2901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6CF803A9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</w:tr>
      <w:tr w:rsidR="002B7C21" w:rsidRPr="00B6236C" w14:paraId="17BA30BC" w14:textId="77777777" w:rsidTr="00BF50F0">
        <w:trPr>
          <w:cantSplit/>
          <w:trHeight w:val="174"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06275B" w14:textId="453BF1A6" w:rsidR="002B7C21" w:rsidRPr="00B6236C" w:rsidRDefault="002B7C21" w:rsidP="002B7C2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Tharun Redd</w:t>
            </w:r>
            <w:r>
              <w:rPr>
                <w:szCs w:val="18"/>
              </w:rPr>
              <w:t>y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6207806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6A93DDC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45B6FAA4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</w:tr>
      <w:tr w:rsidR="00002EA8" w:rsidRPr="00B6236C" w14:paraId="19BE7DB2" w14:textId="77777777" w:rsidTr="00BF50F0">
        <w:trPr>
          <w:cantSplit/>
          <w:trHeight w:val="174"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155D296" w14:textId="02B7078B" w:rsidR="00002EA8" w:rsidRPr="009B7FBF" w:rsidRDefault="00002EA8" w:rsidP="00002EA8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Saichand Redd</w:t>
            </w:r>
            <w:r>
              <w:rPr>
                <w:szCs w:val="18"/>
              </w:rPr>
              <w:t>y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447C878E" w14:textId="77777777" w:rsidR="00002EA8" w:rsidRPr="00B6236C" w:rsidRDefault="00002EA8" w:rsidP="00002EA8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8691BDD" w14:textId="77777777" w:rsidR="00002EA8" w:rsidRPr="00B6236C" w:rsidRDefault="00002EA8" w:rsidP="00002EA8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735EDFD9" w14:textId="77777777" w:rsidR="00002EA8" w:rsidRPr="00B6236C" w:rsidRDefault="00002EA8" w:rsidP="00002EA8">
            <w:pPr>
              <w:pStyle w:val="CovFormText"/>
              <w:rPr>
                <w:szCs w:val="18"/>
              </w:rPr>
            </w:pPr>
          </w:p>
        </w:tc>
      </w:tr>
    </w:tbl>
    <w:p w14:paraId="4B3E0B6C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"/>
        <w:gridCol w:w="1800"/>
        <w:gridCol w:w="1800"/>
        <w:gridCol w:w="1615"/>
        <w:gridCol w:w="95"/>
        <w:gridCol w:w="1165"/>
        <w:gridCol w:w="545"/>
        <w:gridCol w:w="1255"/>
        <w:gridCol w:w="1710"/>
      </w:tblGrid>
      <w:tr w:rsidR="001C7821" w:rsidRPr="00B6236C" w14:paraId="59C4DE36" w14:textId="77777777" w:rsidTr="008404F1">
        <w:trPr>
          <w:cantSplit/>
        </w:trPr>
        <w:tc>
          <w:tcPr>
            <w:tcW w:w="10080" w:type="dxa"/>
            <w:gridSpan w:val="9"/>
            <w:shd w:val="clear" w:color="auto" w:fill="800080"/>
          </w:tcPr>
          <w:p w14:paraId="26490155" w14:textId="77777777" w:rsidR="001C7821" w:rsidRPr="00B6236C" w:rsidRDefault="001C7821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3. </w:t>
            </w:r>
            <w:r w:rsidRPr="00B6236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Documents and Owners</w:t>
            </w:r>
          </w:p>
        </w:tc>
      </w:tr>
      <w:tr w:rsidR="001C7821" w:rsidRPr="00B6236C" w14:paraId="2CA487FC" w14:textId="77777777" w:rsidTr="008404F1">
        <w:trPr>
          <w:cantSplit/>
        </w:trPr>
        <w:tc>
          <w:tcPr>
            <w:tcW w:w="5310" w:type="dxa"/>
            <w:gridSpan w:val="4"/>
            <w:shd w:val="pct12" w:color="auto" w:fill="FFFFFF"/>
          </w:tcPr>
          <w:p w14:paraId="708DB0A1" w14:textId="362D4883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Deli</w:t>
            </w:r>
            <w:r w:rsidR="009A3FC5">
              <w:rPr>
                <w:b/>
                <w:szCs w:val="18"/>
              </w:rPr>
              <w:t>ve</w:t>
            </w:r>
            <w:r>
              <w:rPr>
                <w:b/>
                <w:szCs w:val="18"/>
              </w:rPr>
              <w:t>rables</w:t>
            </w:r>
          </w:p>
        </w:tc>
        <w:tc>
          <w:tcPr>
            <w:tcW w:w="1260" w:type="dxa"/>
            <w:gridSpan w:val="2"/>
            <w:shd w:val="pct12" w:color="auto" w:fill="FFFFFF"/>
          </w:tcPr>
          <w:p w14:paraId="06BE09BA" w14:textId="77777777" w:rsidR="001C7821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Progress %</w:t>
            </w:r>
          </w:p>
        </w:tc>
        <w:tc>
          <w:tcPr>
            <w:tcW w:w="1800" w:type="dxa"/>
            <w:gridSpan w:val="2"/>
            <w:shd w:val="pct12" w:color="auto" w:fill="FFFFFF"/>
          </w:tcPr>
          <w:p w14:paraId="4387D426" w14:textId="77777777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Primary </w:t>
            </w:r>
            <w:r w:rsidRPr="00B6236C">
              <w:rPr>
                <w:b/>
                <w:szCs w:val="18"/>
              </w:rPr>
              <w:t>Owner</w:t>
            </w:r>
            <w:r>
              <w:rPr>
                <w:b/>
                <w:szCs w:val="18"/>
              </w:rPr>
              <w:t>(s)</w:t>
            </w:r>
          </w:p>
        </w:tc>
        <w:tc>
          <w:tcPr>
            <w:tcW w:w="1710" w:type="dxa"/>
            <w:shd w:val="pct12" w:color="auto" w:fill="FFFFFF"/>
          </w:tcPr>
          <w:p w14:paraId="4CE29CC1" w14:textId="77777777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Peer Reviewer(s)</w:t>
            </w:r>
          </w:p>
        </w:tc>
      </w:tr>
      <w:tr w:rsidR="00562A46" w:rsidRPr="00B6236C" w14:paraId="27ECE9C6" w14:textId="77777777" w:rsidTr="008404F1">
        <w:trPr>
          <w:cantSplit/>
        </w:trPr>
        <w:tc>
          <w:tcPr>
            <w:tcW w:w="5310" w:type="dxa"/>
            <w:gridSpan w:val="4"/>
            <w:vAlign w:val="bottom"/>
          </w:tcPr>
          <w:p w14:paraId="5CF3D284" w14:textId="0DEE13E7" w:rsidR="00562A46" w:rsidRPr="00400616" w:rsidRDefault="00562A46" w:rsidP="00562A46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Review modifications and suggestions for previous submission </w:t>
            </w:r>
          </w:p>
        </w:tc>
        <w:tc>
          <w:tcPr>
            <w:tcW w:w="1260" w:type="dxa"/>
            <w:gridSpan w:val="2"/>
          </w:tcPr>
          <w:p w14:paraId="10DFE9FF" w14:textId="63DB9A20" w:rsidR="00562A46" w:rsidRDefault="00562A46" w:rsidP="00562A46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100</w:t>
            </w:r>
          </w:p>
        </w:tc>
        <w:tc>
          <w:tcPr>
            <w:tcW w:w="1800" w:type="dxa"/>
            <w:gridSpan w:val="2"/>
            <w:vAlign w:val="bottom"/>
          </w:tcPr>
          <w:p w14:paraId="7AB4B7C2" w14:textId="77777777" w:rsidR="00562A46" w:rsidRDefault="00562A46" w:rsidP="00562A46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  <w:p w14:paraId="79209F85" w14:textId="77777777" w:rsidR="00562A46" w:rsidRDefault="00562A46" w:rsidP="00562A46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</w:tcPr>
          <w:p w14:paraId="7394A0E2" w14:textId="007F678D" w:rsidR="00562A46" w:rsidRDefault="00562A46" w:rsidP="00562A46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N/A</w:t>
            </w:r>
          </w:p>
        </w:tc>
      </w:tr>
      <w:tr w:rsidR="00562A46" w:rsidRPr="00B6236C" w14:paraId="51C00FF6" w14:textId="77777777" w:rsidTr="001D2355">
        <w:trPr>
          <w:cantSplit/>
        </w:trPr>
        <w:tc>
          <w:tcPr>
            <w:tcW w:w="5310" w:type="dxa"/>
            <w:gridSpan w:val="4"/>
            <w:vAlign w:val="bottom"/>
          </w:tcPr>
          <w:p w14:paraId="1C71148D" w14:textId="745CD036" w:rsidR="00562A46" w:rsidRPr="00400616" w:rsidRDefault="00562A46" w:rsidP="00562A46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Distribute tasks for this week</w:t>
            </w:r>
            <w:r w:rsidR="003635C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for User Story: </w:t>
            </w:r>
            <w:r w:rsidR="003635C7">
              <w:rPr>
                <w:rFonts w:ascii="Calibri" w:hAnsi="Calibri" w:cs="Calibri"/>
                <w:sz w:val="22"/>
                <w:szCs w:val="22"/>
              </w:rPr>
              <w:t>02.01 Customize Pizza</w:t>
            </w:r>
          </w:p>
        </w:tc>
        <w:tc>
          <w:tcPr>
            <w:tcW w:w="1260" w:type="dxa"/>
            <w:gridSpan w:val="2"/>
          </w:tcPr>
          <w:p w14:paraId="392E2AC2" w14:textId="277B8084" w:rsidR="00562A46" w:rsidRDefault="00562A46" w:rsidP="00562A46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100</w:t>
            </w:r>
          </w:p>
        </w:tc>
        <w:tc>
          <w:tcPr>
            <w:tcW w:w="1800" w:type="dxa"/>
            <w:gridSpan w:val="2"/>
            <w:vAlign w:val="bottom"/>
          </w:tcPr>
          <w:p w14:paraId="3B2B1D88" w14:textId="47FE19B3" w:rsidR="00562A46" w:rsidRDefault="00562A46" w:rsidP="00562A46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</w:tc>
        <w:tc>
          <w:tcPr>
            <w:tcW w:w="1710" w:type="dxa"/>
          </w:tcPr>
          <w:p w14:paraId="0018C812" w14:textId="23104812" w:rsidR="00562A46" w:rsidRDefault="00562A46" w:rsidP="00562A46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N/A</w:t>
            </w:r>
          </w:p>
        </w:tc>
      </w:tr>
      <w:tr w:rsidR="00562A46" w:rsidRPr="00B6236C" w14:paraId="53CFAF2E" w14:textId="77777777" w:rsidTr="001D2355">
        <w:trPr>
          <w:cantSplit/>
        </w:trPr>
        <w:tc>
          <w:tcPr>
            <w:tcW w:w="5310" w:type="dxa"/>
            <w:gridSpan w:val="4"/>
            <w:vAlign w:val="bottom"/>
          </w:tcPr>
          <w:p w14:paraId="50313DC3" w14:textId="025FEF97" w:rsidR="00562A46" w:rsidRPr="00400616" w:rsidRDefault="00562A46" w:rsidP="00562A46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R1: I1: User Stories with columns "Constraints", "Exceptions"</w:t>
            </w:r>
            <w:r w:rsidR="003A53E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for User Story: </w:t>
            </w:r>
            <w:r w:rsidR="003A53E4">
              <w:rPr>
                <w:rFonts w:ascii="Calibri" w:hAnsi="Calibri" w:cs="Calibri"/>
                <w:sz w:val="22"/>
                <w:szCs w:val="22"/>
              </w:rPr>
              <w:t>02.01 Customize Pizza</w:t>
            </w:r>
          </w:p>
        </w:tc>
        <w:tc>
          <w:tcPr>
            <w:tcW w:w="1260" w:type="dxa"/>
            <w:gridSpan w:val="2"/>
          </w:tcPr>
          <w:p w14:paraId="0C1B50D0" w14:textId="13E1F991" w:rsidR="00562A46" w:rsidRDefault="00562A46" w:rsidP="00562A46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0</w:t>
            </w:r>
          </w:p>
        </w:tc>
        <w:tc>
          <w:tcPr>
            <w:tcW w:w="1800" w:type="dxa"/>
            <w:gridSpan w:val="2"/>
            <w:vAlign w:val="bottom"/>
          </w:tcPr>
          <w:p w14:paraId="6E767E33" w14:textId="77777777" w:rsidR="00562A46" w:rsidRDefault="00562A46" w:rsidP="00562A46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  <w:p w14:paraId="0EF7EF6B" w14:textId="77777777" w:rsidR="00562A46" w:rsidRDefault="00562A46" w:rsidP="00562A46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</w:tcPr>
          <w:p w14:paraId="58A883A8" w14:textId="52D44F9B" w:rsidR="00562A46" w:rsidRDefault="00562A46" w:rsidP="00562A46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Alan Parmar</w:t>
            </w:r>
          </w:p>
        </w:tc>
      </w:tr>
      <w:tr w:rsidR="00562A46" w:rsidRPr="00B6236C" w14:paraId="2D593FD8" w14:textId="77777777" w:rsidTr="008404F1">
        <w:trPr>
          <w:cantSplit/>
        </w:trPr>
        <w:tc>
          <w:tcPr>
            <w:tcW w:w="5310" w:type="dxa"/>
            <w:gridSpan w:val="4"/>
            <w:vAlign w:val="bottom"/>
          </w:tcPr>
          <w:p w14:paraId="618047CF" w14:textId="343B9B70" w:rsidR="00562A46" w:rsidRPr="00400616" w:rsidRDefault="00562A46" w:rsidP="00562A46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R1: I1: Tasks for User Stories - updated progress</w:t>
            </w:r>
            <w:r w:rsidR="003A53E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for User Story: </w:t>
            </w:r>
            <w:r w:rsidR="003A53E4">
              <w:rPr>
                <w:rFonts w:ascii="Calibri" w:hAnsi="Calibri" w:cs="Calibri"/>
                <w:sz w:val="22"/>
                <w:szCs w:val="22"/>
              </w:rPr>
              <w:t>02.01 Customize Pizza</w:t>
            </w:r>
          </w:p>
        </w:tc>
        <w:tc>
          <w:tcPr>
            <w:tcW w:w="1260" w:type="dxa"/>
            <w:gridSpan w:val="2"/>
          </w:tcPr>
          <w:p w14:paraId="114FB0B6" w14:textId="4A8EE7D3" w:rsidR="00562A46" w:rsidRDefault="00562A46" w:rsidP="00562A46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0</w:t>
            </w:r>
          </w:p>
        </w:tc>
        <w:tc>
          <w:tcPr>
            <w:tcW w:w="1800" w:type="dxa"/>
            <w:gridSpan w:val="2"/>
            <w:vAlign w:val="bottom"/>
          </w:tcPr>
          <w:p w14:paraId="683369BD" w14:textId="77777777" w:rsidR="00562A46" w:rsidRDefault="00562A46" w:rsidP="00562A46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  <w:p w14:paraId="393AE7CC" w14:textId="487B7084" w:rsidR="00562A46" w:rsidRDefault="00562A46" w:rsidP="00562A46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</w:tcPr>
          <w:p w14:paraId="23DB40FF" w14:textId="176C72FF" w:rsidR="00562A46" w:rsidRDefault="00562A46" w:rsidP="00562A46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Sarvesh Desai</w:t>
            </w:r>
          </w:p>
        </w:tc>
      </w:tr>
      <w:tr w:rsidR="00562A46" w:rsidRPr="00B6236C" w14:paraId="3CAB7E72" w14:textId="77777777" w:rsidTr="008404F1">
        <w:trPr>
          <w:cantSplit/>
        </w:trPr>
        <w:tc>
          <w:tcPr>
            <w:tcW w:w="5310" w:type="dxa"/>
            <w:gridSpan w:val="4"/>
            <w:vAlign w:val="bottom"/>
          </w:tcPr>
          <w:p w14:paraId="546308B8" w14:textId="02A2CB70" w:rsidR="00562A46" w:rsidRPr="00400616" w:rsidRDefault="00562A46" w:rsidP="00562A46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R1: I1: Elaborate descriptions (in RCT) for selected crosscuts</w:t>
            </w:r>
            <w:r w:rsidR="003A53E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for User Story: </w:t>
            </w:r>
            <w:r w:rsidR="003A53E4">
              <w:rPr>
                <w:rFonts w:ascii="Calibri" w:hAnsi="Calibri" w:cs="Calibri"/>
                <w:sz w:val="22"/>
                <w:szCs w:val="22"/>
              </w:rPr>
              <w:t>02.01 Customize Pizza</w:t>
            </w:r>
          </w:p>
        </w:tc>
        <w:tc>
          <w:tcPr>
            <w:tcW w:w="1260" w:type="dxa"/>
            <w:gridSpan w:val="2"/>
          </w:tcPr>
          <w:p w14:paraId="765261DE" w14:textId="3A310011" w:rsidR="00562A46" w:rsidRDefault="00562A46" w:rsidP="00562A46">
            <w:pPr>
              <w:pStyle w:val="CovFormText"/>
              <w:keepNext/>
              <w:keepLines/>
              <w:rPr>
                <w:szCs w:val="18"/>
              </w:rPr>
            </w:pPr>
            <w:r w:rsidRPr="007100F5">
              <w:rPr>
                <w:szCs w:val="18"/>
              </w:rPr>
              <w:t>0</w:t>
            </w:r>
          </w:p>
        </w:tc>
        <w:tc>
          <w:tcPr>
            <w:tcW w:w="1800" w:type="dxa"/>
            <w:gridSpan w:val="2"/>
            <w:vAlign w:val="bottom"/>
          </w:tcPr>
          <w:p w14:paraId="59B6DDBC" w14:textId="77777777" w:rsidR="00562A46" w:rsidRDefault="00562A46" w:rsidP="00562A46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  <w:p w14:paraId="5181787C" w14:textId="2AFAEBE0" w:rsidR="00562A46" w:rsidRDefault="00562A46" w:rsidP="00562A46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</w:tcPr>
          <w:p w14:paraId="6EF80A2E" w14:textId="57656623" w:rsidR="00562A46" w:rsidRDefault="00562A46" w:rsidP="00562A46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Sarvesh Desai</w:t>
            </w:r>
          </w:p>
        </w:tc>
      </w:tr>
      <w:tr w:rsidR="00562A46" w:rsidRPr="00B6236C" w14:paraId="3465D9F3" w14:textId="77777777" w:rsidTr="008404F1">
        <w:trPr>
          <w:cantSplit/>
        </w:trPr>
        <w:tc>
          <w:tcPr>
            <w:tcW w:w="5310" w:type="dxa"/>
            <w:gridSpan w:val="4"/>
            <w:vAlign w:val="bottom"/>
          </w:tcPr>
          <w:p w14:paraId="1A1EBF72" w14:textId="6370FD2A" w:rsidR="00562A46" w:rsidRPr="00400616" w:rsidRDefault="00562A46" w:rsidP="00562A46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Jira: Updated Kanban Board</w:t>
            </w:r>
          </w:p>
        </w:tc>
        <w:tc>
          <w:tcPr>
            <w:tcW w:w="1260" w:type="dxa"/>
            <w:gridSpan w:val="2"/>
          </w:tcPr>
          <w:p w14:paraId="28A33EB3" w14:textId="17A9C8F6" w:rsidR="00562A46" w:rsidRDefault="00562A46" w:rsidP="00562A46">
            <w:pPr>
              <w:pStyle w:val="CovFormText"/>
              <w:keepNext/>
              <w:keepLines/>
              <w:rPr>
                <w:szCs w:val="18"/>
              </w:rPr>
            </w:pPr>
            <w:r w:rsidRPr="007100F5">
              <w:rPr>
                <w:szCs w:val="18"/>
              </w:rPr>
              <w:t>0</w:t>
            </w:r>
          </w:p>
        </w:tc>
        <w:tc>
          <w:tcPr>
            <w:tcW w:w="1800" w:type="dxa"/>
            <w:gridSpan w:val="2"/>
            <w:vAlign w:val="bottom"/>
          </w:tcPr>
          <w:p w14:paraId="03584D89" w14:textId="77777777" w:rsidR="00562A46" w:rsidRDefault="00562A46" w:rsidP="00562A46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Tharun Reddy</w:t>
            </w:r>
          </w:p>
          <w:p w14:paraId="19A91B0B" w14:textId="3CC99E0F" w:rsidR="00562A46" w:rsidRDefault="00562A46" w:rsidP="00562A46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</w:tcPr>
          <w:p w14:paraId="077F2973" w14:textId="6DA3458D" w:rsidR="00562A46" w:rsidRDefault="00562A46" w:rsidP="00562A46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Maneesha Narahari</w:t>
            </w:r>
          </w:p>
        </w:tc>
      </w:tr>
      <w:tr w:rsidR="00562A46" w:rsidRPr="00B6236C" w14:paraId="5E3BE62E" w14:textId="77777777" w:rsidTr="008404F1">
        <w:trPr>
          <w:cantSplit/>
        </w:trPr>
        <w:tc>
          <w:tcPr>
            <w:tcW w:w="5310" w:type="dxa"/>
            <w:gridSpan w:val="4"/>
            <w:vAlign w:val="bottom"/>
          </w:tcPr>
          <w:p w14:paraId="72BA873B" w14:textId="0DDF7A45" w:rsidR="00562A46" w:rsidRDefault="00562A46" w:rsidP="00562A46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Jenkins: Jenkins Progress Report (I1 plan)</w:t>
            </w:r>
          </w:p>
        </w:tc>
        <w:tc>
          <w:tcPr>
            <w:tcW w:w="1260" w:type="dxa"/>
            <w:gridSpan w:val="2"/>
          </w:tcPr>
          <w:p w14:paraId="78E2D9FB" w14:textId="678F4E58" w:rsidR="00562A46" w:rsidRDefault="00562A46" w:rsidP="00562A46">
            <w:pPr>
              <w:pStyle w:val="CovFormText"/>
              <w:keepNext/>
              <w:keepLines/>
              <w:rPr>
                <w:szCs w:val="18"/>
              </w:rPr>
            </w:pPr>
            <w:r w:rsidRPr="007100F5">
              <w:rPr>
                <w:szCs w:val="18"/>
              </w:rPr>
              <w:t>0</w:t>
            </w:r>
          </w:p>
        </w:tc>
        <w:tc>
          <w:tcPr>
            <w:tcW w:w="1800" w:type="dxa"/>
            <w:gridSpan w:val="2"/>
            <w:vAlign w:val="bottom"/>
          </w:tcPr>
          <w:p w14:paraId="31D157DD" w14:textId="2A000F9E" w:rsidR="00562A46" w:rsidRDefault="00562A46" w:rsidP="00562A46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</w:tc>
        <w:tc>
          <w:tcPr>
            <w:tcW w:w="1710" w:type="dxa"/>
          </w:tcPr>
          <w:p w14:paraId="47247F7E" w14:textId="03390D5A" w:rsidR="00562A46" w:rsidRDefault="00562A46" w:rsidP="00562A46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</w:tc>
      </w:tr>
      <w:tr w:rsidR="00562A46" w:rsidRPr="00B6236C" w14:paraId="4E52BDE7" w14:textId="77777777" w:rsidTr="008404F1">
        <w:trPr>
          <w:cantSplit/>
        </w:trPr>
        <w:tc>
          <w:tcPr>
            <w:tcW w:w="5310" w:type="dxa"/>
            <w:gridSpan w:val="4"/>
            <w:vAlign w:val="bottom"/>
          </w:tcPr>
          <w:p w14:paraId="3AFA51A5" w14:textId="45B8DB57" w:rsidR="00562A46" w:rsidRDefault="00562A46" w:rsidP="00562A46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R1: I1: Update Burndown chart</w:t>
            </w:r>
          </w:p>
        </w:tc>
        <w:tc>
          <w:tcPr>
            <w:tcW w:w="1260" w:type="dxa"/>
            <w:gridSpan w:val="2"/>
          </w:tcPr>
          <w:p w14:paraId="301B061A" w14:textId="7FBD8305" w:rsidR="00562A46" w:rsidRDefault="00562A46" w:rsidP="00562A46">
            <w:pPr>
              <w:pStyle w:val="CovFormText"/>
              <w:keepNext/>
              <w:keepLines/>
              <w:rPr>
                <w:szCs w:val="18"/>
              </w:rPr>
            </w:pPr>
            <w:r w:rsidRPr="007100F5">
              <w:rPr>
                <w:szCs w:val="18"/>
              </w:rPr>
              <w:t>0</w:t>
            </w:r>
          </w:p>
        </w:tc>
        <w:tc>
          <w:tcPr>
            <w:tcW w:w="1800" w:type="dxa"/>
            <w:gridSpan w:val="2"/>
            <w:vAlign w:val="bottom"/>
          </w:tcPr>
          <w:p w14:paraId="17C5E126" w14:textId="494F3ABB" w:rsidR="00562A46" w:rsidRDefault="00562A46" w:rsidP="00562A46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</w:tc>
        <w:tc>
          <w:tcPr>
            <w:tcW w:w="1710" w:type="dxa"/>
          </w:tcPr>
          <w:p w14:paraId="1D5B3025" w14:textId="752B42C1" w:rsidR="00562A46" w:rsidRDefault="00562A46" w:rsidP="00562A46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Sarvesh Desai</w:t>
            </w:r>
          </w:p>
        </w:tc>
      </w:tr>
      <w:tr w:rsidR="00562A46" w:rsidRPr="00B6236C" w14:paraId="36FABDDA" w14:textId="77777777" w:rsidTr="008404F1">
        <w:trPr>
          <w:cantSplit/>
        </w:trPr>
        <w:tc>
          <w:tcPr>
            <w:tcW w:w="5310" w:type="dxa"/>
            <w:gridSpan w:val="4"/>
            <w:vAlign w:val="bottom"/>
          </w:tcPr>
          <w:p w14:paraId="574C252D" w14:textId="0A325F56" w:rsidR="00562A46" w:rsidRDefault="00562A46" w:rsidP="00562A46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R1: I1: ER Diagrams (conceptual, logical)</w:t>
            </w:r>
            <w:r w:rsidR="003A53E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for User Story: </w:t>
            </w:r>
            <w:r w:rsidR="003A53E4">
              <w:rPr>
                <w:rFonts w:ascii="Calibri" w:hAnsi="Calibri" w:cs="Calibri"/>
                <w:sz w:val="22"/>
                <w:szCs w:val="22"/>
              </w:rPr>
              <w:t>02.01 Customize Pizza</w:t>
            </w:r>
          </w:p>
        </w:tc>
        <w:tc>
          <w:tcPr>
            <w:tcW w:w="1260" w:type="dxa"/>
            <w:gridSpan w:val="2"/>
          </w:tcPr>
          <w:p w14:paraId="1F3B1C85" w14:textId="24585D17" w:rsidR="00562A46" w:rsidRDefault="00562A46" w:rsidP="00562A46">
            <w:pPr>
              <w:pStyle w:val="CovFormText"/>
              <w:keepNext/>
              <w:keepLines/>
              <w:rPr>
                <w:szCs w:val="18"/>
              </w:rPr>
            </w:pPr>
            <w:r w:rsidRPr="007100F5">
              <w:rPr>
                <w:szCs w:val="18"/>
              </w:rPr>
              <w:t>0</w:t>
            </w:r>
          </w:p>
        </w:tc>
        <w:tc>
          <w:tcPr>
            <w:tcW w:w="1800" w:type="dxa"/>
            <w:gridSpan w:val="2"/>
            <w:vAlign w:val="bottom"/>
          </w:tcPr>
          <w:p w14:paraId="39C1E6BE" w14:textId="13B70A36" w:rsidR="00562A46" w:rsidRDefault="00562A46" w:rsidP="00562A46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Sarvesh Desai</w:t>
            </w:r>
          </w:p>
        </w:tc>
        <w:tc>
          <w:tcPr>
            <w:tcW w:w="1710" w:type="dxa"/>
          </w:tcPr>
          <w:p w14:paraId="5EBDEB5A" w14:textId="4DE77D9C" w:rsidR="00562A46" w:rsidRDefault="00562A46" w:rsidP="00562A46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Alan Parmar</w:t>
            </w:r>
          </w:p>
        </w:tc>
      </w:tr>
      <w:tr w:rsidR="00562A46" w:rsidRPr="00B6236C" w14:paraId="713BA373" w14:textId="77777777" w:rsidTr="008404F1">
        <w:trPr>
          <w:cantSplit/>
        </w:trPr>
        <w:tc>
          <w:tcPr>
            <w:tcW w:w="5310" w:type="dxa"/>
            <w:gridSpan w:val="4"/>
            <w:vAlign w:val="bottom"/>
          </w:tcPr>
          <w:p w14:paraId="4C522C16" w14:textId="50AFAD4D" w:rsidR="00562A46" w:rsidRDefault="00562A46" w:rsidP="00562A46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R1: I1: Source Code for User Stories (in GitHub repository)</w:t>
            </w:r>
            <w:r w:rsidR="003A53E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for User Story: </w:t>
            </w:r>
            <w:r w:rsidR="003A53E4">
              <w:rPr>
                <w:rFonts w:ascii="Calibri" w:hAnsi="Calibri" w:cs="Calibri"/>
                <w:sz w:val="22"/>
                <w:szCs w:val="22"/>
              </w:rPr>
              <w:t>02.01 Customize Pizza</w:t>
            </w:r>
          </w:p>
        </w:tc>
        <w:tc>
          <w:tcPr>
            <w:tcW w:w="1260" w:type="dxa"/>
            <w:gridSpan w:val="2"/>
          </w:tcPr>
          <w:p w14:paraId="0772244F" w14:textId="6CF80203" w:rsidR="00562A46" w:rsidRDefault="00562A46" w:rsidP="00562A46">
            <w:pPr>
              <w:pStyle w:val="CovFormText"/>
              <w:keepNext/>
              <w:keepLines/>
              <w:rPr>
                <w:szCs w:val="18"/>
              </w:rPr>
            </w:pPr>
            <w:r w:rsidRPr="007100F5">
              <w:rPr>
                <w:szCs w:val="18"/>
              </w:rPr>
              <w:t>0</w:t>
            </w:r>
          </w:p>
        </w:tc>
        <w:tc>
          <w:tcPr>
            <w:tcW w:w="1800" w:type="dxa"/>
            <w:gridSpan w:val="2"/>
            <w:vAlign w:val="bottom"/>
          </w:tcPr>
          <w:p w14:paraId="77C6C2FE" w14:textId="77777777" w:rsidR="00562A46" w:rsidRDefault="00562A46" w:rsidP="00562A46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Alan Parmar</w:t>
            </w:r>
          </w:p>
          <w:p w14:paraId="40E795C9" w14:textId="2306AAAD" w:rsidR="00562A46" w:rsidRDefault="00562A46" w:rsidP="00562A46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</w:tcPr>
          <w:p w14:paraId="0F6A0482" w14:textId="1AEE0726" w:rsidR="00562A46" w:rsidRDefault="00562A46" w:rsidP="00562A46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</w:tc>
      </w:tr>
      <w:tr w:rsidR="00562A46" w:rsidRPr="00B6236C" w14:paraId="0C13870E" w14:textId="77777777" w:rsidTr="008404F1">
        <w:trPr>
          <w:cantSplit/>
        </w:trPr>
        <w:tc>
          <w:tcPr>
            <w:tcW w:w="5310" w:type="dxa"/>
            <w:gridSpan w:val="4"/>
            <w:vAlign w:val="bottom"/>
          </w:tcPr>
          <w:p w14:paraId="1845B3B9" w14:textId="6F4C3720" w:rsidR="00562A46" w:rsidRDefault="00562A46" w:rsidP="00562A46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R1: I1: Start using Jenkins for building software and promoting to Dev/QA Env.</w:t>
            </w:r>
          </w:p>
        </w:tc>
        <w:tc>
          <w:tcPr>
            <w:tcW w:w="1260" w:type="dxa"/>
            <w:gridSpan w:val="2"/>
          </w:tcPr>
          <w:p w14:paraId="450C79FA" w14:textId="017211F3" w:rsidR="00562A46" w:rsidRDefault="00562A46" w:rsidP="00562A46">
            <w:pPr>
              <w:pStyle w:val="CovFormText"/>
              <w:keepNext/>
              <w:keepLines/>
              <w:rPr>
                <w:szCs w:val="18"/>
              </w:rPr>
            </w:pPr>
            <w:r w:rsidRPr="007100F5">
              <w:rPr>
                <w:szCs w:val="18"/>
              </w:rPr>
              <w:t>0</w:t>
            </w:r>
          </w:p>
        </w:tc>
        <w:tc>
          <w:tcPr>
            <w:tcW w:w="1800" w:type="dxa"/>
            <w:gridSpan w:val="2"/>
            <w:vAlign w:val="bottom"/>
          </w:tcPr>
          <w:p w14:paraId="07BD6642" w14:textId="77777777" w:rsidR="00562A46" w:rsidRDefault="00562A46" w:rsidP="00562A46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  <w:p w14:paraId="0AB04763" w14:textId="77777777" w:rsidR="00562A46" w:rsidRDefault="00562A46" w:rsidP="00562A46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</w:tcPr>
          <w:p w14:paraId="27AF5318" w14:textId="0808A6CE" w:rsidR="00562A46" w:rsidRDefault="00562A46" w:rsidP="00562A46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Sarvesh Desai</w:t>
            </w:r>
          </w:p>
        </w:tc>
      </w:tr>
      <w:tr w:rsidR="00562A46" w:rsidRPr="00B6236C" w14:paraId="43CD9480" w14:textId="77777777" w:rsidTr="008404F1">
        <w:trPr>
          <w:cantSplit/>
        </w:trPr>
        <w:tc>
          <w:tcPr>
            <w:tcW w:w="5310" w:type="dxa"/>
            <w:gridSpan w:val="4"/>
            <w:vAlign w:val="bottom"/>
          </w:tcPr>
          <w:p w14:paraId="6430D490" w14:textId="59EBC8A0" w:rsidR="00562A46" w:rsidRDefault="00562A46" w:rsidP="00562A46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R1: I1: Produce a build and migrate it to QA Environment</w:t>
            </w:r>
          </w:p>
        </w:tc>
        <w:tc>
          <w:tcPr>
            <w:tcW w:w="1260" w:type="dxa"/>
            <w:gridSpan w:val="2"/>
          </w:tcPr>
          <w:p w14:paraId="40578628" w14:textId="10273746" w:rsidR="00562A46" w:rsidRDefault="00562A46" w:rsidP="00562A46">
            <w:pPr>
              <w:pStyle w:val="CovFormText"/>
              <w:keepNext/>
              <w:keepLines/>
              <w:rPr>
                <w:szCs w:val="18"/>
              </w:rPr>
            </w:pPr>
            <w:r w:rsidRPr="007100F5">
              <w:rPr>
                <w:szCs w:val="18"/>
              </w:rPr>
              <w:t>0</w:t>
            </w:r>
          </w:p>
        </w:tc>
        <w:tc>
          <w:tcPr>
            <w:tcW w:w="1800" w:type="dxa"/>
            <w:gridSpan w:val="2"/>
            <w:vAlign w:val="bottom"/>
          </w:tcPr>
          <w:p w14:paraId="5671DEE9" w14:textId="77777777" w:rsidR="00562A46" w:rsidRDefault="00562A46" w:rsidP="00562A46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  <w:p w14:paraId="78C2914F" w14:textId="77777777" w:rsidR="00562A46" w:rsidRDefault="00562A46" w:rsidP="00562A46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</w:tcPr>
          <w:p w14:paraId="5B4D694D" w14:textId="3E896E59" w:rsidR="00562A46" w:rsidRDefault="00562A46" w:rsidP="00562A46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</w:tc>
      </w:tr>
      <w:tr w:rsidR="00562A46" w:rsidRPr="00B6236C" w14:paraId="7ECD22F8" w14:textId="77777777" w:rsidTr="008404F1">
        <w:trPr>
          <w:cantSplit/>
        </w:trPr>
        <w:tc>
          <w:tcPr>
            <w:tcW w:w="5310" w:type="dxa"/>
            <w:gridSpan w:val="4"/>
            <w:vAlign w:val="bottom"/>
          </w:tcPr>
          <w:p w14:paraId="40C6D10F" w14:textId="6A99C3C1" w:rsidR="00562A46" w:rsidRDefault="00562A46" w:rsidP="00562A46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R1: I1: Develop Acceptance Tests </w:t>
            </w:r>
            <w:r w:rsidR="003635C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for User Story  </w:t>
            </w:r>
            <w:r w:rsidR="003635C7">
              <w:rPr>
                <w:rFonts w:ascii="Calibri" w:hAnsi="Calibri" w:cs="Calibri"/>
                <w:sz w:val="22"/>
                <w:szCs w:val="22"/>
              </w:rPr>
              <w:t>02.01 Customize Pizza</w:t>
            </w:r>
          </w:p>
        </w:tc>
        <w:tc>
          <w:tcPr>
            <w:tcW w:w="1260" w:type="dxa"/>
            <w:gridSpan w:val="2"/>
          </w:tcPr>
          <w:p w14:paraId="264F0F22" w14:textId="4B804169" w:rsidR="00562A46" w:rsidRDefault="00562A46" w:rsidP="00562A46">
            <w:pPr>
              <w:pStyle w:val="CovFormText"/>
              <w:keepNext/>
              <w:keepLines/>
              <w:rPr>
                <w:szCs w:val="18"/>
              </w:rPr>
            </w:pPr>
            <w:r w:rsidRPr="007100F5">
              <w:rPr>
                <w:szCs w:val="18"/>
              </w:rPr>
              <w:t>0</w:t>
            </w:r>
          </w:p>
        </w:tc>
        <w:tc>
          <w:tcPr>
            <w:tcW w:w="1800" w:type="dxa"/>
            <w:gridSpan w:val="2"/>
            <w:vAlign w:val="bottom"/>
          </w:tcPr>
          <w:p w14:paraId="74EEDDE3" w14:textId="77777777" w:rsidR="00562A46" w:rsidRDefault="00562A46" w:rsidP="00562A46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Maneesha Narahari</w:t>
            </w:r>
          </w:p>
          <w:p w14:paraId="4204474B" w14:textId="53EB0D2C" w:rsidR="00562A46" w:rsidRDefault="00562A46" w:rsidP="00562A46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</w:tcPr>
          <w:p w14:paraId="392FEE13" w14:textId="5C003F96" w:rsidR="00562A46" w:rsidRDefault="00562A46" w:rsidP="00562A46">
            <w:pPr>
              <w:pStyle w:val="CovFormText"/>
              <w:keepNext/>
              <w:keepLines/>
              <w:rPr>
                <w:szCs w:val="18"/>
              </w:rPr>
            </w:pPr>
            <w:r w:rsidRPr="009B7FBF">
              <w:rPr>
                <w:szCs w:val="18"/>
              </w:rPr>
              <w:t>Saichand Redd</w:t>
            </w:r>
            <w:r>
              <w:rPr>
                <w:szCs w:val="18"/>
              </w:rPr>
              <w:t>y</w:t>
            </w:r>
          </w:p>
        </w:tc>
      </w:tr>
      <w:tr w:rsidR="00562A46" w:rsidRPr="00B6236C" w14:paraId="16E46550" w14:textId="77777777" w:rsidTr="008404F1">
        <w:trPr>
          <w:cantSplit/>
        </w:trPr>
        <w:tc>
          <w:tcPr>
            <w:tcW w:w="5310" w:type="dxa"/>
            <w:gridSpan w:val="4"/>
            <w:vAlign w:val="bottom"/>
          </w:tcPr>
          <w:p w14:paraId="1EC37CA8" w14:textId="5486FA93" w:rsidR="00562A46" w:rsidRDefault="00562A46" w:rsidP="00562A46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R1: I1: Execute testing; Produce Test Execution Log (Tab in Excel)</w:t>
            </w:r>
          </w:p>
        </w:tc>
        <w:tc>
          <w:tcPr>
            <w:tcW w:w="1260" w:type="dxa"/>
            <w:gridSpan w:val="2"/>
          </w:tcPr>
          <w:p w14:paraId="4C91F68C" w14:textId="125A3B57" w:rsidR="00562A46" w:rsidRDefault="00562A46" w:rsidP="00562A46">
            <w:pPr>
              <w:pStyle w:val="CovFormText"/>
              <w:keepNext/>
              <w:keepLines/>
              <w:rPr>
                <w:szCs w:val="18"/>
              </w:rPr>
            </w:pPr>
            <w:r w:rsidRPr="007100F5">
              <w:rPr>
                <w:szCs w:val="18"/>
              </w:rPr>
              <w:t>0</w:t>
            </w:r>
          </w:p>
        </w:tc>
        <w:tc>
          <w:tcPr>
            <w:tcW w:w="1800" w:type="dxa"/>
            <w:gridSpan w:val="2"/>
            <w:vAlign w:val="bottom"/>
          </w:tcPr>
          <w:p w14:paraId="675F0BE8" w14:textId="77777777" w:rsidR="00562A46" w:rsidRDefault="00562A46" w:rsidP="00562A46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Tharun Reddy</w:t>
            </w:r>
          </w:p>
          <w:p w14:paraId="16AC3792" w14:textId="77777777" w:rsidR="00562A46" w:rsidRDefault="00562A46" w:rsidP="00562A46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</w:tcPr>
          <w:p w14:paraId="67DCA64A" w14:textId="4458A97C" w:rsidR="00562A46" w:rsidRDefault="00562A46" w:rsidP="00562A46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Maneesha Narahari</w:t>
            </w:r>
          </w:p>
        </w:tc>
      </w:tr>
      <w:tr w:rsidR="00562A46" w:rsidRPr="00325E77" w14:paraId="7247F7ED" w14:textId="405E45B3" w:rsidTr="008404F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Before w:val="1"/>
          <w:gridAfter w:val="2"/>
          <w:wBefore w:w="95" w:type="dxa"/>
          <w:wAfter w:w="2965" w:type="dxa"/>
          <w:trHeight w:val="300"/>
        </w:trPr>
        <w:tc>
          <w:tcPr>
            <w:tcW w:w="1800" w:type="dxa"/>
          </w:tcPr>
          <w:p w14:paraId="32E5BA96" w14:textId="77777777" w:rsidR="00562A46" w:rsidRPr="00325E77" w:rsidRDefault="00562A46" w:rsidP="00562A46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  <w:tc>
          <w:tcPr>
            <w:tcW w:w="1800" w:type="dxa"/>
          </w:tcPr>
          <w:p w14:paraId="3233C9B6" w14:textId="3E6E5D29" w:rsidR="00562A46" w:rsidRPr="00325E77" w:rsidRDefault="00562A46" w:rsidP="00562A46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  <w:tc>
          <w:tcPr>
            <w:tcW w:w="1710" w:type="dxa"/>
            <w:gridSpan w:val="2"/>
            <w:vAlign w:val="bottom"/>
          </w:tcPr>
          <w:p w14:paraId="7BA4C0A3" w14:textId="77777777" w:rsidR="00562A46" w:rsidRPr="00325E77" w:rsidRDefault="00562A46" w:rsidP="00562A46"/>
        </w:tc>
        <w:tc>
          <w:tcPr>
            <w:tcW w:w="1710" w:type="dxa"/>
            <w:gridSpan w:val="2"/>
          </w:tcPr>
          <w:p w14:paraId="7A7F1A88" w14:textId="77777777" w:rsidR="00562A46" w:rsidRPr="00325E77" w:rsidRDefault="00562A46" w:rsidP="00562A46"/>
        </w:tc>
      </w:tr>
      <w:tr w:rsidR="00562A46" w:rsidRPr="00325E77" w14:paraId="34C1A6D4" w14:textId="77777777" w:rsidTr="008404F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Before w:val="1"/>
          <w:gridAfter w:val="6"/>
          <w:wBefore w:w="95" w:type="dxa"/>
          <w:wAfter w:w="6385" w:type="dxa"/>
          <w:trHeight w:val="300"/>
        </w:trPr>
        <w:tc>
          <w:tcPr>
            <w:tcW w:w="1800" w:type="dxa"/>
          </w:tcPr>
          <w:p w14:paraId="2CF17344" w14:textId="77777777" w:rsidR="00562A46" w:rsidRPr="00325E77" w:rsidRDefault="00562A46" w:rsidP="00562A46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  <w:tc>
          <w:tcPr>
            <w:tcW w:w="1800" w:type="dxa"/>
            <w:vAlign w:val="bottom"/>
          </w:tcPr>
          <w:p w14:paraId="45DFC627" w14:textId="77777777" w:rsidR="00562A46" w:rsidRPr="00325E77" w:rsidRDefault="00562A46" w:rsidP="00562A46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</w:tr>
    </w:tbl>
    <w:p w14:paraId="00101BF2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70"/>
        <w:gridCol w:w="3510"/>
      </w:tblGrid>
      <w:tr w:rsidR="00527B5C" w:rsidRPr="00B6236C" w14:paraId="55FE5DAE" w14:textId="77777777">
        <w:trPr>
          <w:cantSplit/>
        </w:trPr>
        <w:tc>
          <w:tcPr>
            <w:tcW w:w="10080" w:type="dxa"/>
            <w:gridSpan w:val="2"/>
            <w:shd w:val="clear" w:color="auto" w:fill="800080"/>
          </w:tcPr>
          <w:p w14:paraId="050CC56B" w14:textId="0AF2D702" w:rsidR="00527B5C" w:rsidRPr="00B6236C" w:rsidRDefault="00527B5C" w:rsidP="00652E3C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4</w:t>
            </w:r>
            <w:r w:rsidRPr="00B6236C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>Pre-work/</w:t>
            </w:r>
            <w:r w:rsidR="00FE7687">
              <w:rPr>
                <w:sz w:val="18"/>
                <w:szCs w:val="18"/>
              </w:rPr>
              <w:t xml:space="preserve">Meeting </w:t>
            </w:r>
            <w:r>
              <w:rPr>
                <w:sz w:val="18"/>
                <w:szCs w:val="18"/>
              </w:rPr>
              <w:t>Preparation</w:t>
            </w:r>
            <w:r w:rsidRPr="00B6236C">
              <w:rPr>
                <w:sz w:val="18"/>
                <w:szCs w:val="18"/>
              </w:rPr>
              <w:t xml:space="preserve"> </w:t>
            </w:r>
            <w:r w:rsidR="00652E3C">
              <w:rPr>
                <w:sz w:val="16"/>
                <w:szCs w:val="16"/>
              </w:rPr>
              <w:t>(</w:t>
            </w:r>
            <w:r w:rsidRPr="00527B5C">
              <w:rPr>
                <w:sz w:val="16"/>
                <w:szCs w:val="16"/>
              </w:rPr>
              <w:t>material</w:t>
            </w:r>
            <w:r w:rsidR="00722485">
              <w:rPr>
                <w:sz w:val="16"/>
                <w:szCs w:val="16"/>
              </w:rPr>
              <w:t>s</w:t>
            </w:r>
            <w:r w:rsidR="00652E3C">
              <w:rPr>
                <w:sz w:val="16"/>
                <w:szCs w:val="16"/>
              </w:rPr>
              <w:t xml:space="preserve"> to discuss at the meeting </w:t>
            </w:r>
            <w:r w:rsidR="004E7BD9">
              <w:rPr>
                <w:sz w:val="16"/>
                <w:szCs w:val="16"/>
              </w:rPr>
              <w:t>–</w:t>
            </w:r>
            <w:r w:rsidR="00652E3C">
              <w:rPr>
                <w:sz w:val="16"/>
                <w:szCs w:val="16"/>
              </w:rPr>
              <w:t xml:space="preserve"> tutorials, examples, etc.</w:t>
            </w:r>
            <w:r w:rsidRPr="00527B5C">
              <w:rPr>
                <w:sz w:val="16"/>
                <w:szCs w:val="16"/>
              </w:rPr>
              <w:t>)</w:t>
            </w:r>
          </w:p>
        </w:tc>
      </w:tr>
      <w:tr w:rsidR="00527B5C" w:rsidRPr="00B6236C" w14:paraId="6D89BD25" w14:textId="77777777" w:rsidTr="005E5638">
        <w:trPr>
          <w:cantSplit/>
        </w:trPr>
        <w:tc>
          <w:tcPr>
            <w:tcW w:w="6570" w:type="dxa"/>
            <w:shd w:val="pct12" w:color="auto" w:fill="FFFFFF"/>
          </w:tcPr>
          <w:p w14:paraId="1A5CD278" w14:textId="77777777" w:rsidR="00527B5C" w:rsidRPr="00B6236C" w:rsidRDefault="00527B5C" w:rsidP="00927B5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3510" w:type="dxa"/>
            <w:shd w:val="pct12" w:color="auto" w:fill="FFFFFF"/>
          </w:tcPr>
          <w:p w14:paraId="76030953" w14:textId="77777777" w:rsidR="00527B5C" w:rsidRPr="00B6236C" w:rsidRDefault="00527B5C" w:rsidP="00927B5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Prepared by</w:t>
            </w:r>
          </w:p>
        </w:tc>
      </w:tr>
      <w:tr w:rsidR="00527B5C" w:rsidRPr="00B6236C" w14:paraId="12D7BD3B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2A285B" w14:textId="0264839C" w:rsidR="00527B5C" w:rsidRPr="00B6236C" w:rsidRDefault="00527B5C" w:rsidP="003D10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45B04E5" w14:textId="77869DE6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 w14:paraId="4D5BD879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9833375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95A0418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 w14:paraId="74EA8E45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78C65EF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02F62B5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 w14:paraId="3E317F0B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6560E912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1DA490E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0BE3A47D" w14:textId="77777777" w:rsidR="004D42BB" w:rsidRDefault="004D42BB" w:rsidP="00361221"/>
    <w:p w14:paraId="3729FA92" w14:textId="77777777" w:rsidR="00947908" w:rsidRPr="00B6236C" w:rsidRDefault="00947908" w:rsidP="00947908">
      <w:pPr>
        <w:rPr>
          <w:sz w:val="18"/>
          <w:szCs w:val="18"/>
        </w:rPr>
      </w:pPr>
    </w:p>
    <w:tbl>
      <w:tblPr>
        <w:tblW w:w="10133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69"/>
        <w:gridCol w:w="3764"/>
      </w:tblGrid>
      <w:tr w:rsidR="00947908" w:rsidRPr="00B6236C" w14:paraId="6FC77E3D" w14:textId="77777777" w:rsidTr="00AF7FC8">
        <w:trPr>
          <w:cantSplit/>
          <w:trHeight w:val="339"/>
        </w:trPr>
        <w:tc>
          <w:tcPr>
            <w:tcW w:w="10133" w:type="dxa"/>
            <w:gridSpan w:val="2"/>
            <w:shd w:val="clear" w:color="auto" w:fill="800080"/>
          </w:tcPr>
          <w:p w14:paraId="607E7E7D" w14:textId="77777777" w:rsidR="00947908" w:rsidRPr="00B6236C" w:rsidRDefault="00947908" w:rsidP="00947908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Pr="00B6236C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Issues and Roadblocks</w:t>
            </w:r>
          </w:p>
        </w:tc>
      </w:tr>
      <w:tr w:rsidR="00947908" w:rsidRPr="00B6236C" w14:paraId="7E553269" w14:textId="77777777" w:rsidTr="00AF7FC8">
        <w:trPr>
          <w:cantSplit/>
          <w:trHeight w:val="339"/>
        </w:trPr>
        <w:tc>
          <w:tcPr>
            <w:tcW w:w="6369" w:type="dxa"/>
            <w:shd w:val="pct12" w:color="auto" w:fill="FFFFFF"/>
          </w:tcPr>
          <w:p w14:paraId="5342DB87" w14:textId="77777777" w:rsidR="00947908" w:rsidRPr="00B6236C" w:rsidRDefault="00947908" w:rsidP="00487A81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3763" w:type="dxa"/>
            <w:shd w:val="pct12" w:color="auto" w:fill="FFFFFF"/>
          </w:tcPr>
          <w:p w14:paraId="46EC9D23" w14:textId="77777777" w:rsidR="00947908" w:rsidRPr="00B6236C" w:rsidRDefault="00947908" w:rsidP="00487A81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Help Needed</w:t>
            </w:r>
          </w:p>
        </w:tc>
      </w:tr>
      <w:tr w:rsidR="00947908" w:rsidRPr="00B6236C" w14:paraId="062D30DF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39"/>
        </w:trPr>
        <w:tc>
          <w:tcPr>
            <w:tcW w:w="636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57BD929" w14:textId="1D7E1C17" w:rsidR="00947908" w:rsidRPr="00B6236C" w:rsidRDefault="00947908" w:rsidP="007E140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B46CCD8" w14:textId="55CA1316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780A693B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39"/>
        </w:trPr>
        <w:tc>
          <w:tcPr>
            <w:tcW w:w="636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B8898C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816B9E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727A2AA4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39"/>
        </w:trPr>
        <w:tc>
          <w:tcPr>
            <w:tcW w:w="636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73FEA9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6FD678B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36A8FCC6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51"/>
        </w:trPr>
        <w:tc>
          <w:tcPr>
            <w:tcW w:w="6369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3C2CC30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73203BF4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0BF5F899" w14:textId="77777777" w:rsidR="00947908" w:rsidRDefault="00947908" w:rsidP="00361221"/>
    <w:tbl>
      <w:tblPr>
        <w:tblW w:w="10121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12"/>
        <w:gridCol w:w="1349"/>
        <w:gridCol w:w="1927"/>
        <w:gridCol w:w="1833"/>
      </w:tblGrid>
      <w:tr w:rsidR="00176704" w:rsidRPr="00B6236C" w14:paraId="43B6F649" w14:textId="77777777" w:rsidTr="00C219E6">
        <w:trPr>
          <w:cantSplit/>
          <w:trHeight w:val="328"/>
        </w:trPr>
        <w:tc>
          <w:tcPr>
            <w:tcW w:w="10121" w:type="dxa"/>
            <w:gridSpan w:val="4"/>
            <w:shd w:val="clear" w:color="auto" w:fill="800080"/>
          </w:tcPr>
          <w:p w14:paraId="764EAFB0" w14:textId="7B09D6E4" w:rsidR="00176704" w:rsidRPr="00B6236C" w:rsidRDefault="00176704" w:rsidP="00F43470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6. </w:t>
            </w:r>
            <w:r w:rsidRPr="00B6236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Next Meeting </w:t>
            </w:r>
            <w:r w:rsidR="00BF50F0">
              <w:rPr>
                <w:sz w:val="18"/>
                <w:szCs w:val="18"/>
              </w:rPr>
              <w:t xml:space="preserve">Plan </w:t>
            </w:r>
            <w:proofErr w:type="gramStart"/>
            <w:r w:rsidR="00BF50F0">
              <w:rPr>
                <w:sz w:val="18"/>
                <w:szCs w:val="18"/>
              </w:rPr>
              <w:t xml:space="preserve">-  </w:t>
            </w:r>
            <w:r w:rsidR="00562A46">
              <w:rPr>
                <w:sz w:val="18"/>
                <w:szCs w:val="18"/>
              </w:rPr>
              <w:t>10</w:t>
            </w:r>
            <w:proofErr w:type="gramEnd"/>
            <w:r w:rsidR="00BF50F0">
              <w:rPr>
                <w:sz w:val="18"/>
                <w:szCs w:val="18"/>
              </w:rPr>
              <w:t>/</w:t>
            </w:r>
            <w:r w:rsidR="00562A46">
              <w:rPr>
                <w:sz w:val="18"/>
                <w:szCs w:val="18"/>
              </w:rPr>
              <w:t>01</w:t>
            </w:r>
            <w:r w:rsidR="00BF50F0">
              <w:rPr>
                <w:sz w:val="18"/>
                <w:szCs w:val="18"/>
              </w:rPr>
              <w:t>/23</w:t>
            </w:r>
          </w:p>
        </w:tc>
      </w:tr>
      <w:tr w:rsidR="00176704" w:rsidRPr="00B6236C" w14:paraId="36294EC6" w14:textId="77777777" w:rsidTr="00C219E6">
        <w:trPr>
          <w:cantSplit/>
          <w:trHeight w:val="208"/>
        </w:trPr>
        <w:tc>
          <w:tcPr>
            <w:tcW w:w="5012" w:type="dxa"/>
            <w:shd w:val="pct12" w:color="auto" w:fill="FFFFFF"/>
          </w:tcPr>
          <w:p w14:paraId="5D133864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Tasks to Complete</w:t>
            </w:r>
          </w:p>
        </w:tc>
        <w:tc>
          <w:tcPr>
            <w:tcW w:w="1349" w:type="dxa"/>
            <w:shd w:val="pct12" w:color="auto" w:fill="FFFFFF"/>
          </w:tcPr>
          <w:p w14:paraId="4567476B" w14:textId="77777777" w:rsidR="00176704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Progress %</w:t>
            </w:r>
          </w:p>
        </w:tc>
        <w:tc>
          <w:tcPr>
            <w:tcW w:w="1927" w:type="dxa"/>
            <w:shd w:val="pct12" w:color="auto" w:fill="FFFFFF"/>
          </w:tcPr>
          <w:p w14:paraId="262BADB6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Primary </w:t>
            </w:r>
            <w:r w:rsidRPr="00B6236C">
              <w:rPr>
                <w:b/>
                <w:szCs w:val="18"/>
              </w:rPr>
              <w:t>Owner</w:t>
            </w:r>
            <w:r>
              <w:rPr>
                <w:b/>
                <w:szCs w:val="18"/>
              </w:rPr>
              <w:t>(s)</w:t>
            </w:r>
          </w:p>
        </w:tc>
        <w:tc>
          <w:tcPr>
            <w:tcW w:w="1833" w:type="dxa"/>
            <w:shd w:val="pct12" w:color="auto" w:fill="FFFFFF"/>
          </w:tcPr>
          <w:p w14:paraId="74B3F0C9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Peer Reviewer(s)</w:t>
            </w:r>
          </w:p>
        </w:tc>
      </w:tr>
      <w:tr w:rsidR="0038277A" w:rsidRPr="00B6236C" w14:paraId="732915E5" w14:textId="77777777" w:rsidTr="00477931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476C4B01" w14:textId="43D2ACD0" w:rsidR="0038277A" w:rsidRDefault="0038277A" w:rsidP="0038277A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R1: I1: User Stories with columns "Constraints", "Exceptions"  for User Story: </w:t>
            </w:r>
            <w:r>
              <w:rPr>
                <w:rFonts w:ascii="Calibri" w:hAnsi="Calibri" w:cs="Calibri"/>
                <w:sz w:val="22"/>
                <w:szCs w:val="22"/>
              </w:rPr>
              <w:t>02.01 Customize Pizza</w:t>
            </w:r>
          </w:p>
        </w:tc>
        <w:tc>
          <w:tcPr>
            <w:tcW w:w="1349" w:type="dxa"/>
            <w:shd w:val="clear" w:color="auto" w:fill="FFFFFF"/>
          </w:tcPr>
          <w:p w14:paraId="2086459C" w14:textId="4385D21A" w:rsidR="0038277A" w:rsidRDefault="0038277A" w:rsidP="0038277A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7</w:t>
            </w:r>
            <w:r w:rsidRPr="007100F5">
              <w:rPr>
                <w:szCs w:val="18"/>
              </w:rPr>
              <w:t>0</w:t>
            </w:r>
          </w:p>
        </w:tc>
        <w:tc>
          <w:tcPr>
            <w:tcW w:w="1927" w:type="dxa"/>
            <w:shd w:val="clear" w:color="auto" w:fill="FFFFFF"/>
            <w:vAlign w:val="bottom"/>
          </w:tcPr>
          <w:p w14:paraId="0B7512C6" w14:textId="77777777" w:rsidR="0038277A" w:rsidRDefault="0038277A" w:rsidP="0038277A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  <w:p w14:paraId="5A29448B" w14:textId="77777777" w:rsidR="0038277A" w:rsidRDefault="0038277A" w:rsidP="0038277A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</w:tcPr>
          <w:p w14:paraId="7C375E49" w14:textId="20541AFF" w:rsidR="0038277A" w:rsidRDefault="0038277A" w:rsidP="0038277A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Sarvesh Desai</w:t>
            </w:r>
          </w:p>
        </w:tc>
      </w:tr>
      <w:tr w:rsidR="0038277A" w:rsidRPr="00B6236C" w14:paraId="78C10A52" w14:textId="77777777" w:rsidTr="00477931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0A39EA4E" w14:textId="1E12570D" w:rsidR="0038277A" w:rsidRDefault="0038277A" w:rsidP="0038277A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R1: I1: Tasks for User Stories - updated progress for User Story: </w:t>
            </w:r>
            <w:r>
              <w:rPr>
                <w:rFonts w:ascii="Calibri" w:hAnsi="Calibri" w:cs="Calibri"/>
                <w:sz w:val="22"/>
                <w:szCs w:val="22"/>
              </w:rPr>
              <w:t>02.01 Customize Pizza</w:t>
            </w:r>
          </w:p>
        </w:tc>
        <w:tc>
          <w:tcPr>
            <w:tcW w:w="1349" w:type="dxa"/>
            <w:shd w:val="clear" w:color="auto" w:fill="FFFFFF"/>
          </w:tcPr>
          <w:p w14:paraId="6ADE6C67" w14:textId="347F949A" w:rsidR="0038277A" w:rsidRDefault="0038277A" w:rsidP="0038277A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5</w:t>
            </w:r>
            <w:r w:rsidRPr="007100F5">
              <w:rPr>
                <w:szCs w:val="18"/>
              </w:rPr>
              <w:t>0</w:t>
            </w:r>
          </w:p>
        </w:tc>
        <w:tc>
          <w:tcPr>
            <w:tcW w:w="1927" w:type="dxa"/>
            <w:shd w:val="clear" w:color="auto" w:fill="FFFFFF"/>
            <w:vAlign w:val="bottom"/>
          </w:tcPr>
          <w:p w14:paraId="2AA267FF" w14:textId="77777777" w:rsidR="0038277A" w:rsidRDefault="0038277A" w:rsidP="0038277A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Tharun Reddy</w:t>
            </w:r>
          </w:p>
          <w:p w14:paraId="71F1A2DA" w14:textId="77777777" w:rsidR="0038277A" w:rsidRDefault="0038277A" w:rsidP="0038277A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</w:tcPr>
          <w:p w14:paraId="5E0173B7" w14:textId="47C81DF1" w:rsidR="0038277A" w:rsidRDefault="0038277A" w:rsidP="0038277A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Maneesha Narahari</w:t>
            </w:r>
          </w:p>
        </w:tc>
      </w:tr>
      <w:tr w:rsidR="0038277A" w:rsidRPr="00B6236C" w14:paraId="22E4726F" w14:textId="77777777" w:rsidTr="00477931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043D6DD0" w14:textId="2FD0C37B" w:rsidR="0038277A" w:rsidRDefault="0038277A" w:rsidP="0038277A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R1: I1: Elaborate descriptions (in RCT) for selected crosscuts for User Story: </w:t>
            </w:r>
            <w:r>
              <w:rPr>
                <w:rFonts w:ascii="Calibri" w:hAnsi="Calibri" w:cs="Calibri"/>
                <w:sz w:val="22"/>
                <w:szCs w:val="22"/>
              </w:rPr>
              <w:t>02.01 Customize Pizza</w:t>
            </w:r>
          </w:p>
        </w:tc>
        <w:tc>
          <w:tcPr>
            <w:tcW w:w="1349" w:type="dxa"/>
            <w:shd w:val="clear" w:color="auto" w:fill="FFFFFF"/>
          </w:tcPr>
          <w:p w14:paraId="43AA7198" w14:textId="1A444790" w:rsidR="0038277A" w:rsidRDefault="0038277A" w:rsidP="0038277A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4</w:t>
            </w:r>
            <w:r w:rsidRPr="007100F5">
              <w:rPr>
                <w:szCs w:val="18"/>
              </w:rPr>
              <w:t>0</w:t>
            </w:r>
          </w:p>
        </w:tc>
        <w:tc>
          <w:tcPr>
            <w:tcW w:w="1927" w:type="dxa"/>
            <w:shd w:val="clear" w:color="auto" w:fill="FFFFFF"/>
            <w:vAlign w:val="bottom"/>
          </w:tcPr>
          <w:p w14:paraId="7CD4B46C" w14:textId="329BF0C3" w:rsidR="0038277A" w:rsidRDefault="0038277A" w:rsidP="0038277A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</w:tc>
        <w:tc>
          <w:tcPr>
            <w:tcW w:w="1833" w:type="dxa"/>
            <w:shd w:val="clear" w:color="auto" w:fill="FFFFFF"/>
          </w:tcPr>
          <w:p w14:paraId="071A9C22" w14:textId="247E819A" w:rsidR="0038277A" w:rsidRDefault="0038277A" w:rsidP="0038277A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</w:tc>
      </w:tr>
      <w:tr w:rsidR="0038277A" w:rsidRPr="00B6236C" w14:paraId="5C33C301" w14:textId="77777777" w:rsidTr="00477931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3106DB00" w14:textId="3E50F46B" w:rsidR="0038277A" w:rsidRDefault="0038277A" w:rsidP="0038277A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Jira: Updated Kanban Board</w:t>
            </w:r>
          </w:p>
        </w:tc>
        <w:tc>
          <w:tcPr>
            <w:tcW w:w="1349" w:type="dxa"/>
            <w:shd w:val="clear" w:color="auto" w:fill="FFFFFF"/>
          </w:tcPr>
          <w:p w14:paraId="6F0C5E32" w14:textId="487A20F3" w:rsidR="0038277A" w:rsidRDefault="0038277A" w:rsidP="0038277A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5</w:t>
            </w:r>
            <w:r w:rsidRPr="007100F5">
              <w:rPr>
                <w:szCs w:val="18"/>
              </w:rPr>
              <w:t>0</w:t>
            </w:r>
          </w:p>
        </w:tc>
        <w:tc>
          <w:tcPr>
            <w:tcW w:w="1927" w:type="dxa"/>
            <w:shd w:val="clear" w:color="auto" w:fill="FFFFFF"/>
            <w:vAlign w:val="bottom"/>
          </w:tcPr>
          <w:p w14:paraId="4886A424" w14:textId="7370284B" w:rsidR="0038277A" w:rsidRDefault="0038277A" w:rsidP="0038277A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</w:tc>
        <w:tc>
          <w:tcPr>
            <w:tcW w:w="1833" w:type="dxa"/>
            <w:shd w:val="clear" w:color="auto" w:fill="FFFFFF"/>
          </w:tcPr>
          <w:p w14:paraId="7053DC35" w14:textId="50786DCD" w:rsidR="0038277A" w:rsidRDefault="0038277A" w:rsidP="0038277A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Sarvesh Desai</w:t>
            </w:r>
          </w:p>
        </w:tc>
      </w:tr>
      <w:tr w:rsidR="0038277A" w:rsidRPr="00B6236C" w14:paraId="42CA3308" w14:textId="77777777" w:rsidTr="00477931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48CCF0FA" w14:textId="7A871590" w:rsidR="0038277A" w:rsidRDefault="0038277A" w:rsidP="0038277A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Jenkins: Jenkins Progress Report (I1 plan)</w:t>
            </w:r>
          </w:p>
        </w:tc>
        <w:tc>
          <w:tcPr>
            <w:tcW w:w="1349" w:type="dxa"/>
            <w:shd w:val="clear" w:color="auto" w:fill="FFFFFF"/>
          </w:tcPr>
          <w:p w14:paraId="79458B12" w14:textId="35F7741A" w:rsidR="0038277A" w:rsidRDefault="0038277A" w:rsidP="0038277A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7</w:t>
            </w:r>
            <w:r w:rsidRPr="007100F5">
              <w:rPr>
                <w:szCs w:val="18"/>
              </w:rPr>
              <w:t>0</w:t>
            </w:r>
          </w:p>
        </w:tc>
        <w:tc>
          <w:tcPr>
            <w:tcW w:w="1927" w:type="dxa"/>
            <w:shd w:val="clear" w:color="auto" w:fill="FFFFFF"/>
            <w:vAlign w:val="bottom"/>
          </w:tcPr>
          <w:p w14:paraId="7BF53316" w14:textId="467CD037" w:rsidR="0038277A" w:rsidRDefault="0038277A" w:rsidP="0038277A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Sarvesh Desai</w:t>
            </w:r>
          </w:p>
        </w:tc>
        <w:tc>
          <w:tcPr>
            <w:tcW w:w="1833" w:type="dxa"/>
            <w:shd w:val="clear" w:color="auto" w:fill="FFFFFF"/>
          </w:tcPr>
          <w:p w14:paraId="08B5D572" w14:textId="41F147E6" w:rsidR="0038277A" w:rsidRDefault="0038277A" w:rsidP="0038277A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Alan Parmar</w:t>
            </w:r>
          </w:p>
        </w:tc>
      </w:tr>
      <w:tr w:rsidR="0038277A" w:rsidRPr="00B6236C" w14:paraId="06FC0FAC" w14:textId="77777777" w:rsidTr="00477931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621491B8" w14:textId="32C2D47E" w:rsidR="0038277A" w:rsidRDefault="0038277A" w:rsidP="0038277A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R1: I1: Update Burndown chart</w:t>
            </w:r>
          </w:p>
        </w:tc>
        <w:tc>
          <w:tcPr>
            <w:tcW w:w="1349" w:type="dxa"/>
            <w:shd w:val="clear" w:color="auto" w:fill="FFFFFF"/>
          </w:tcPr>
          <w:p w14:paraId="4A273B8D" w14:textId="712DD160" w:rsidR="0038277A" w:rsidRDefault="0038277A" w:rsidP="0038277A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4</w:t>
            </w:r>
            <w:r w:rsidRPr="007100F5">
              <w:rPr>
                <w:szCs w:val="18"/>
              </w:rPr>
              <w:t>0</w:t>
            </w:r>
          </w:p>
        </w:tc>
        <w:tc>
          <w:tcPr>
            <w:tcW w:w="1927" w:type="dxa"/>
            <w:shd w:val="clear" w:color="auto" w:fill="FFFFFF"/>
            <w:vAlign w:val="bottom"/>
          </w:tcPr>
          <w:p w14:paraId="07F3DB5B" w14:textId="77777777" w:rsidR="0038277A" w:rsidRDefault="0038277A" w:rsidP="0038277A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Alan Parmar</w:t>
            </w:r>
          </w:p>
          <w:p w14:paraId="5E2465CA" w14:textId="77777777" w:rsidR="0038277A" w:rsidRDefault="0038277A" w:rsidP="0038277A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</w:tcPr>
          <w:p w14:paraId="3561E0DB" w14:textId="0B822914" w:rsidR="0038277A" w:rsidRDefault="0038277A" w:rsidP="0038277A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</w:tc>
      </w:tr>
      <w:tr w:rsidR="0038277A" w:rsidRPr="00B6236C" w14:paraId="312D2FF9" w14:textId="77777777" w:rsidTr="00477931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0EF1F25C" w14:textId="08FDDACE" w:rsidR="0038277A" w:rsidRDefault="0038277A" w:rsidP="0038277A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R1: I1: ER Diagrams (conceptual, logical) for User Story: </w:t>
            </w:r>
            <w:r>
              <w:rPr>
                <w:rFonts w:ascii="Calibri" w:hAnsi="Calibri" w:cs="Calibri"/>
                <w:sz w:val="22"/>
                <w:szCs w:val="22"/>
              </w:rPr>
              <w:t>02.01 Customize Pizza</w:t>
            </w:r>
          </w:p>
        </w:tc>
        <w:tc>
          <w:tcPr>
            <w:tcW w:w="1349" w:type="dxa"/>
            <w:shd w:val="clear" w:color="auto" w:fill="FFFFFF"/>
          </w:tcPr>
          <w:p w14:paraId="72EB61BA" w14:textId="1292B370" w:rsidR="0038277A" w:rsidRDefault="0038277A" w:rsidP="0038277A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4</w:t>
            </w:r>
            <w:r w:rsidRPr="007100F5">
              <w:rPr>
                <w:szCs w:val="18"/>
              </w:rPr>
              <w:t>0</w:t>
            </w:r>
          </w:p>
        </w:tc>
        <w:tc>
          <w:tcPr>
            <w:tcW w:w="1927" w:type="dxa"/>
            <w:shd w:val="clear" w:color="auto" w:fill="FFFFFF"/>
            <w:vAlign w:val="bottom"/>
          </w:tcPr>
          <w:p w14:paraId="4B644A58" w14:textId="77777777" w:rsidR="0038277A" w:rsidRDefault="0038277A" w:rsidP="0038277A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  <w:p w14:paraId="4B110026" w14:textId="77777777" w:rsidR="0038277A" w:rsidRDefault="0038277A" w:rsidP="0038277A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</w:tcPr>
          <w:p w14:paraId="663F9B14" w14:textId="45459FA1" w:rsidR="0038277A" w:rsidRDefault="0038277A" w:rsidP="0038277A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Sarvesh Desai</w:t>
            </w:r>
          </w:p>
        </w:tc>
      </w:tr>
      <w:tr w:rsidR="0038277A" w:rsidRPr="00B6236C" w14:paraId="5CEC3B0C" w14:textId="77777777" w:rsidTr="00477931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2D9637E7" w14:textId="1239B2F6" w:rsidR="0038277A" w:rsidRDefault="0038277A" w:rsidP="0038277A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R1: I1: Source Code for User Stories (in GitHub repository) for User Story: </w:t>
            </w:r>
            <w:r>
              <w:rPr>
                <w:rFonts w:ascii="Calibri" w:hAnsi="Calibri" w:cs="Calibri"/>
                <w:sz w:val="22"/>
                <w:szCs w:val="22"/>
              </w:rPr>
              <w:t>02.01 Customize Pizza</w:t>
            </w:r>
          </w:p>
        </w:tc>
        <w:tc>
          <w:tcPr>
            <w:tcW w:w="1349" w:type="dxa"/>
            <w:shd w:val="clear" w:color="auto" w:fill="FFFFFF"/>
          </w:tcPr>
          <w:p w14:paraId="76EB6797" w14:textId="6127FCD4" w:rsidR="0038277A" w:rsidRDefault="0038277A" w:rsidP="0038277A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4</w:t>
            </w:r>
            <w:r w:rsidRPr="007100F5">
              <w:rPr>
                <w:szCs w:val="18"/>
              </w:rPr>
              <w:t>0</w:t>
            </w:r>
          </w:p>
        </w:tc>
        <w:tc>
          <w:tcPr>
            <w:tcW w:w="1927" w:type="dxa"/>
            <w:shd w:val="clear" w:color="auto" w:fill="FFFFFF"/>
            <w:vAlign w:val="bottom"/>
          </w:tcPr>
          <w:p w14:paraId="59E25A2D" w14:textId="77777777" w:rsidR="0038277A" w:rsidRDefault="0038277A" w:rsidP="0038277A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  <w:p w14:paraId="3FF2016B" w14:textId="77777777" w:rsidR="0038277A" w:rsidRDefault="0038277A" w:rsidP="0038277A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</w:tcPr>
          <w:p w14:paraId="422D3F8F" w14:textId="3087F29E" w:rsidR="0038277A" w:rsidRDefault="0038277A" w:rsidP="0038277A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</w:tc>
      </w:tr>
      <w:tr w:rsidR="0038277A" w:rsidRPr="00B6236C" w14:paraId="36AE5554" w14:textId="77777777" w:rsidTr="00477931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0D881B92" w14:textId="0C98C9E7" w:rsidR="0038277A" w:rsidRDefault="0038277A" w:rsidP="0038277A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R1: I1: Start using Jenkins for building software and promoting to Dev/QA Env.</w:t>
            </w:r>
          </w:p>
        </w:tc>
        <w:tc>
          <w:tcPr>
            <w:tcW w:w="1349" w:type="dxa"/>
            <w:shd w:val="clear" w:color="auto" w:fill="FFFFFF"/>
          </w:tcPr>
          <w:p w14:paraId="3996725A" w14:textId="561B2BAE" w:rsidR="0038277A" w:rsidRPr="007100F5" w:rsidRDefault="0038277A" w:rsidP="0038277A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4</w:t>
            </w:r>
            <w:r w:rsidRPr="007100F5">
              <w:rPr>
                <w:szCs w:val="18"/>
              </w:rPr>
              <w:t>0</w:t>
            </w:r>
          </w:p>
        </w:tc>
        <w:tc>
          <w:tcPr>
            <w:tcW w:w="1927" w:type="dxa"/>
            <w:shd w:val="clear" w:color="auto" w:fill="FFFFFF"/>
            <w:vAlign w:val="bottom"/>
          </w:tcPr>
          <w:p w14:paraId="0C0C7DA8" w14:textId="77777777" w:rsidR="0038277A" w:rsidRDefault="0038277A" w:rsidP="0038277A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Maneesha Narahari</w:t>
            </w:r>
          </w:p>
          <w:p w14:paraId="5BADB704" w14:textId="77777777" w:rsidR="0038277A" w:rsidRDefault="0038277A" w:rsidP="0038277A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</w:tcPr>
          <w:p w14:paraId="325309DE" w14:textId="563D4310" w:rsidR="0038277A" w:rsidRDefault="0038277A" w:rsidP="0038277A">
            <w:pPr>
              <w:pStyle w:val="CovFormText"/>
              <w:keepNext/>
              <w:keepLines/>
              <w:rPr>
                <w:szCs w:val="18"/>
              </w:rPr>
            </w:pPr>
            <w:r w:rsidRPr="009B7FBF">
              <w:rPr>
                <w:szCs w:val="18"/>
              </w:rPr>
              <w:t>Saichand Redd</w:t>
            </w:r>
            <w:r>
              <w:rPr>
                <w:szCs w:val="18"/>
              </w:rPr>
              <w:t>y</w:t>
            </w:r>
          </w:p>
        </w:tc>
      </w:tr>
      <w:tr w:rsidR="0038277A" w:rsidRPr="00B6236C" w14:paraId="76547668" w14:textId="77777777" w:rsidTr="00477931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590C3C86" w14:textId="2B2B55A8" w:rsidR="0038277A" w:rsidRDefault="0038277A" w:rsidP="0038277A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R1: I1: Produce a build and migrate it to QA Environment</w:t>
            </w:r>
          </w:p>
        </w:tc>
        <w:tc>
          <w:tcPr>
            <w:tcW w:w="1349" w:type="dxa"/>
            <w:shd w:val="clear" w:color="auto" w:fill="FFFFFF"/>
          </w:tcPr>
          <w:p w14:paraId="457AC5AF" w14:textId="78F89C1B" w:rsidR="0038277A" w:rsidRPr="007100F5" w:rsidRDefault="0038277A" w:rsidP="0038277A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3</w:t>
            </w:r>
            <w:r w:rsidRPr="007100F5">
              <w:rPr>
                <w:szCs w:val="18"/>
              </w:rPr>
              <w:t>0</w:t>
            </w:r>
          </w:p>
        </w:tc>
        <w:tc>
          <w:tcPr>
            <w:tcW w:w="1927" w:type="dxa"/>
            <w:shd w:val="clear" w:color="auto" w:fill="FFFFFF"/>
            <w:vAlign w:val="bottom"/>
          </w:tcPr>
          <w:p w14:paraId="795049B3" w14:textId="77777777" w:rsidR="0038277A" w:rsidRDefault="0038277A" w:rsidP="0038277A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Tharun Reddy</w:t>
            </w:r>
          </w:p>
          <w:p w14:paraId="11FE9EB9" w14:textId="77777777" w:rsidR="0038277A" w:rsidRDefault="0038277A" w:rsidP="0038277A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</w:tcPr>
          <w:p w14:paraId="701BD201" w14:textId="1828461A" w:rsidR="0038277A" w:rsidRDefault="0038277A" w:rsidP="0038277A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Maneesha Narahari</w:t>
            </w:r>
          </w:p>
        </w:tc>
      </w:tr>
      <w:tr w:rsidR="00C47AFE" w:rsidRPr="00B6236C" w14:paraId="7BEBF00A" w14:textId="77777777" w:rsidTr="00477931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041DE76B" w14:textId="57C2BDE4" w:rsidR="00C47AFE" w:rsidRDefault="00C47AFE" w:rsidP="00C47AFE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R1: I1: Develop Acceptance Tests for User Story  </w:t>
            </w:r>
            <w:r>
              <w:rPr>
                <w:rFonts w:ascii="Calibri" w:hAnsi="Calibri" w:cs="Calibri"/>
                <w:sz w:val="22"/>
                <w:szCs w:val="22"/>
              </w:rPr>
              <w:t>02.01 Customize Pizza</w:t>
            </w:r>
          </w:p>
        </w:tc>
        <w:tc>
          <w:tcPr>
            <w:tcW w:w="1349" w:type="dxa"/>
            <w:shd w:val="clear" w:color="auto" w:fill="FFFFFF"/>
          </w:tcPr>
          <w:p w14:paraId="0A43AA33" w14:textId="64FBB1C9" w:rsidR="00C47AFE" w:rsidRDefault="00C47AFE" w:rsidP="00C47AFE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40</w:t>
            </w:r>
          </w:p>
        </w:tc>
        <w:tc>
          <w:tcPr>
            <w:tcW w:w="1927" w:type="dxa"/>
            <w:shd w:val="clear" w:color="auto" w:fill="FFFFFF"/>
            <w:vAlign w:val="bottom"/>
          </w:tcPr>
          <w:p w14:paraId="26E063AF" w14:textId="77777777" w:rsidR="00C47AFE" w:rsidRDefault="00C47AFE" w:rsidP="00C47AFE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Maneesha Narahari</w:t>
            </w:r>
          </w:p>
          <w:p w14:paraId="60E50E16" w14:textId="77777777" w:rsidR="00C47AFE" w:rsidRDefault="00C47AFE" w:rsidP="00C47AFE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</w:tcPr>
          <w:p w14:paraId="4E5A5E99" w14:textId="095CE720" w:rsidR="00C47AFE" w:rsidRDefault="00C47AFE" w:rsidP="00C47AFE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Saichand Reddy</w:t>
            </w:r>
          </w:p>
        </w:tc>
      </w:tr>
      <w:tr w:rsidR="00C47AFE" w:rsidRPr="00B6236C" w14:paraId="0DD187EC" w14:textId="77777777" w:rsidTr="00477931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2564B562" w14:textId="4C1B7317" w:rsidR="00C47AFE" w:rsidRDefault="00C47AFE" w:rsidP="00C47AFE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R1: I1: Execute testing; Produce Test Execution Log (Tab in Excel)</w:t>
            </w:r>
          </w:p>
        </w:tc>
        <w:tc>
          <w:tcPr>
            <w:tcW w:w="1349" w:type="dxa"/>
            <w:shd w:val="clear" w:color="auto" w:fill="FFFFFF"/>
          </w:tcPr>
          <w:p w14:paraId="238F2CEC" w14:textId="541B2999" w:rsidR="00C47AFE" w:rsidRDefault="00C47AFE" w:rsidP="00C47AFE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50</w:t>
            </w:r>
          </w:p>
        </w:tc>
        <w:tc>
          <w:tcPr>
            <w:tcW w:w="1927" w:type="dxa"/>
            <w:shd w:val="clear" w:color="auto" w:fill="FFFFFF"/>
            <w:vAlign w:val="bottom"/>
          </w:tcPr>
          <w:p w14:paraId="3117B02B" w14:textId="77777777" w:rsidR="00C47AFE" w:rsidRDefault="00C47AFE" w:rsidP="00C47AFE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Tharun Reddy</w:t>
            </w:r>
          </w:p>
          <w:p w14:paraId="46BB15AD" w14:textId="77777777" w:rsidR="00C47AFE" w:rsidRDefault="00C47AFE" w:rsidP="00C47AFE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</w:tcPr>
          <w:p w14:paraId="123B73AE" w14:textId="74CE3670" w:rsidR="00C47AFE" w:rsidRDefault="00C47AFE" w:rsidP="00C47AFE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Maneesha Narahari</w:t>
            </w:r>
          </w:p>
        </w:tc>
      </w:tr>
    </w:tbl>
    <w:p w14:paraId="553CB4C2" w14:textId="77777777" w:rsidR="00722485" w:rsidRDefault="00722485" w:rsidP="00361221"/>
    <w:sectPr w:rsidR="00722485" w:rsidSect="004D42BB">
      <w:headerReference w:type="default" r:id="rId7"/>
      <w:footerReference w:type="default" r:id="rId8"/>
      <w:pgSz w:w="12240" w:h="15840" w:code="1"/>
      <w:pgMar w:top="720" w:right="1296" w:bottom="432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6B1234" w14:textId="77777777" w:rsidR="002E0D43" w:rsidRDefault="002E0D43">
      <w:r>
        <w:separator/>
      </w:r>
    </w:p>
  </w:endnote>
  <w:endnote w:type="continuationSeparator" w:id="0">
    <w:p w14:paraId="20DB0CFA" w14:textId="77777777" w:rsidR="002E0D43" w:rsidRDefault="002E0D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1DD6D" w14:textId="77777777" w:rsidR="00623671" w:rsidRDefault="00623671">
    <w:pPr>
      <w:pStyle w:val="Footer"/>
    </w:pPr>
  </w:p>
  <w:p w14:paraId="3DA88AF2" w14:textId="77777777" w:rsidR="004266D5" w:rsidRPr="002A6FDA" w:rsidRDefault="004266D5" w:rsidP="002A6FDA">
    <w:pPr>
      <w:pStyle w:val="Footer"/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9FC2D3" w14:textId="77777777" w:rsidR="002E0D43" w:rsidRDefault="002E0D43">
      <w:r>
        <w:separator/>
      </w:r>
    </w:p>
  </w:footnote>
  <w:footnote w:type="continuationSeparator" w:id="0">
    <w:p w14:paraId="465056FB" w14:textId="77777777" w:rsidR="002E0D43" w:rsidRDefault="002E0D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002AB" w14:textId="77777777" w:rsidR="00623671" w:rsidRDefault="00C47AFE">
    <w:pPr>
      <w:pStyle w:val="Header"/>
    </w:pPr>
    <w:r>
      <w:pict w14:anchorId="5ED1F15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i1025" type="#_x0000_t75" style="width:163.1pt;height:70.35pt;visibility:visible">
          <v:imagedata r:id="rId1" o:title=""/>
        </v:shape>
      </w:pict>
    </w:r>
  </w:p>
  <w:p w14:paraId="7723324F" w14:textId="77777777" w:rsidR="004266D5" w:rsidRDefault="004266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E1197"/>
    <w:multiLevelType w:val="hybridMultilevel"/>
    <w:tmpl w:val="173CBD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915689"/>
    <w:multiLevelType w:val="hybridMultilevel"/>
    <w:tmpl w:val="2C4265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1C2A9F"/>
    <w:multiLevelType w:val="hybridMultilevel"/>
    <w:tmpl w:val="5DEC89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4807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40122897"/>
    <w:multiLevelType w:val="hybridMultilevel"/>
    <w:tmpl w:val="0C1272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A55686"/>
    <w:multiLevelType w:val="hybridMultilevel"/>
    <w:tmpl w:val="B1EAE5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8225FC"/>
    <w:multiLevelType w:val="hybridMultilevel"/>
    <w:tmpl w:val="081C72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EF00B2"/>
    <w:multiLevelType w:val="hybridMultilevel"/>
    <w:tmpl w:val="11A0A2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A9517B"/>
    <w:multiLevelType w:val="hybridMultilevel"/>
    <w:tmpl w:val="2B4A22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9A72B4"/>
    <w:multiLevelType w:val="hybridMultilevel"/>
    <w:tmpl w:val="B45222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236521"/>
    <w:multiLevelType w:val="hybridMultilevel"/>
    <w:tmpl w:val="90745284"/>
    <w:lvl w:ilvl="0" w:tplc="98CA2570">
      <w:start w:val="1"/>
      <w:numFmt w:val="decimal"/>
      <w:lvlText w:val="%1."/>
      <w:lvlJc w:val="left"/>
      <w:pPr>
        <w:ind w:left="720" w:hanging="360"/>
      </w:pPr>
      <w:rPr>
        <w:rFonts w:ascii="Arial" w:hAnsi="Arial" w:cs="Times New Roman" w:hint="default"/>
        <w:sz w:val="1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3163808">
    <w:abstractNumId w:val="3"/>
  </w:num>
  <w:num w:numId="2" w16cid:durableId="119496180">
    <w:abstractNumId w:val="1"/>
  </w:num>
  <w:num w:numId="3" w16cid:durableId="853107081">
    <w:abstractNumId w:val="4"/>
  </w:num>
  <w:num w:numId="4" w16cid:durableId="352222094">
    <w:abstractNumId w:val="7"/>
  </w:num>
  <w:num w:numId="5" w16cid:durableId="1222131643">
    <w:abstractNumId w:val="0"/>
  </w:num>
  <w:num w:numId="6" w16cid:durableId="1877234195">
    <w:abstractNumId w:val="9"/>
  </w:num>
  <w:num w:numId="7" w16cid:durableId="794833985">
    <w:abstractNumId w:val="5"/>
  </w:num>
  <w:num w:numId="8" w16cid:durableId="518201847">
    <w:abstractNumId w:val="2"/>
  </w:num>
  <w:num w:numId="9" w16cid:durableId="1537809985">
    <w:abstractNumId w:val="10"/>
  </w:num>
  <w:num w:numId="10" w16cid:durableId="833882799">
    <w:abstractNumId w:val="6"/>
  </w:num>
  <w:num w:numId="11" w16cid:durableId="138598698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mirrorMargin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266D5"/>
    <w:rsid w:val="00002EA8"/>
    <w:rsid w:val="000042F1"/>
    <w:rsid w:val="000047AA"/>
    <w:rsid w:val="00050012"/>
    <w:rsid w:val="00053B7F"/>
    <w:rsid w:val="001071C3"/>
    <w:rsid w:val="001407C4"/>
    <w:rsid w:val="00155255"/>
    <w:rsid w:val="001556E8"/>
    <w:rsid w:val="001630E8"/>
    <w:rsid w:val="00173C1B"/>
    <w:rsid w:val="00176704"/>
    <w:rsid w:val="0018031D"/>
    <w:rsid w:val="001A07C9"/>
    <w:rsid w:val="001A114B"/>
    <w:rsid w:val="001C151C"/>
    <w:rsid w:val="001C7821"/>
    <w:rsid w:val="001D7DC5"/>
    <w:rsid w:val="001F3641"/>
    <w:rsid w:val="001F6B36"/>
    <w:rsid w:val="002262DC"/>
    <w:rsid w:val="00242A6F"/>
    <w:rsid w:val="002807A7"/>
    <w:rsid w:val="00286EA6"/>
    <w:rsid w:val="00292399"/>
    <w:rsid w:val="002972B4"/>
    <w:rsid w:val="002A29BE"/>
    <w:rsid w:val="002A6FDA"/>
    <w:rsid w:val="002B7C21"/>
    <w:rsid w:val="002D1660"/>
    <w:rsid w:val="002E0D43"/>
    <w:rsid w:val="00307715"/>
    <w:rsid w:val="00325E77"/>
    <w:rsid w:val="00353390"/>
    <w:rsid w:val="00361221"/>
    <w:rsid w:val="003635C7"/>
    <w:rsid w:val="0038277A"/>
    <w:rsid w:val="003A1BA0"/>
    <w:rsid w:val="003A24CA"/>
    <w:rsid w:val="003A53E4"/>
    <w:rsid w:val="003A5CFD"/>
    <w:rsid w:val="003B2F07"/>
    <w:rsid w:val="003D0FF5"/>
    <w:rsid w:val="003D1079"/>
    <w:rsid w:val="003D56E3"/>
    <w:rsid w:val="003E29CC"/>
    <w:rsid w:val="00400616"/>
    <w:rsid w:val="004266D5"/>
    <w:rsid w:val="00434BC7"/>
    <w:rsid w:val="004364BA"/>
    <w:rsid w:val="00443B79"/>
    <w:rsid w:val="00472A7B"/>
    <w:rsid w:val="00476A2F"/>
    <w:rsid w:val="00487540"/>
    <w:rsid w:val="00487A81"/>
    <w:rsid w:val="004C29C7"/>
    <w:rsid w:val="004D42BB"/>
    <w:rsid w:val="004E7BD9"/>
    <w:rsid w:val="00527B5C"/>
    <w:rsid w:val="00532EBB"/>
    <w:rsid w:val="0053679B"/>
    <w:rsid w:val="00562A46"/>
    <w:rsid w:val="00582670"/>
    <w:rsid w:val="00590277"/>
    <w:rsid w:val="00593317"/>
    <w:rsid w:val="005A6D89"/>
    <w:rsid w:val="005C57E0"/>
    <w:rsid w:val="005E4A91"/>
    <w:rsid w:val="005E5638"/>
    <w:rsid w:val="00605CAB"/>
    <w:rsid w:val="00623671"/>
    <w:rsid w:val="00652784"/>
    <w:rsid w:val="00652E3C"/>
    <w:rsid w:val="006650C5"/>
    <w:rsid w:val="00665BC6"/>
    <w:rsid w:val="0068027F"/>
    <w:rsid w:val="006A43C2"/>
    <w:rsid w:val="006A54E5"/>
    <w:rsid w:val="006A5BC9"/>
    <w:rsid w:val="006E6FF4"/>
    <w:rsid w:val="006F2559"/>
    <w:rsid w:val="006F4AD9"/>
    <w:rsid w:val="00722485"/>
    <w:rsid w:val="007312A0"/>
    <w:rsid w:val="007357C1"/>
    <w:rsid w:val="00740D8C"/>
    <w:rsid w:val="00760F00"/>
    <w:rsid w:val="00792C3C"/>
    <w:rsid w:val="007A73AA"/>
    <w:rsid w:val="007C6D88"/>
    <w:rsid w:val="007E1401"/>
    <w:rsid w:val="008013ED"/>
    <w:rsid w:val="00831AC1"/>
    <w:rsid w:val="008404F1"/>
    <w:rsid w:val="00842848"/>
    <w:rsid w:val="00842FE1"/>
    <w:rsid w:val="00857CFB"/>
    <w:rsid w:val="00877AD4"/>
    <w:rsid w:val="008816FF"/>
    <w:rsid w:val="008D414E"/>
    <w:rsid w:val="008D63E2"/>
    <w:rsid w:val="008E589B"/>
    <w:rsid w:val="00927B59"/>
    <w:rsid w:val="00947908"/>
    <w:rsid w:val="00965A89"/>
    <w:rsid w:val="009A3FC5"/>
    <w:rsid w:val="009A50D4"/>
    <w:rsid w:val="009B7FBF"/>
    <w:rsid w:val="009F19E3"/>
    <w:rsid w:val="00A3162D"/>
    <w:rsid w:val="00A46471"/>
    <w:rsid w:val="00A54F37"/>
    <w:rsid w:val="00A679D7"/>
    <w:rsid w:val="00AA44D2"/>
    <w:rsid w:val="00AD1889"/>
    <w:rsid w:val="00AE44BB"/>
    <w:rsid w:val="00AF26B6"/>
    <w:rsid w:val="00AF7FC8"/>
    <w:rsid w:val="00B22B27"/>
    <w:rsid w:val="00B36BC4"/>
    <w:rsid w:val="00B6236C"/>
    <w:rsid w:val="00B83512"/>
    <w:rsid w:val="00B8677D"/>
    <w:rsid w:val="00BA69CB"/>
    <w:rsid w:val="00BF50F0"/>
    <w:rsid w:val="00C0675F"/>
    <w:rsid w:val="00C20D06"/>
    <w:rsid w:val="00C219E6"/>
    <w:rsid w:val="00C47AFE"/>
    <w:rsid w:val="00C6291B"/>
    <w:rsid w:val="00C92743"/>
    <w:rsid w:val="00C94BEB"/>
    <w:rsid w:val="00CC52FC"/>
    <w:rsid w:val="00CC65E7"/>
    <w:rsid w:val="00CE644F"/>
    <w:rsid w:val="00CF7E44"/>
    <w:rsid w:val="00D028E2"/>
    <w:rsid w:val="00D1263A"/>
    <w:rsid w:val="00D2797E"/>
    <w:rsid w:val="00DB7394"/>
    <w:rsid w:val="00DC4F49"/>
    <w:rsid w:val="00DC768F"/>
    <w:rsid w:val="00E13C47"/>
    <w:rsid w:val="00E34D87"/>
    <w:rsid w:val="00E3710F"/>
    <w:rsid w:val="00E559A3"/>
    <w:rsid w:val="00E6239F"/>
    <w:rsid w:val="00E630B2"/>
    <w:rsid w:val="00E84C5A"/>
    <w:rsid w:val="00EA7EFF"/>
    <w:rsid w:val="00EB51C9"/>
    <w:rsid w:val="00F15879"/>
    <w:rsid w:val="00F16464"/>
    <w:rsid w:val="00F24950"/>
    <w:rsid w:val="00F43470"/>
    <w:rsid w:val="00F5072B"/>
    <w:rsid w:val="00F67BB3"/>
    <w:rsid w:val="00FE4E18"/>
    <w:rsid w:val="00FE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1C1EAE"/>
  <w15:chartTrackingRefBased/>
  <w15:docId w15:val="{CB8B149C-009B-4A9A-8DA7-2522345C6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0"/>
    </w:rPr>
  </w:style>
  <w:style w:type="paragraph" w:styleId="Heading3">
    <w:name w:val="heading 3"/>
    <w:basedOn w:val="Normal"/>
    <w:next w:val="Normal"/>
    <w:qFormat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qFormat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b/>
      <w:sz w:val="18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Header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FootnoteText">
    <w:name w:val="footnote text"/>
    <w:basedOn w:val="Normal"/>
    <w:semiHidden/>
    <w:rPr>
      <w:sz w:val="18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customStyle="1" w:styleId="ABodyBullet1">
    <w:name w:val="A_Body Bullet 1"/>
    <w:basedOn w:val="Normal"/>
    <w:pPr>
      <w:spacing w:before="60" w:after="60"/>
    </w:pPr>
    <w:rPr>
      <w:sz w:val="22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customStyle="1" w:styleId="HeaderChar">
    <w:name w:val="Header Char"/>
    <w:link w:val="Header"/>
    <w:uiPriority w:val="99"/>
    <w:rsid w:val="00623671"/>
    <w:rPr>
      <w:rFonts w:ascii="Arial" w:hAnsi="Arial"/>
      <w:b/>
      <w:sz w:val="18"/>
    </w:rPr>
  </w:style>
  <w:style w:type="paragraph" w:styleId="BalloonText">
    <w:name w:val="Balloon Text"/>
    <w:basedOn w:val="Normal"/>
    <w:link w:val="BalloonTextChar"/>
    <w:rsid w:val="006236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23671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623671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matthew\Application%20Data\Microsoft\Templates\Project%20Charter%20Form_1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Charter Form_1.0</Template>
  <TotalTime>94</TotalTime>
  <Pages>4</Pages>
  <Words>530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Meeting Minutes Template</vt:lpstr>
    </vt:vector>
  </TitlesOfParts>
  <Company>CVR/IT Consulting</Company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Meeting Minutes Template</dc:title>
  <dc:subject/>
  <dc:creator>Dr. Gary J. Evans, PMP</dc:creator>
  <cp:keywords>Meeting Minutes</cp:keywords>
  <dc:description>Template history: origin - Written by Covansys for the City of Raleigh, NC, Enterprise PMO.  Generic format by CVR/IT (www.cvr-it.com).  May be used freely but please retain this reference.</dc:description>
  <cp:lastModifiedBy>yash kantharia</cp:lastModifiedBy>
  <cp:revision>27</cp:revision>
  <cp:lastPrinted>2023-01-30T04:34:00Z</cp:lastPrinted>
  <dcterms:created xsi:type="dcterms:W3CDTF">2023-04-01T13:54:00Z</dcterms:created>
  <dcterms:modified xsi:type="dcterms:W3CDTF">2023-10-03T03:11:00Z</dcterms:modified>
  <cp:category>Rev 1.1;last template edit 3-5-05 gje</cp:category>
</cp:coreProperties>
</file>