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306D" w14:textId="77777777" w:rsidR="00740D8C" w:rsidRDefault="00740D8C">
      <w:pPr>
        <w:pStyle w:val="Heading1"/>
        <w:rPr>
          <w:b/>
          <w:color w:val="800080"/>
          <w:sz w:val="24"/>
          <w:szCs w:val="24"/>
        </w:rPr>
      </w:pPr>
    </w:p>
    <w:p w14:paraId="7873F8C1" w14:textId="28E8A232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141B01EC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3592FCB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B256D4F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15DF60D8" w14:textId="46750680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Team 5 / </w:t>
            </w:r>
            <w:r w:rsidR="00965A89">
              <w:rPr>
                <w:szCs w:val="18"/>
              </w:rPr>
              <w:t>Circular Pie</w:t>
            </w:r>
          </w:p>
        </w:tc>
      </w:tr>
      <w:tr w:rsidR="004266D5" w:rsidRPr="00B6236C" w14:paraId="7E154C91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2F68FF6" w14:textId="504F8425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27FDBE24" w14:textId="63BB4A8F" w:rsidR="004266D5" w:rsidRPr="00B6236C" w:rsidRDefault="00F57A3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0042F1">
              <w:rPr>
                <w:i w:val="0"/>
                <w:szCs w:val="18"/>
              </w:rPr>
              <w:t>-</w:t>
            </w:r>
            <w:r>
              <w:rPr>
                <w:i w:val="0"/>
                <w:szCs w:val="18"/>
              </w:rPr>
              <w:t>01</w:t>
            </w:r>
            <w:r w:rsidR="000042F1">
              <w:rPr>
                <w:i w:val="0"/>
                <w:szCs w:val="18"/>
              </w:rPr>
              <w:t>-2023</w:t>
            </w:r>
          </w:p>
        </w:tc>
        <w:tc>
          <w:tcPr>
            <w:tcW w:w="1800" w:type="dxa"/>
            <w:shd w:val="pct12" w:color="auto" w:fill="FFFFFF"/>
          </w:tcPr>
          <w:p w14:paraId="4C742286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E5D5868" w14:textId="39A53F87" w:rsidR="004266D5" w:rsidRPr="00B6236C" w:rsidRDefault="00562A4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08</w:t>
            </w:r>
            <w:r w:rsidR="00605CAB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3</w:t>
            </w:r>
            <w:r w:rsidR="002A29BE">
              <w:rPr>
                <w:i w:val="0"/>
                <w:szCs w:val="18"/>
              </w:rPr>
              <w:t>0</w:t>
            </w:r>
            <w:r w:rsidR="00F5072B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 xml:space="preserve">M to </w:t>
            </w:r>
            <w:r>
              <w:rPr>
                <w:i w:val="0"/>
                <w:szCs w:val="18"/>
              </w:rPr>
              <w:t>09</w:t>
            </w:r>
            <w:r w:rsidR="007E1401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15</w:t>
            </w:r>
            <w:r w:rsidR="009B7FBF">
              <w:rPr>
                <w:i w:val="0"/>
                <w:szCs w:val="18"/>
              </w:rPr>
              <w:t xml:space="preserve"> </w:t>
            </w:r>
            <w:r w:rsidR="002A29BE">
              <w:rPr>
                <w:i w:val="0"/>
                <w:szCs w:val="18"/>
              </w:rPr>
              <w:t>P</w:t>
            </w:r>
            <w:r w:rsidR="009B7FBF">
              <w:rPr>
                <w:i w:val="0"/>
                <w:szCs w:val="18"/>
              </w:rPr>
              <w:t>M</w:t>
            </w:r>
          </w:p>
        </w:tc>
      </w:tr>
      <w:tr w:rsidR="004266D5" w:rsidRPr="00B6236C" w14:paraId="076F9E2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2275F20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B78F943" w14:textId="77777777" w:rsidR="004266D5" w:rsidRPr="00B6236C" w:rsidRDefault="009B7FB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Yash Kantharia (Project Manager)</w:t>
            </w:r>
          </w:p>
        </w:tc>
        <w:tc>
          <w:tcPr>
            <w:tcW w:w="1800" w:type="dxa"/>
            <w:shd w:val="pct12" w:color="auto" w:fill="FFFFFF"/>
          </w:tcPr>
          <w:p w14:paraId="3AFF4061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6D559630" w14:textId="3DCAB087" w:rsidR="004266D5" w:rsidRPr="00B6236C" w:rsidRDefault="00F57A3D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</w:t>
            </w:r>
          </w:p>
        </w:tc>
      </w:tr>
    </w:tbl>
    <w:p w14:paraId="60143688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0CD79E5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027CE7DC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58D96A67" w14:textId="77777777" w:rsidTr="002B7C21">
        <w:trPr>
          <w:cantSplit/>
          <w:trHeight w:val="578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4F89F756" w14:textId="30D6BD73" w:rsidR="008404F1" w:rsidRDefault="00F57A3D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Track</w:t>
            </w:r>
            <w:r w:rsidR="00562A46">
              <w:rPr>
                <w:szCs w:val="18"/>
              </w:rPr>
              <w:t xml:space="preserve"> </w:t>
            </w:r>
            <w:r w:rsidR="00B83512">
              <w:rPr>
                <w:szCs w:val="18"/>
              </w:rPr>
              <w:t>progress</w:t>
            </w:r>
          </w:p>
          <w:p w14:paraId="23002D5F" w14:textId="126FBB6A" w:rsidR="00B83512" w:rsidRPr="008404F1" w:rsidRDefault="00B83512" w:rsidP="008404F1">
            <w:pPr>
              <w:pStyle w:val="CovFormText"/>
              <w:numPr>
                <w:ilvl w:val="0"/>
                <w:numId w:val="6"/>
              </w:numPr>
              <w:rPr>
                <w:szCs w:val="18"/>
              </w:rPr>
            </w:pPr>
            <w:r>
              <w:rPr>
                <w:szCs w:val="18"/>
              </w:rPr>
              <w:t>Discussions on queires if needed</w:t>
            </w:r>
          </w:p>
        </w:tc>
      </w:tr>
    </w:tbl>
    <w:p w14:paraId="27D3E9E8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4230"/>
        <w:gridCol w:w="270"/>
        <w:gridCol w:w="270"/>
      </w:tblGrid>
      <w:tr w:rsidR="004266D5" w:rsidRPr="00B6236C" w14:paraId="16EC0AFA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07C11FC2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19147D5F" w14:textId="77777777" w:rsidTr="00AD1889">
        <w:trPr>
          <w:cantSplit/>
          <w:tblHeader/>
        </w:trPr>
        <w:tc>
          <w:tcPr>
            <w:tcW w:w="5310" w:type="dxa"/>
            <w:tcBorders>
              <w:top w:val="nil"/>
              <w:bottom w:val="nil"/>
            </w:tcBorders>
            <w:shd w:val="pct12" w:color="auto" w:fill="FFFFFF"/>
          </w:tcPr>
          <w:p w14:paraId="786DE6D1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4230" w:type="dxa"/>
            <w:tcBorders>
              <w:top w:val="nil"/>
              <w:bottom w:val="nil"/>
            </w:tcBorders>
            <w:shd w:val="pct12" w:color="auto" w:fill="FFFFFF"/>
          </w:tcPr>
          <w:p w14:paraId="2B3CE380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59F07DD7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7A1880DC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2B7C21" w:rsidRPr="00B6236C" w14:paraId="35DDCD73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1A6C52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Poonam Adtani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ABA5238" w14:textId="341FB89C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8F0EC5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DA674DB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22FAD29C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1F911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Yash Kantharia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B0DF0CD" w14:textId="4A5693C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0DBD353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C46CB8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9FDA3FA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E78FA" w14:textId="647E9CE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Maneesha Narahari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823BB2E" w14:textId="7FF86995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DD09B90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ECEAE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F37553E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88566E" w14:textId="01245979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Alan Parmar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368A509" w14:textId="5981C77A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901367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24514AF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01B15492" w14:textId="77777777" w:rsidTr="00AD1889">
        <w:trPr>
          <w:cantSplit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CDFE6F" w14:textId="7CE2B3DC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Sarvesh Desai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1A6AE6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27E2901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CF803A9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2B7C21" w:rsidRPr="00B6236C" w14:paraId="17BA30BC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06275B" w14:textId="453BF1A6" w:rsidR="002B7C21" w:rsidRPr="00B6236C" w:rsidRDefault="002B7C21" w:rsidP="002B7C21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Tharun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06207806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A93DDC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5B6FAA4" w14:textId="77777777" w:rsidR="002B7C21" w:rsidRPr="00B6236C" w:rsidRDefault="002B7C21" w:rsidP="002B7C21">
            <w:pPr>
              <w:pStyle w:val="CovFormText"/>
              <w:rPr>
                <w:szCs w:val="18"/>
              </w:rPr>
            </w:pPr>
          </w:p>
        </w:tc>
      </w:tr>
      <w:tr w:rsidR="00002EA8" w:rsidRPr="00B6236C" w14:paraId="19BE7DB2" w14:textId="77777777" w:rsidTr="00BF50F0">
        <w:trPr>
          <w:cantSplit/>
          <w:trHeight w:val="174"/>
        </w:trPr>
        <w:tc>
          <w:tcPr>
            <w:tcW w:w="53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55D296" w14:textId="02B7078B" w:rsidR="00002EA8" w:rsidRPr="009B7FBF" w:rsidRDefault="00002EA8" w:rsidP="00002EA8">
            <w:pPr>
              <w:pStyle w:val="CovFormText"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  <w:tc>
          <w:tcPr>
            <w:tcW w:w="423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47C878E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8691BDD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735EDFD9" w14:textId="77777777" w:rsidR="00002EA8" w:rsidRPr="00B6236C" w:rsidRDefault="00002EA8" w:rsidP="00002EA8">
            <w:pPr>
              <w:pStyle w:val="CovFormText"/>
              <w:rPr>
                <w:szCs w:val="18"/>
              </w:rPr>
            </w:pPr>
          </w:p>
        </w:tc>
      </w:tr>
    </w:tbl>
    <w:p w14:paraId="4B3E0B6C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"/>
        <w:gridCol w:w="1800"/>
        <w:gridCol w:w="1800"/>
        <w:gridCol w:w="1615"/>
        <w:gridCol w:w="95"/>
        <w:gridCol w:w="1165"/>
        <w:gridCol w:w="545"/>
        <w:gridCol w:w="1255"/>
        <w:gridCol w:w="1710"/>
      </w:tblGrid>
      <w:tr w:rsidR="001C7821" w:rsidRPr="00B6236C" w14:paraId="59C4DE36" w14:textId="77777777" w:rsidTr="00F57A3D">
        <w:trPr>
          <w:cantSplit/>
        </w:trPr>
        <w:tc>
          <w:tcPr>
            <w:tcW w:w="10080" w:type="dxa"/>
            <w:gridSpan w:val="9"/>
            <w:shd w:val="clear" w:color="auto" w:fill="800080"/>
          </w:tcPr>
          <w:p w14:paraId="26490155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2CA487FC" w14:textId="77777777" w:rsidTr="00F57A3D">
        <w:trPr>
          <w:cantSplit/>
        </w:trPr>
        <w:tc>
          <w:tcPr>
            <w:tcW w:w="5310" w:type="dxa"/>
            <w:gridSpan w:val="4"/>
            <w:shd w:val="pct12" w:color="auto" w:fill="FFFFFF"/>
          </w:tcPr>
          <w:p w14:paraId="708DB0A1" w14:textId="362D4883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</w:t>
            </w:r>
            <w:r w:rsidR="009A3FC5">
              <w:rPr>
                <w:b/>
                <w:szCs w:val="18"/>
              </w:rPr>
              <w:t>ve</w:t>
            </w:r>
            <w:r>
              <w:rPr>
                <w:b/>
                <w:szCs w:val="18"/>
              </w:rPr>
              <w:t>rables</w:t>
            </w:r>
          </w:p>
        </w:tc>
        <w:tc>
          <w:tcPr>
            <w:tcW w:w="1260" w:type="dxa"/>
            <w:gridSpan w:val="2"/>
            <w:shd w:val="pct12" w:color="auto" w:fill="FFFFFF"/>
          </w:tcPr>
          <w:p w14:paraId="06BE09BA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gridSpan w:val="2"/>
            <w:shd w:val="pct12" w:color="auto" w:fill="FFFFFF"/>
          </w:tcPr>
          <w:p w14:paraId="4387D426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4CE29CC1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F57A3D" w:rsidRPr="00B6236C" w14:paraId="27ECE9C6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5CF3D284" w14:textId="1405DEE4" w:rsidR="00F57A3D" w:rsidRPr="00400616" w:rsidRDefault="00F57A3D" w:rsidP="00F57A3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User Stories with columns "Constraints", "Exceptions" 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10DFE9FF" w14:textId="5E0E63E0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2F399A3A" w14:textId="77777777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79209F85" w14:textId="77777777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8503780" w14:textId="77777777" w:rsidR="000557A0" w:rsidRDefault="000557A0" w:rsidP="00F57A3D">
            <w:pPr>
              <w:pStyle w:val="CovFormText"/>
              <w:keepNext/>
              <w:keepLines/>
              <w:rPr>
                <w:szCs w:val="18"/>
              </w:rPr>
            </w:pPr>
          </w:p>
          <w:p w14:paraId="7394A0E2" w14:textId="7596E15A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F57A3D" w:rsidRPr="00B6236C" w14:paraId="51C00FF6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1C71148D" w14:textId="077493B6" w:rsidR="00F57A3D" w:rsidRPr="00400616" w:rsidRDefault="00F57A3D" w:rsidP="00F57A3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Tasks for User Stories - updated progress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392E2AC2" w14:textId="379502DB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B703FD2" w14:textId="77777777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B2B1D88" w14:textId="621F7249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018C812" w14:textId="4E06AA98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57A3D" w:rsidRPr="00B6236C" w14:paraId="53CFAF2E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50313DC3" w14:textId="443CB849" w:rsidR="00F57A3D" w:rsidRPr="00400616" w:rsidRDefault="00F57A3D" w:rsidP="00F57A3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Elaborate descriptions (in RCT) for selected crosscuts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0C1B50D0" w14:textId="652F1B81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0E5877B7" w14:textId="77777777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0EF7EF6B" w14:textId="77777777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8A883A8" w14:textId="4875E8C6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57A3D" w:rsidRPr="00B6236C" w14:paraId="2D593FD8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618047CF" w14:textId="507B2427" w:rsidR="00F57A3D" w:rsidRPr="00400616" w:rsidRDefault="00F57A3D" w:rsidP="00F57A3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</w:p>
        </w:tc>
        <w:tc>
          <w:tcPr>
            <w:tcW w:w="1260" w:type="dxa"/>
            <w:gridSpan w:val="2"/>
          </w:tcPr>
          <w:p w14:paraId="114FB0B6" w14:textId="1B21ADDB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BC400B4" w14:textId="77777777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393AE7CC" w14:textId="487B7084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3DB40FF" w14:textId="24CB98B3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F57A3D" w:rsidRPr="00B6236C" w14:paraId="3CAB7E72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546308B8" w14:textId="74942873" w:rsidR="00F57A3D" w:rsidRPr="00400616" w:rsidRDefault="00F57A3D" w:rsidP="00F57A3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(I1 plan)</w:t>
            </w:r>
          </w:p>
        </w:tc>
        <w:tc>
          <w:tcPr>
            <w:tcW w:w="1260" w:type="dxa"/>
            <w:gridSpan w:val="2"/>
          </w:tcPr>
          <w:p w14:paraId="765261DE" w14:textId="7E47D9D8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181787C" w14:textId="78BD7509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710" w:type="dxa"/>
          </w:tcPr>
          <w:p w14:paraId="6EF80A2E" w14:textId="077C47FB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F57A3D" w:rsidRPr="00B6236C" w14:paraId="3465D9F3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1A1EBF72" w14:textId="0F51884D" w:rsidR="00F57A3D" w:rsidRPr="00400616" w:rsidRDefault="00F57A3D" w:rsidP="00F57A3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szCs w:val="18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Update Burndown chart</w:t>
            </w:r>
          </w:p>
        </w:tc>
        <w:tc>
          <w:tcPr>
            <w:tcW w:w="1260" w:type="dxa"/>
            <w:gridSpan w:val="2"/>
          </w:tcPr>
          <w:p w14:paraId="28A33EB3" w14:textId="5081903B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19A91B0B" w14:textId="23DA7140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710" w:type="dxa"/>
          </w:tcPr>
          <w:p w14:paraId="077F2973" w14:textId="008E59CF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57A3D" w:rsidRPr="00B6236C" w14:paraId="5E3BE62E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72BA873B" w14:textId="665B7150" w:rsidR="00F57A3D" w:rsidRDefault="00F57A3D" w:rsidP="00F57A3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ER Diagrams (conceptual, logical)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78E2D9FB" w14:textId="759C5F5E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31D157DD" w14:textId="155674E7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710" w:type="dxa"/>
          </w:tcPr>
          <w:p w14:paraId="47247F7E" w14:textId="24165B80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F57A3D" w:rsidRPr="00B6236C" w14:paraId="4E52BDE7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3AFA51A5" w14:textId="6FCF1720" w:rsidR="00F57A3D" w:rsidRDefault="00F57A3D" w:rsidP="00F57A3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Source Code for User Stories (in GitHub repository)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301B061A" w14:textId="241643C2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52375C12" w14:textId="77777777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17C5E126" w14:textId="21298DF3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1D5B3025" w14:textId="52DA85A5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F57A3D" w:rsidRPr="00B6236C" w14:paraId="36FABDDA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574C252D" w14:textId="2AA58477" w:rsidR="00F57A3D" w:rsidRDefault="00F57A3D" w:rsidP="00F57A3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Start using Jenkins for building software and promoting to Dev/QA Env.</w:t>
            </w:r>
          </w:p>
        </w:tc>
        <w:tc>
          <w:tcPr>
            <w:tcW w:w="1260" w:type="dxa"/>
            <w:gridSpan w:val="2"/>
          </w:tcPr>
          <w:p w14:paraId="1F3B1C85" w14:textId="705699BF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1DE7E774" w14:textId="77777777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9C1E6BE" w14:textId="4718CFC7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EBDEB5A" w14:textId="7584C26E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F57A3D" w:rsidRPr="00B6236C" w14:paraId="713BA373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4C522C16" w14:textId="5A65897D" w:rsidR="00F57A3D" w:rsidRDefault="00F57A3D" w:rsidP="00F57A3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Produce a build and migrate it to QA Environment</w:t>
            </w:r>
          </w:p>
        </w:tc>
        <w:tc>
          <w:tcPr>
            <w:tcW w:w="1260" w:type="dxa"/>
            <w:gridSpan w:val="2"/>
          </w:tcPr>
          <w:p w14:paraId="0772244F" w14:textId="70483C9A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3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6FA11013" w14:textId="77777777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40E795C9" w14:textId="2306AAAD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0F6A0482" w14:textId="441852FA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F57A3D" w:rsidRPr="00B6236C" w14:paraId="0C13870E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1845B3B9" w14:textId="0F7F2518" w:rsidR="00F57A3D" w:rsidRDefault="00F57A3D" w:rsidP="00F57A3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Develop Acceptance Tests for User Story 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260" w:type="dxa"/>
            <w:gridSpan w:val="2"/>
          </w:tcPr>
          <w:p w14:paraId="450C79FA" w14:textId="15090626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7ED36BD9" w14:textId="77777777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0AB04763" w14:textId="77777777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27AF5318" w14:textId="3B47FF89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</w:tr>
      <w:tr w:rsidR="00F57A3D" w:rsidRPr="00B6236C" w14:paraId="43CD9480" w14:textId="77777777" w:rsidTr="00F57A3D">
        <w:trPr>
          <w:cantSplit/>
        </w:trPr>
        <w:tc>
          <w:tcPr>
            <w:tcW w:w="5310" w:type="dxa"/>
            <w:gridSpan w:val="4"/>
            <w:vAlign w:val="bottom"/>
          </w:tcPr>
          <w:p w14:paraId="6430D490" w14:textId="5C2760DB" w:rsidR="00F57A3D" w:rsidRDefault="00F57A3D" w:rsidP="00F57A3D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Execute testing; Produce Test Execution Log (Tab in Excel)</w:t>
            </w:r>
          </w:p>
        </w:tc>
        <w:tc>
          <w:tcPr>
            <w:tcW w:w="1260" w:type="dxa"/>
            <w:gridSpan w:val="2"/>
          </w:tcPr>
          <w:p w14:paraId="40578628" w14:textId="474513FA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5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800" w:type="dxa"/>
            <w:gridSpan w:val="2"/>
            <w:vAlign w:val="bottom"/>
          </w:tcPr>
          <w:p w14:paraId="1A795F7E" w14:textId="77777777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78C2914F" w14:textId="77777777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5B4D694D" w14:textId="6AB1C5B4" w:rsidR="00F57A3D" w:rsidRDefault="00F57A3D" w:rsidP="00F57A3D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F57A3D" w:rsidRPr="00B6236C" w14:paraId="7ECD22F8" w14:textId="77777777" w:rsidTr="00F57A3D">
        <w:trPr>
          <w:cantSplit/>
        </w:trPr>
        <w:tc>
          <w:tcPr>
            <w:tcW w:w="5310" w:type="dxa"/>
            <w:gridSpan w:val="4"/>
          </w:tcPr>
          <w:p w14:paraId="40C6D10F" w14:textId="40FA892B" w:rsidR="00F57A3D" w:rsidRDefault="00F57A3D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</w:tcPr>
          <w:p w14:paraId="264F0F22" w14:textId="666D1D59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  <w:vAlign w:val="bottom"/>
          </w:tcPr>
          <w:p w14:paraId="4204474B" w14:textId="53EB0D2C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92FEE13" w14:textId="030BBA4D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57A3D" w:rsidRPr="00B6236C" w14:paraId="16E46550" w14:textId="77777777" w:rsidTr="00F57A3D">
        <w:trPr>
          <w:cantSplit/>
        </w:trPr>
        <w:tc>
          <w:tcPr>
            <w:tcW w:w="5310" w:type="dxa"/>
            <w:gridSpan w:val="4"/>
          </w:tcPr>
          <w:p w14:paraId="1EC37CA8" w14:textId="73F6BCB7" w:rsidR="00F57A3D" w:rsidRDefault="00F57A3D" w:rsidP="00562A46">
            <w:pPr>
              <w:pStyle w:val="CovFormText"/>
              <w:keepNext/>
              <w:keepLines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  <w:gridSpan w:val="2"/>
            <w:vAlign w:val="bottom"/>
          </w:tcPr>
          <w:p w14:paraId="4C91F68C" w14:textId="5BB2A0C8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  <w:gridSpan w:val="2"/>
          </w:tcPr>
          <w:p w14:paraId="16AC3792" w14:textId="77777777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67DCA64A" w14:textId="6ECF0394" w:rsidR="00F57A3D" w:rsidRDefault="00F57A3D" w:rsidP="00562A46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F57A3D" w:rsidRPr="00325E77" w14:paraId="7247F7ED" w14:textId="405E45B3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95" w:type="dxa"/>
          <w:wAfter w:w="2965" w:type="dxa"/>
          <w:trHeight w:val="300"/>
        </w:trPr>
        <w:tc>
          <w:tcPr>
            <w:tcW w:w="1800" w:type="dxa"/>
          </w:tcPr>
          <w:p w14:paraId="32E5BA96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</w:tcPr>
          <w:p w14:paraId="3233C9B6" w14:textId="3E6E5D29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710" w:type="dxa"/>
            <w:gridSpan w:val="2"/>
            <w:vAlign w:val="bottom"/>
          </w:tcPr>
          <w:p w14:paraId="7BA4C0A3" w14:textId="77777777" w:rsidR="00F57A3D" w:rsidRPr="00325E77" w:rsidRDefault="00F57A3D" w:rsidP="00562A46"/>
        </w:tc>
        <w:tc>
          <w:tcPr>
            <w:tcW w:w="1710" w:type="dxa"/>
            <w:gridSpan w:val="2"/>
          </w:tcPr>
          <w:p w14:paraId="7A7F1A88" w14:textId="77777777" w:rsidR="00F57A3D" w:rsidRPr="00325E77" w:rsidRDefault="00F57A3D" w:rsidP="00562A46"/>
        </w:tc>
      </w:tr>
      <w:tr w:rsidR="00F57A3D" w:rsidRPr="00325E77" w14:paraId="34C1A6D4" w14:textId="77777777" w:rsidTr="00F57A3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6"/>
          <w:wBefore w:w="95" w:type="dxa"/>
          <w:wAfter w:w="6385" w:type="dxa"/>
          <w:trHeight w:val="300"/>
        </w:trPr>
        <w:tc>
          <w:tcPr>
            <w:tcW w:w="1800" w:type="dxa"/>
          </w:tcPr>
          <w:p w14:paraId="2CF17344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  <w:tc>
          <w:tcPr>
            <w:tcW w:w="1800" w:type="dxa"/>
            <w:vAlign w:val="bottom"/>
          </w:tcPr>
          <w:p w14:paraId="45DFC627" w14:textId="77777777" w:rsidR="00F57A3D" w:rsidRPr="00325E77" w:rsidRDefault="00F57A3D" w:rsidP="00562A46">
            <w:pPr>
              <w:rPr>
                <w:rFonts w:ascii="Times New Roman" w:hAnsi="Times New Roman"/>
                <w:sz w:val="20"/>
                <w:lang w:val="en-IN" w:eastAsia="en-IN"/>
              </w:rPr>
            </w:pPr>
          </w:p>
        </w:tc>
      </w:tr>
    </w:tbl>
    <w:p w14:paraId="00101BF2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55FE5DAE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50CC56B" w14:textId="0AF2D702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</w:t>
            </w:r>
            <w:r w:rsidR="004E7BD9">
              <w:rPr>
                <w:sz w:val="16"/>
                <w:szCs w:val="16"/>
              </w:rPr>
              <w:t>–</w:t>
            </w:r>
            <w:r w:rsidR="00652E3C">
              <w:rPr>
                <w:sz w:val="16"/>
                <w:szCs w:val="16"/>
              </w:rPr>
              <w:t xml:space="preserve">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6D89BD25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1A5CD278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76030953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12D7BD3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A285B" w14:textId="0264839C" w:rsidR="00527B5C" w:rsidRPr="00B6236C" w:rsidRDefault="00527B5C" w:rsidP="003D1079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5B04E5" w14:textId="77869DE6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4D5BD879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83337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5A041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74EA8E4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8C65EF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2F62B5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3E317F0B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560E91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1DA490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E3A47D" w14:textId="77777777" w:rsidR="004D42BB" w:rsidRDefault="004D42BB" w:rsidP="00361221"/>
    <w:p w14:paraId="3729FA92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133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69"/>
        <w:gridCol w:w="3764"/>
      </w:tblGrid>
      <w:tr w:rsidR="00947908" w:rsidRPr="00B6236C" w14:paraId="6FC77E3D" w14:textId="77777777" w:rsidTr="00AF7FC8">
        <w:trPr>
          <w:cantSplit/>
          <w:trHeight w:val="339"/>
        </w:trPr>
        <w:tc>
          <w:tcPr>
            <w:tcW w:w="10133" w:type="dxa"/>
            <w:gridSpan w:val="2"/>
            <w:shd w:val="clear" w:color="auto" w:fill="800080"/>
          </w:tcPr>
          <w:p w14:paraId="607E7E7D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7E553269" w14:textId="77777777" w:rsidTr="00AF7FC8">
        <w:trPr>
          <w:cantSplit/>
          <w:trHeight w:val="339"/>
        </w:trPr>
        <w:tc>
          <w:tcPr>
            <w:tcW w:w="6369" w:type="dxa"/>
            <w:shd w:val="pct12" w:color="auto" w:fill="FFFFFF"/>
          </w:tcPr>
          <w:p w14:paraId="5342DB8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763" w:type="dxa"/>
            <w:shd w:val="pct12" w:color="auto" w:fill="FFFFFF"/>
          </w:tcPr>
          <w:p w14:paraId="46EC9D23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62D30DF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BD929" w14:textId="1D7E1C17" w:rsidR="00947908" w:rsidRPr="00B6236C" w:rsidRDefault="00947908" w:rsidP="007E140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46CCD8" w14:textId="55CA1316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80A693B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B8898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816B9E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727A2AA4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39"/>
        </w:trPr>
        <w:tc>
          <w:tcPr>
            <w:tcW w:w="636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73FEA9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FD678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36A8FCC6" w14:textId="77777777" w:rsidTr="00AF7FC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51"/>
        </w:trPr>
        <w:tc>
          <w:tcPr>
            <w:tcW w:w="6369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3C2CC30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763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3203BF4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0BF5F899" w14:textId="77777777" w:rsidR="00947908" w:rsidRDefault="00947908" w:rsidP="00361221"/>
    <w:tbl>
      <w:tblPr>
        <w:tblW w:w="10121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12"/>
        <w:gridCol w:w="1349"/>
        <w:gridCol w:w="1927"/>
        <w:gridCol w:w="1833"/>
      </w:tblGrid>
      <w:tr w:rsidR="00176704" w:rsidRPr="00B6236C" w14:paraId="43B6F649" w14:textId="77777777" w:rsidTr="00F57A3D">
        <w:trPr>
          <w:cantSplit/>
          <w:trHeight w:val="328"/>
        </w:trPr>
        <w:tc>
          <w:tcPr>
            <w:tcW w:w="10121" w:type="dxa"/>
            <w:gridSpan w:val="4"/>
            <w:shd w:val="clear" w:color="auto" w:fill="800080"/>
          </w:tcPr>
          <w:p w14:paraId="764EAFB0" w14:textId="4D598088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BF50F0">
              <w:rPr>
                <w:sz w:val="18"/>
                <w:szCs w:val="18"/>
              </w:rPr>
              <w:t xml:space="preserve">Plan </w:t>
            </w:r>
            <w:r w:rsidR="00F57A3D">
              <w:rPr>
                <w:sz w:val="18"/>
                <w:szCs w:val="18"/>
              </w:rPr>
              <w:t>- 10</w:t>
            </w:r>
            <w:r w:rsidR="00BF50F0">
              <w:rPr>
                <w:sz w:val="18"/>
                <w:szCs w:val="18"/>
              </w:rPr>
              <w:t>/</w:t>
            </w:r>
            <w:r w:rsidR="00F57A3D">
              <w:rPr>
                <w:sz w:val="18"/>
                <w:szCs w:val="18"/>
              </w:rPr>
              <w:t>03</w:t>
            </w:r>
            <w:r w:rsidR="00BF50F0">
              <w:rPr>
                <w:sz w:val="18"/>
                <w:szCs w:val="18"/>
              </w:rPr>
              <w:t>/23</w:t>
            </w:r>
          </w:p>
        </w:tc>
      </w:tr>
      <w:tr w:rsidR="00176704" w:rsidRPr="00B6236C" w14:paraId="36294EC6" w14:textId="77777777" w:rsidTr="00F57A3D">
        <w:trPr>
          <w:cantSplit/>
          <w:trHeight w:val="208"/>
        </w:trPr>
        <w:tc>
          <w:tcPr>
            <w:tcW w:w="5012" w:type="dxa"/>
            <w:shd w:val="pct12" w:color="auto" w:fill="FFFFFF"/>
          </w:tcPr>
          <w:p w14:paraId="5D133864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349" w:type="dxa"/>
            <w:shd w:val="pct12" w:color="auto" w:fill="FFFFFF"/>
          </w:tcPr>
          <w:p w14:paraId="4567476B" w14:textId="77777777" w:rsidR="00176704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927" w:type="dxa"/>
            <w:shd w:val="pct12" w:color="auto" w:fill="FFFFFF"/>
          </w:tcPr>
          <w:p w14:paraId="262BADB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833" w:type="dxa"/>
            <w:shd w:val="pct12" w:color="auto" w:fill="FFFFFF"/>
          </w:tcPr>
          <w:p w14:paraId="74B3F0C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BA59EC" w:rsidRPr="00B6236C" w14:paraId="1F7C5817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C08775A" w14:textId="271F4AA7" w:rsidR="00BA59EC" w:rsidRDefault="00BA59EC" w:rsidP="00BA59EC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User Stories with columns "Constraints", "Exceptions" 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5BD772BD" w14:textId="3BDB3454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3744A2C1" w14:textId="77777777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  <w:p w14:paraId="73599B97" w14:textId="6B179CD5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FB2F561" w14:textId="1B4CE2FD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BA59EC" w:rsidRPr="00B6236C" w14:paraId="1982BBD3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3860141" w14:textId="06310E8B" w:rsidR="00BA59EC" w:rsidRDefault="00BA59EC" w:rsidP="00BA59EC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Tasks for User Stories - updated progress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06EAFE0C" w14:textId="66732D36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FACB97B" w14:textId="77777777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0020C743" w14:textId="77777777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048911F6" w14:textId="596535B1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A59EC" w:rsidRPr="00B6236C" w14:paraId="732915E5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76C4B01" w14:textId="47BF1E17" w:rsidR="00BA59EC" w:rsidRDefault="00BA59EC" w:rsidP="00BA59EC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Elaborate descriptions (in RCT) for selected crosscuts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2086459C" w14:textId="19F632DE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6233DA3" w14:textId="77777777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5A29448B" w14:textId="1AC9ADF5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C375E49" w14:textId="16A713FB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A59EC" w:rsidRPr="00B6236C" w14:paraId="78C10A52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A39EA4E" w14:textId="00CD95EE" w:rsidR="00BA59EC" w:rsidRDefault="00BA59EC" w:rsidP="00BA59EC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Jira: Updated Kanban Board</w:t>
            </w:r>
          </w:p>
        </w:tc>
        <w:tc>
          <w:tcPr>
            <w:tcW w:w="1349" w:type="dxa"/>
            <w:shd w:val="clear" w:color="auto" w:fill="FFFFFF"/>
          </w:tcPr>
          <w:p w14:paraId="6ADE6C67" w14:textId="4247663A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</w:t>
            </w:r>
            <w:r w:rsidRPr="007100F5">
              <w:rPr>
                <w:szCs w:val="18"/>
              </w:rPr>
              <w:t>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3234456" w14:textId="77777777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71F1A2DA" w14:textId="22B63530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5E0173B7" w14:textId="3EAD0336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  <w:tr w:rsidR="00BA59EC" w:rsidRPr="00B6236C" w14:paraId="22E4726F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43D6DD0" w14:textId="4B389EA8" w:rsidR="00BA59EC" w:rsidRDefault="00BA59EC" w:rsidP="00BA59EC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Jenkins: Jenkins Progress Report (I1 plan)</w:t>
            </w:r>
          </w:p>
        </w:tc>
        <w:tc>
          <w:tcPr>
            <w:tcW w:w="1349" w:type="dxa"/>
            <w:shd w:val="clear" w:color="auto" w:fill="FFFFFF"/>
          </w:tcPr>
          <w:p w14:paraId="43AA7198" w14:textId="20441788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CD4B46C" w14:textId="399CF88D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  <w:tc>
          <w:tcPr>
            <w:tcW w:w="1833" w:type="dxa"/>
            <w:shd w:val="clear" w:color="auto" w:fill="FFFFFF"/>
          </w:tcPr>
          <w:p w14:paraId="071A9C22" w14:textId="268A9ACF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BA59EC" w:rsidRPr="00B6236C" w14:paraId="5C33C301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3106DB00" w14:textId="3DFCC2EF" w:rsidR="00BA59EC" w:rsidRDefault="00BA59EC" w:rsidP="00BA59EC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Update Burndown chart</w:t>
            </w:r>
          </w:p>
        </w:tc>
        <w:tc>
          <w:tcPr>
            <w:tcW w:w="1349" w:type="dxa"/>
            <w:shd w:val="clear" w:color="auto" w:fill="FFFFFF"/>
          </w:tcPr>
          <w:p w14:paraId="6F0C5E32" w14:textId="0D2D7EC0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4886A424" w14:textId="2E61BE62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  <w:tc>
          <w:tcPr>
            <w:tcW w:w="1833" w:type="dxa"/>
            <w:shd w:val="clear" w:color="auto" w:fill="FFFFFF"/>
          </w:tcPr>
          <w:p w14:paraId="7053DC35" w14:textId="5DEF10F3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A59EC" w:rsidRPr="00B6236C" w14:paraId="42CA3308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48CCF0FA" w14:textId="745C53B6" w:rsidR="00BA59EC" w:rsidRDefault="00BA59EC" w:rsidP="00BA59EC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ER Diagrams (conceptual, logical)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79458B12" w14:textId="49070488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BF53316" w14:textId="376A1E4F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  <w:tc>
          <w:tcPr>
            <w:tcW w:w="1833" w:type="dxa"/>
            <w:shd w:val="clear" w:color="auto" w:fill="FFFFFF"/>
          </w:tcPr>
          <w:p w14:paraId="08B5D572" w14:textId="56C2BF8F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</w:tc>
      </w:tr>
      <w:tr w:rsidR="00BA59EC" w:rsidRPr="00B6236C" w14:paraId="06FC0FAC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621491B8" w14:textId="6513396F" w:rsidR="00BA59EC" w:rsidRDefault="00BA59EC" w:rsidP="00BA59EC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Source Code for User Stories (in GitHub repository) for User Story: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4A273B8D" w14:textId="515100D4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83BABD7" w14:textId="77777777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Alan Parmar</w:t>
            </w:r>
          </w:p>
          <w:p w14:paraId="5E2465CA" w14:textId="77777777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3561E0DB" w14:textId="405491F2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</w:tc>
      </w:tr>
      <w:tr w:rsidR="00BA59EC" w:rsidRPr="00B6236C" w14:paraId="312D2FF9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EF1F25C" w14:textId="087038E7" w:rsidR="00BA59EC" w:rsidRDefault="00BA59EC" w:rsidP="00BA59EC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Start using Jenkins for building software and promoting to Dev/QA Env.</w:t>
            </w:r>
          </w:p>
        </w:tc>
        <w:tc>
          <w:tcPr>
            <w:tcW w:w="1349" w:type="dxa"/>
            <w:shd w:val="clear" w:color="auto" w:fill="FFFFFF"/>
          </w:tcPr>
          <w:p w14:paraId="72EB61BA" w14:textId="433E86FB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 w:rsidRPr="00961A84"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076FC476" w14:textId="77777777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4B110026" w14:textId="77777777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663F9B14" w14:textId="112F7C99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Sarvesh Desai</w:t>
            </w:r>
          </w:p>
        </w:tc>
      </w:tr>
      <w:tr w:rsidR="00BA59EC" w:rsidRPr="00B6236C" w14:paraId="5CEC3B0C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2D9637E7" w14:textId="5FE7F75A" w:rsidR="00BA59EC" w:rsidRDefault="00BA59EC" w:rsidP="00BA59EC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Produce a build and migrate it to QA Environment</w:t>
            </w:r>
          </w:p>
        </w:tc>
        <w:tc>
          <w:tcPr>
            <w:tcW w:w="1349" w:type="dxa"/>
            <w:shd w:val="clear" w:color="auto" w:fill="FFFFFF"/>
          </w:tcPr>
          <w:p w14:paraId="76EB6797" w14:textId="682F1311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 w:rsidRPr="00961A84"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65CBA856" w14:textId="77777777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Poonam Adtani</w:t>
            </w:r>
          </w:p>
          <w:p w14:paraId="3FF2016B" w14:textId="77777777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422D3F8F" w14:textId="6760718A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Kantharia</w:t>
            </w:r>
          </w:p>
        </w:tc>
      </w:tr>
      <w:tr w:rsidR="00BA59EC" w:rsidRPr="00B6236C" w14:paraId="36AE5554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0D881B92" w14:textId="31C4A25B" w:rsidR="00BA59EC" w:rsidRDefault="00BA59EC" w:rsidP="00BA59EC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R1: I1: Develop Acceptance Tests for User Story  </w:t>
            </w:r>
            <w:r>
              <w:rPr>
                <w:rFonts w:ascii="Calibri" w:hAnsi="Calibri" w:cs="Calibri"/>
                <w:sz w:val="22"/>
                <w:szCs w:val="22"/>
              </w:rPr>
              <w:t>02.01 Customize Pizza</w:t>
            </w:r>
          </w:p>
        </w:tc>
        <w:tc>
          <w:tcPr>
            <w:tcW w:w="1349" w:type="dxa"/>
            <w:shd w:val="clear" w:color="auto" w:fill="FFFFFF"/>
          </w:tcPr>
          <w:p w14:paraId="3996725A" w14:textId="7680E4B2" w:rsidR="00BA59EC" w:rsidRPr="007100F5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 w:rsidRPr="00961A84"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79F0981E" w14:textId="77777777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  <w:p w14:paraId="5BADB704" w14:textId="77777777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325309DE" w14:textId="4C09B8C9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 w:rsidRPr="009B7FBF">
              <w:rPr>
                <w:szCs w:val="18"/>
              </w:rPr>
              <w:t>Saichand Redd</w:t>
            </w:r>
            <w:r>
              <w:rPr>
                <w:szCs w:val="18"/>
              </w:rPr>
              <w:t>y</w:t>
            </w:r>
          </w:p>
        </w:tc>
      </w:tr>
      <w:tr w:rsidR="00BA59EC" w:rsidRPr="00B6236C" w14:paraId="76547668" w14:textId="77777777" w:rsidTr="00F57A3D">
        <w:trPr>
          <w:cantSplit/>
          <w:trHeight w:val="208"/>
        </w:trPr>
        <w:tc>
          <w:tcPr>
            <w:tcW w:w="5012" w:type="dxa"/>
            <w:shd w:val="clear" w:color="auto" w:fill="FFFFFF"/>
            <w:vAlign w:val="bottom"/>
          </w:tcPr>
          <w:p w14:paraId="590C3C86" w14:textId="7CC88682" w:rsidR="00BA59EC" w:rsidRDefault="00BA59EC" w:rsidP="00BA59EC">
            <w:pPr>
              <w:pStyle w:val="CovFormText"/>
              <w:keepNext/>
              <w:keepLines/>
              <w:numPr>
                <w:ilvl w:val="0"/>
                <w:numId w:val="11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R1: I1: Execute testing; Produce Test Execution Log (Tab in Excel)</w:t>
            </w:r>
          </w:p>
        </w:tc>
        <w:tc>
          <w:tcPr>
            <w:tcW w:w="1349" w:type="dxa"/>
            <w:shd w:val="clear" w:color="auto" w:fill="FFFFFF"/>
          </w:tcPr>
          <w:p w14:paraId="457AC5AF" w14:textId="2AFFDDE6" w:rsidR="00BA59EC" w:rsidRPr="007100F5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 w:rsidRPr="00961A84">
              <w:rPr>
                <w:szCs w:val="18"/>
              </w:rPr>
              <w:t>70</w:t>
            </w:r>
          </w:p>
        </w:tc>
        <w:tc>
          <w:tcPr>
            <w:tcW w:w="1927" w:type="dxa"/>
            <w:shd w:val="clear" w:color="auto" w:fill="FFFFFF"/>
            <w:vAlign w:val="bottom"/>
          </w:tcPr>
          <w:p w14:paraId="2C02D4FB" w14:textId="77777777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Tharun Reddy</w:t>
            </w:r>
          </w:p>
          <w:p w14:paraId="11FE9EB9" w14:textId="77777777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33" w:type="dxa"/>
            <w:shd w:val="clear" w:color="auto" w:fill="FFFFFF"/>
          </w:tcPr>
          <w:p w14:paraId="701BD201" w14:textId="4981B598" w:rsidR="00BA59EC" w:rsidRDefault="00BA59EC" w:rsidP="00BA59EC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Maneesha Narahari</w:t>
            </w:r>
          </w:p>
        </w:tc>
      </w:tr>
    </w:tbl>
    <w:p w14:paraId="553CB4C2" w14:textId="77777777" w:rsidR="00722485" w:rsidRDefault="00722485" w:rsidP="00361221"/>
    <w:sectPr w:rsidR="00722485" w:rsidSect="004D42BB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C12A6" w14:textId="77777777" w:rsidR="00C7780A" w:rsidRDefault="00C7780A">
      <w:r>
        <w:separator/>
      </w:r>
    </w:p>
  </w:endnote>
  <w:endnote w:type="continuationSeparator" w:id="0">
    <w:p w14:paraId="6824D921" w14:textId="77777777" w:rsidR="00C7780A" w:rsidRDefault="00C7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1DD6D" w14:textId="77777777" w:rsidR="00623671" w:rsidRDefault="00623671">
    <w:pPr>
      <w:pStyle w:val="Footer"/>
    </w:pPr>
  </w:p>
  <w:p w14:paraId="3DA88AF2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C9597" w14:textId="77777777" w:rsidR="00C7780A" w:rsidRDefault="00C7780A">
      <w:r>
        <w:separator/>
      </w:r>
    </w:p>
  </w:footnote>
  <w:footnote w:type="continuationSeparator" w:id="0">
    <w:p w14:paraId="67872689" w14:textId="77777777" w:rsidR="00C7780A" w:rsidRDefault="00C7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02AB" w14:textId="77777777" w:rsidR="00623671" w:rsidRDefault="00BA59EC">
    <w:pPr>
      <w:pStyle w:val="Header"/>
    </w:pPr>
    <w:r>
      <w:pict w14:anchorId="5ED1F15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5" type="#_x0000_t75" style="width:163.2pt;height:70.2pt;visibility:visible">
          <v:imagedata r:id="rId1" o:title=""/>
        </v:shape>
      </w:pict>
    </w:r>
  </w:p>
  <w:p w14:paraId="7723324F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1197"/>
    <w:multiLevelType w:val="hybridMultilevel"/>
    <w:tmpl w:val="173CBD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5689"/>
    <w:multiLevelType w:val="hybridMultilevel"/>
    <w:tmpl w:val="2C426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C2A9F"/>
    <w:multiLevelType w:val="hybridMultilevel"/>
    <w:tmpl w:val="5DEC8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40122897"/>
    <w:multiLevelType w:val="hybridMultilevel"/>
    <w:tmpl w:val="0C127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55686"/>
    <w:multiLevelType w:val="hybridMultilevel"/>
    <w:tmpl w:val="B1EAE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225FC"/>
    <w:multiLevelType w:val="hybridMultilevel"/>
    <w:tmpl w:val="081C72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F00B2"/>
    <w:multiLevelType w:val="hybridMultilevel"/>
    <w:tmpl w:val="11A0A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A9517B"/>
    <w:multiLevelType w:val="hybridMultilevel"/>
    <w:tmpl w:val="2B4A2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9A72B4"/>
    <w:multiLevelType w:val="hybridMultilevel"/>
    <w:tmpl w:val="B45222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236521"/>
    <w:multiLevelType w:val="hybridMultilevel"/>
    <w:tmpl w:val="90745284"/>
    <w:lvl w:ilvl="0" w:tplc="98CA257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 w:hint="default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3163808">
    <w:abstractNumId w:val="3"/>
  </w:num>
  <w:num w:numId="2" w16cid:durableId="119496180">
    <w:abstractNumId w:val="1"/>
  </w:num>
  <w:num w:numId="3" w16cid:durableId="853107081">
    <w:abstractNumId w:val="4"/>
  </w:num>
  <w:num w:numId="4" w16cid:durableId="352222094">
    <w:abstractNumId w:val="7"/>
  </w:num>
  <w:num w:numId="5" w16cid:durableId="1222131643">
    <w:abstractNumId w:val="0"/>
  </w:num>
  <w:num w:numId="6" w16cid:durableId="1877234195">
    <w:abstractNumId w:val="9"/>
  </w:num>
  <w:num w:numId="7" w16cid:durableId="794833985">
    <w:abstractNumId w:val="5"/>
  </w:num>
  <w:num w:numId="8" w16cid:durableId="518201847">
    <w:abstractNumId w:val="2"/>
  </w:num>
  <w:num w:numId="9" w16cid:durableId="1537809985">
    <w:abstractNumId w:val="10"/>
  </w:num>
  <w:num w:numId="10" w16cid:durableId="833882799">
    <w:abstractNumId w:val="6"/>
  </w:num>
  <w:num w:numId="11" w16cid:durableId="13859869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6D5"/>
    <w:rsid w:val="00002EA8"/>
    <w:rsid w:val="000042F1"/>
    <w:rsid w:val="000047AA"/>
    <w:rsid w:val="00050012"/>
    <w:rsid w:val="00053B7F"/>
    <w:rsid w:val="000557A0"/>
    <w:rsid w:val="001071C3"/>
    <w:rsid w:val="001407C4"/>
    <w:rsid w:val="00155255"/>
    <w:rsid w:val="001556E8"/>
    <w:rsid w:val="001630E8"/>
    <w:rsid w:val="00173C1B"/>
    <w:rsid w:val="00176704"/>
    <w:rsid w:val="0018031D"/>
    <w:rsid w:val="001A07C9"/>
    <w:rsid w:val="001A114B"/>
    <w:rsid w:val="001C151C"/>
    <w:rsid w:val="001C7821"/>
    <w:rsid w:val="001D7DC5"/>
    <w:rsid w:val="001F3641"/>
    <w:rsid w:val="001F6B36"/>
    <w:rsid w:val="002262DC"/>
    <w:rsid w:val="00242A6F"/>
    <w:rsid w:val="002807A7"/>
    <w:rsid w:val="00286EA6"/>
    <w:rsid w:val="00292399"/>
    <w:rsid w:val="002972B4"/>
    <w:rsid w:val="002A29BE"/>
    <w:rsid w:val="002A6FDA"/>
    <w:rsid w:val="002B7C21"/>
    <w:rsid w:val="002D1660"/>
    <w:rsid w:val="00307715"/>
    <w:rsid w:val="00325E77"/>
    <w:rsid w:val="00353390"/>
    <w:rsid w:val="00361221"/>
    <w:rsid w:val="003635C7"/>
    <w:rsid w:val="0038277A"/>
    <w:rsid w:val="003A1BA0"/>
    <w:rsid w:val="003A24CA"/>
    <w:rsid w:val="003A53E4"/>
    <w:rsid w:val="003A5CFD"/>
    <w:rsid w:val="003B2F07"/>
    <w:rsid w:val="003D0FF5"/>
    <w:rsid w:val="003D1079"/>
    <w:rsid w:val="003D56E3"/>
    <w:rsid w:val="003E29CC"/>
    <w:rsid w:val="00400616"/>
    <w:rsid w:val="004266D5"/>
    <w:rsid w:val="00434BC7"/>
    <w:rsid w:val="004364BA"/>
    <w:rsid w:val="00443B79"/>
    <w:rsid w:val="00472A7B"/>
    <w:rsid w:val="00476A2F"/>
    <w:rsid w:val="00487540"/>
    <w:rsid w:val="00487A81"/>
    <w:rsid w:val="004C29C7"/>
    <w:rsid w:val="004D42BB"/>
    <w:rsid w:val="004E7BD9"/>
    <w:rsid w:val="00527B5C"/>
    <w:rsid w:val="00530D4C"/>
    <w:rsid w:val="00532EBB"/>
    <w:rsid w:val="0053679B"/>
    <w:rsid w:val="00562A46"/>
    <w:rsid w:val="00582670"/>
    <w:rsid w:val="00590277"/>
    <w:rsid w:val="00593317"/>
    <w:rsid w:val="005A6D89"/>
    <w:rsid w:val="005C57E0"/>
    <w:rsid w:val="005E4A91"/>
    <w:rsid w:val="005E5638"/>
    <w:rsid w:val="00605CAB"/>
    <w:rsid w:val="00623671"/>
    <w:rsid w:val="00652784"/>
    <w:rsid w:val="00652E3C"/>
    <w:rsid w:val="006650C5"/>
    <w:rsid w:val="00665BC6"/>
    <w:rsid w:val="0068027F"/>
    <w:rsid w:val="006A43C2"/>
    <w:rsid w:val="006A54E5"/>
    <w:rsid w:val="006A5BC9"/>
    <w:rsid w:val="006E6FF4"/>
    <w:rsid w:val="006F2559"/>
    <w:rsid w:val="006F4AD9"/>
    <w:rsid w:val="00722485"/>
    <w:rsid w:val="007312A0"/>
    <w:rsid w:val="007357C1"/>
    <w:rsid w:val="00740D8C"/>
    <w:rsid w:val="00760F00"/>
    <w:rsid w:val="00792C3C"/>
    <w:rsid w:val="007A73AA"/>
    <w:rsid w:val="007C6D88"/>
    <w:rsid w:val="007E1401"/>
    <w:rsid w:val="008013ED"/>
    <w:rsid w:val="00831AC1"/>
    <w:rsid w:val="008404F1"/>
    <w:rsid w:val="00842848"/>
    <w:rsid w:val="00842FE1"/>
    <w:rsid w:val="00857CFB"/>
    <w:rsid w:val="00877AD4"/>
    <w:rsid w:val="008816FF"/>
    <w:rsid w:val="008D414E"/>
    <w:rsid w:val="008D63E2"/>
    <w:rsid w:val="008E589B"/>
    <w:rsid w:val="00927B59"/>
    <w:rsid w:val="00947908"/>
    <w:rsid w:val="00965A89"/>
    <w:rsid w:val="009A3FC5"/>
    <w:rsid w:val="009A50D4"/>
    <w:rsid w:val="009B7FBF"/>
    <w:rsid w:val="009F19E3"/>
    <w:rsid w:val="00A3162D"/>
    <w:rsid w:val="00A46471"/>
    <w:rsid w:val="00A54F37"/>
    <w:rsid w:val="00A679D7"/>
    <w:rsid w:val="00AA44D2"/>
    <w:rsid w:val="00AD1889"/>
    <w:rsid w:val="00AE44BB"/>
    <w:rsid w:val="00AF26B6"/>
    <w:rsid w:val="00AF7FC8"/>
    <w:rsid w:val="00B22B27"/>
    <w:rsid w:val="00B36BC4"/>
    <w:rsid w:val="00B6236C"/>
    <w:rsid w:val="00B83512"/>
    <w:rsid w:val="00B8677D"/>
    <w:rsid w:val="00BA59EC"/>
    <w:rsid w:val="00BA69CB"/>
    <w:rsid w:val="00BF50F0"/>
    <w:rsid w:val="00C0675F"/>
    <w:rsid w:val="00C20D06"/>
    <w:rsid w:val="00C219E6"/>
    <w:rsid w:val="00C6291B"/>
    <w:rsid w:val="00C7780A"/>
    <w:rsid w:val="00C92743"/>
    <w:rsid w:val="00C94BEB"/>
    <w:rsid w:val="00CC52FC"/>
    <w:rsid w:val="00CC65E7"/>
    <w:rsid w:val="00CE644F"/>
    <w:rsid w:val="00CF7E44"/>
    <w:rsid w:val="00D028E2"/>
    <w:rsid w:val="00D1263A"/>
    <w:rsid w:val="00D2797E"/>
    <w:rsid w:val="00DB7394"/>
    <w:rsid w:val="00DC4F49"/>
    <w:rsid w:val="00DC768F"/>
    <w:rsid w:val="00E13C47"/>
    <w:rsid w:val="00E34D87"/>
    <w:rsid w:val="00E3710F"/>
    <w:rsid w:val="00E559A3"/>
    <w:rsid w:val="00E6239F"/>
    <w:rsid w:val="00E630B2"/>
    <w:rsid w:val="00E84C5A"/>
    <w:rsid w:val="00EA7EFF"/>
    <w:rsid w:val="00EB51C9"/>
    <w:rsid w:val="00F15879"/>
    <w:rsid w:val="00F16464"/>
    <w:rsid w:val="00F24950"/>
    <w:rsid w:val="00F43470"/>
    <w:rsid w:val="00F5072B"/>
    <w:rsid w:val="00F57A3D"/>
    <w:rsid w:val="00F67BB3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1C1EAE"/>
  <w15:chartTrackingRefBased/>
  <w15:docId w15:val="{CB8B149C-009B-4A9A-8DA7-2522345C6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99</TotalTime>
  <Pages>4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yash kantharia</cp:lastModifiedBy>
  <cp:revision>29</cp:revision>
  <cp:lastPrinted>2023-01-30T04:34:00Z</cp:lastPrinted>
  <dcterms:created xsi:type="dcterms:W3CDTF">2023-04-01T13:54:00Z</dcterms:created>
  <dcterms:modified xsi:type="dcterms:W3CDTF">2023-10-03T03:23:00Z</dcterms:modified>
  <cp:category>Rev 1.1;last template edit 3-5-05 gje</cp:category>
</cp:coreProperties>
</file>