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CD3ADF6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</w:t>
            </w:r>
            <w:r w:rsidR="00FF287F">
              <w:rPr>
                <w:i w:val="0"/>
                <w:szCs w:val="18"/>
              </w:rPr>
              <w:t>3</w:t>
            </w:r>
            <w:r w:rsidR="000042F1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3DCAB087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30D6BD73" w:rsidR="008404F1" w:rsidRDefault="00F57A3D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Track</w:t>
            </w:r>
            <w:r w:rsidR="00562A46">
              <w:rPr>
                <w:szCs w:val="18"/>
              </w:rPr>
              <w:t xml:space="preserve"> </w:t>
            </w:r>
            <w:r w:rsidR="00B83512">
              <w:rPr>
                <w:szCs w:val="18"/>
              </w:rPr>
              <w:t>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FF287F" w:rsidRPr="00B6236C" w14:paraId="27ECE9C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1405DEE4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User Stories with columns "Constraints", "Exceptions" 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10DFE9FF" w14:textId="6EC4ECA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F399A3A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8503780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  <w:p w14:paraId="7394A0E2" w14:textId="7596E15A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F287F" w:rsidRPr="00B6236C" w14:paraId="51C00FF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077493B6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Tasks for User Stories - updated progress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392E2AC2" w14:textId="02DCDCEE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B703FD2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B2B1D88" w14:textId="621F724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4E06AA98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53CFAF2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443CB849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Elaborate descriptions (in RCT) for selected crosscuts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0C1B50D0" w14:textId="1B962BAA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E5877B7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EF7EF6B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4875E8C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2D593FD8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507B2427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260" w:type="dxa"/>
            <w:gridSpan w:val="2"/>
          </w:tcPr>
          <w:p w14:paraId="114FB0B6" w14:textId="42A9F908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BC400B4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393AE7CC" w14:textId="487B7084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24CB98B3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FF287F" w:rsidRPr="00B6236C" w14:paraId="3CAB7E72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74942873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260" w:type="dxa"/>
            <w:gridSpan w:val="2"/>
          </w:tcPr>
          <w:p w14:paraId="765261DE" w14:textId="20DF47DA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5181787C" w14:textId="78BD750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6EF80A2E" w14:textId="077C47FB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FF287F" w:rsidRPr="00B6236C" w14:paraId="3465D9F3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0F51884D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260" w:type="dxa"/>
            <w:gridSpan w:val="2"/>
          </w:tcPr>
          <w:p w14:paraId="28A33EB3" w14:textId="5B180610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19A91B0B" w14:textId="23DA7140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77F2973" w14:textId="008E59CF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5E3BE62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72BA873B" w14:textId="665B7150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ER Diagrams (conceptual, logical)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78E2D9FB" w14:textId="70A1E25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31D157DD" w14:textId="155674E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47247F7E" w14:textId="24165B80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F287F" w:rsidRPr="00B6236C" w14:paraId="4E52BDE7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3AFA51A5" w14:textId="6FCF1720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Source Code for User Stories (in GitHub repository)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301B061A" w14:textId="59742F75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52375C12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17C5E126" w14:textId="21298DF3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D5B3025" w14:textId="52DA85A5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FF287F" w:rsidRPr="00B6236C" w14:paraId="36FABDDA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74C252D" w14:textId="2AA58477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260" w:type="dxa"/>
            <w:gridSpan w:val="2"/>
          </w:tcPr>
          <w:p w14:paraId="1F3B1C85" w14:textId="0C8FD7A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1DE7E774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C1E6BE" w14:textId="4718CFC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EBDEB5A" w14:textId="7584C26E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713BA373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4C522C16" w14:textId="5A65897D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0772244F" w14:textId="083BE78F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6FA11013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40E795C9" w14:textId="2306AAAD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F6A0482" w14:textId="441852FA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FF287F" w:rsidRPr="00B6236C" w14:paraId="0C13870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845B3B9" w14:textId="0F7F2518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Develop Acceptance Tests for User Story 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450C79FA" w14:textId="10026E8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7ED36BD9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0AB04763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7AF5318" w14:textId="3B47FF8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FF287F" w:rsidRPr="00B6236C" w14:paraId="43CD9480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6430D490" w14:textId="5C2760DB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260" w:type="dxa"/>
            <w:gridSpan w:val="2"/>
          </w:tcPr>
          <w:p w14:paraId="40578628" w14:textId="44B83FF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1A795F7E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78C2914F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4D694D" w14:textId="6AB1C5B4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F57A3D" w:rsidRPr="00B6236C" w14:paraId="7ECD22F8" w14:textId="77777777" w:rsidTr="00F57A3D">
        <w:trPr>
          <w:cantSplit/>
        </w:trPr>
        <w:tc>
          <w:tcPr>
            <w:tcW w:w="5310" w:type="dxa"/>
            <w:gridSpan w:val="4"/>
          </w:tcPr>
          <w:p w14:paraId="40C6D10F" w14:textId="40FA892B" w:rsidR="00F57A3D" w:rsidRDefault="00F57A3D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264F0F22" w14:textId="666D1D59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4204474B" w14:textId="53EB0D2C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92FEE13" w14:textId="030BBA4D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B6236C" w14:paraId="16E46550" w14:textId="77777777" w:rsidTr="00F57A3D">
        <w:trPr>
          <w:cantSplit/>
        </w:trPr>
        <w:tc>
          <w:tcPr>
            <w:tcW w:w="5310" w:type="dxa"/>
            <w:gridSpan w:val="4"/>
          </w:tcPr>
          <w:p w14:paraId="1EC37CA8" w14:textId="73F6BCB7" w:rsidR="00F57A3D" w:rsidRDefault="00F57A3D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C91F68C" w14:textId="5BB2A0C8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16AC3792" w14:textId="77777777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7DCA64A" w14:textId="6ECF0394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308443AF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F57A3D">
              <w:rPr>
                <w:sz w:val="18"/>
                <w:szCs w:val="18"/>
              </w:rPr>
              <w:t>0</w:t>
            </w:r>
            <w:r w:rsidR="00FF287F">
              <w:rPr>
                <w:sz w:val="18"/>
                <w:szCs w:val="18"/>
              </w:rPr>
              <w:t>5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A59EC" w:rsidRPr="00B6236C" w14:paraId="1F7C5817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271F4AA7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User Stories with columns "Constraints", "Exceptions" 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5BD772BD" w14:textId="3BDB3454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744A2C1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3599B97" w14:textId="6B179CD5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1B4CE2FD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F287F" w:rsidRPr="00B6236C" w14:paraId="1982BBD3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06310E8B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Tasks for User Stories - updated progress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06EAFE0C" w14:textId="34F9EE3F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FACB97B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020C743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48911F6" w14:textId="596535B1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732915E5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47BF1E17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Elaborate descriptions (in RCT) for selected crosscuts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2086459C" w14:textId="6E32A821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6233DA3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A29448B" w14:textId="1AC9ADF5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16A713FB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78C10A52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A39EA4E" w14:textId="00CD95EE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349" w:type="dxa"/>
            <w:shd w:val="clear" w:color="auto" w:fill="FFFFFF"/>
          </w:tcPr>
          <w:p w14:paraId="6ADE6C67" w14:textId="5E58BB4A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3234456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71F1A2DA" w14:textId="22B63530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E0173B7" w14:textId="3EAD033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FF287F" w:rsidRPr="00B6236C" w14:paraId="22E4726F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43D6DD0" w14:textId="4B389EA8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349" w:type="dxa"/>
            <w:shd w:val="clear" w:color="auto" w:fill="FFFFFF"/>
          </w:tcPr>
          <w:p w14:paraId="43AA7198" w14:textId="1AF270DB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CD4B46C" w14:textId="399CF88D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071A9C22" w14:textId="268A9ACF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FF287F" w:rsidRPr="00B6236C" w14:paraId="5C33C301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106DB00" w14:textId="3DFCC2EF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349" w:type="dxa"/>
            <w:shd w:val="clear" w:color="auto" w:fill="FFFFFF"/>
          </w:tcPr>
          <w:p w14:paraId="6F0C5E32" w14:textId="7402ED8C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886A424" w14:textId="2E61BE62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053DC35" w14:textId="5DEF10F3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42CA3308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8CCF0FA" w14:textId="745C53B6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ER Diagrams (conceptual, logical)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79458B12" w14:textId="1275EC6E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BF53316" w14:textId="376A1E4F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</w:tcPr>
          <w:p w14:paraId="08B5D572" w14:textId="56C2BF8F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F287F" w:rsidRPr="00B6236C" w14:paraId="06FC0FAC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21491B8" w14:textId="6513396F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Source Code for User Stories (in GitHub repository)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4A273B8D" w14:textId="6BDD155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83BABD7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5E2465CA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561E0DB" w14:textId="405491F2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FF287F" w:rsidRPr="00B6236C" w14:paraId="312D2FF9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EF1F25C" w14:textId="087038E7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349" w:type="dxa"/>
            <w:shd w:val="clear" w:color="auto" w:fill="FFFFFF"/>
          </w:tcPr>
          <w:p w14:paraId="72EB61BA" w14:textId="6E960B12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76FC476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4B110026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63F9B14" w14:textId="112F7C9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5CEC3B0C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D9637E7" w14:textId="5FE7F75A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349" w:type="dxa"/>
            <w:shd w:val="clear" w:color="auto" w:fill="FFFFFF"/>
          </w:tcPr>
          <w:p w14:paraId="76EB6797" w14:textId="11FD45F2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5CBA856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FF2016B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2D3F8F" w14:textId="6760718A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FF287F" w:rsidRPr="00B6236C" w14:paraId="36AE5554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D881B92" w14:textId="31C4A25B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Develop Acceptance Tests for User Story 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3996725A" w14:textId="57B4D1FD" w:rsidR="00FF287F" w:rsidRPr="007100F5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9F0981E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5BADB704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25309DE" w14:textId="4C09B8C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FF287F" w:rsidRPr="00B6236C" w14:paraId="76547668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0C3C86" w14:textId="7CC88682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349" w:type="dxa"/>
            <w:shd w:val="clear" w:color="auto" w:fill="FFFFFF"/>
          </w:tcPr>
          <w:p w14:paraId="457AC5AF" w14:textId="539A3BD7" w:rsidR="00FF287F" w:rsidRPr="007100F5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C02D4FB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1FE9EB9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01BD201" w14:textId="4981B598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4D64" w14:textId="77777777" w:rsidR="00C53ACF" w:rsidRDefault="00C53ACF">
      <w:r>
        <w:separator/>
      </w:r>
    </w:p>
  </w:endnote>
  <w:endnote w:type="continuationSeparator" w:id="0">
    <w:p w14:paraId="476F34F1" w14:textId="77777777" w:rsidR="00C53ACF" w:rsidRDefault="00C5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6AA1" w14:textId="77777777" w:rsidR="00C53ACF" w:rsidRDefault="00C53ACF">
      <w:r>
        <w:separator/>
      </w:r>
    </w:p>
  </w:footnote>
  <w:footnote w:type="continuationSeparator" w:id="0">
    <w:p w14:paraId="678B5E84" w14:textId="77777777" w:rsidR="00C53ACF" w:rsidRDefault="00C53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FF287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1071C3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59EC"/>
    <w:rsid w:val="00BA69CB"/>
    <w:rsid w:val="00BF50F0"/>
    <w:rsid w:val="00C0675F"/>
    <w:rsid w:val="00C20D06"/>
    <w:rsid w:val="00C219E6"/>
    <w:rsid w:val="00C53ACF"/>
    <w:rsid w:val="00C6291B"/>
    <w:rsid w:val="00C7780A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101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30</cp:revision>
  <cp:lastPrinted>2023-01-30T04:34:00Z</cp:lastPrinted>
  <dcterms:created xsi:type="dcterms:W3CDTF">2023-04-01T13:54:00Z</dcterms:created>
  <dcterms:modified xsi:type="dcterms:W3CDTF">2023-10-07T18:12:00Z</dcterms:modified>
  <cp:category>Rev 1.1;last template edit 3-5-05 gje</cp:category>
</cp:coreProperties>
</file>