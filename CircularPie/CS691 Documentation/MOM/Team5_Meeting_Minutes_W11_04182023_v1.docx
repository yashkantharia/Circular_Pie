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30F3037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F67BB3">
              <w:rPr>
                <w:i w:val="0"/>
                <w:szCs w:val="18"/>
              </w:rPr>
              <w:t>1</w:t>
            </w:r>
            <w:r w:rsidR="00FD4D82">
              <w:rPr>
                <w:i w:val="0"/>
                <w:szCs w:val="18"/>
              </w:rPr>
              <w:t>8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64F4B" w:rsidRPr="00B6236C" w14:paraId="32C30E80" w14:textId="77777777" w:rsidTr="000D127A">
        <w:trPr>
          <w:cantSplit/>
        </w:trPr>
        <w:tc>
          <w:tcPr>
            <w:tcW w:w="5310" w:type="dxa"/>
            <w:gridSpan w:val="4"/>
          </w:tcPr>
          <w:p w14:paraId="047E6734" w14:textId="715D8523" w:rsidR="00B64F4B" w:rsidRPr="00400616" w:rsidRDefault="00B64F4B" w:rsidP="00B64F4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B834E5">
              <w:t>Modifications after review</w:t>
            </w:r>
          </w:p>
        </w:tc>
        <w:tc>
          <w:tcPr>
            <w:tcW w:w="1260" w:type="dxa"/>
          </w:tcPr>
          <w:p w14:paraId="0049EB78" w14:textId="3F770FA0" w:rsidR="00B64F4B" w:rsidRPr="00B6236C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>
              <w:t>20</w:t>
            </w:r>
          </w:p>
        </w:tc>
        <w:tc>
          <w:tcPr>
            <w:tcW w:w="1800" w:type="dxa"/>
          </w:tcPr>
          <w:p w14:paraId="2EDB0933" w14:textId="11AFDAD6" w:rsidR="00B64F4B" w:rsidRPr="00B6236C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 w:rsidRPr="00B834E5">
              <w:t>Yash Kantharia</w:t>
            </w:r>
          </w:p>
        </w:tc>
        <w:tc>
          <w:tcPr>
            <w:tcW w:w="1710" w:type="dxa"/>
          </w:tcPr>
          <w:p w14:paraId="23FCC29F" w14:textId="7C0E1759" w:rsidR="00B64F4B" w:rsidRPr="00B6236C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 w:rsidRPr="00B834E5">
              <w:t>N/A</w:t>
            </w:r>
          </w:p>
        </w:tc>
      </w:tr>
      <w:tr w:rsidR="00B64F4B" w:rsidRPr="00B6236C" w14:paraId="589BDC0F" w14:textId="77777777" w:rsidTr="000D127A">
        <w:trPr>
          <w:cantSplit/>
        </w:trPr>
        <w:tc>
          <w:tcPr>
            <w:tcW w:w="5310" w:type="dxa"/>
            <w:gridSpan w:val="4"/>
          </w:tcPr>
          <w:p w14:paraId="7EAB5050" w14:textId="54F475C2" w:rsidR="00B64F4B" w:rsidRDefault="00B64F4B" w:rsidP="00B64F4B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B834E5">
              <w:t>Distribution of new tasks</w:t>
            </w:r>
          </w:p>
        </w:tc>
        <w:tc>
          <w:tcPr>
            <w:tcW w:w="1260" w:type="dxa"/>
          </w:tcPr>
          <w:p w14:paraId="0D3508EC" w14:textId="2C6D256F" w:rsidR="00B64F4B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 w:rsidRPr="00B834E5">
              <w:t>100</w:t>
            </w:r>
          </w:p>
        </w:tc>
        <w:tc>
          <w:tcPr>
            <w:tcW w:w="1800" w:type="dxa"/>
          </w:tcPr>
          <w:p w14:paraId="46A402F3" w14:textId="6500A3C4" w:rsidR="00B64F4B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 w:rsidRPr="00B834E5">
              <w:t>Yash Kantharia</w:t>
            </w:r>
          </w:p>
        </w:tc>
        <w:tc>
          <w:tcPr>
            <w:tcW w:w="1710" w:type="dxa"/>
          </w:tcPr>
          <w:p w14:paraId="1D120D7B" w14:textId="237B0799" w:rsidR="00B64F4B" w:rsidRDefault="00B64F4B" w:rsidP="00B64F4B">
            <w:pPr>
              <w:pStyle w:val="CovFormText"/>
              <w:keepNext/>
              <w:keepLines/>
              <w:rPr>
                <w:szCs w:val="18"/>
              </w:rPr>
            </w:pPr>
            <w:r w:rsidRPr="00B834E5">
              <w:t>N/A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8465B9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B64F4B">
              <w:rPr>
                <w:sz w:val="18"/>
                <w:szCs w:val="18"/>
              </w:rPr>
              <w:t>25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219E6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35FAA849" w:rsidR="00C219E6" w:rsidRPr="006F2559" w:rsidRDefault="00B64F4B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Modifications after review - Change Sequence Diagram and Class Diagram as per comments after review</w:t>
            </w:r>
          </w:p>
        </w:tc>
        <w:tc>
          <w:tcPr>
            <w:tcW w:w="1349" w:type="dxa"/>
          </w:tcPr>
          <w:p w14:paraId="2C14F267" w14:textId="6B1096B5" w:rsidR="00C219E6" w:rsidRDefault="00C219E6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0B575498" w14:textId="77777777" w:rsidR="00C219E6" w:rsidRDefault="00487540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3AA432A9" w14:textId="568A1BBF" w:rsidR="00B64F4B" w:rsidRPr="00400616" w:rsidRDefault="00B64F4B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8383DAF" w14:textId="13C3A752" w:rsidR="00C219E6" w:rsidRDefault="00B64F4B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487540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57289ECA" w:rsidR="00487540" w:rsidRPr="00400616" w:rsidRDefault="00487540" w:rsidP="0048754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Distribution of new tasks</w:t>
            </w:r>
          </w:p>
        </w:tc>
        <w:tc>
          <w:tcPr>
            <w:tcW w:w="1349" w:type="dxa"/>
          </w:tcPr>
          <w:p w14:paraId="3F1F3D4F" w14:textId="76096E0E" w:rsidR="00487540" w:rsidRDefault="00487540" w:rsidP="0048754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2C7FC42F" w14:textId="324902EA" w:rsidR="00487540" w:rsidRDefault="00487540" w:rsidP="004875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3C9619AA" w14:textId="7DD28B83" w:rsidR="00487540" w:rsidRDefault="00487540" w:rsidP="004875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1455" w14:textId="77777777" w:rsidR="00EA1A17" w:rsidRDefault="00EA1A17">
      <w:r>
        <w:separator/>
      </w:r>
    </w:p>
  </w:endnote>
  <w:endnote w:type="continuationSeparator" w:id="0">
    <w:p w14:paraId="687F82CD" w14:textId="77777777" w:rsidR="00EA1A17" w:rsidRDefault="00EA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8A66" w14:textId="77777777" w:rsidR="00EA1A17" w:rsidRDefault="00EA1A17">
      <w:r>
        <w:separator/>
      </w:r>
    </w:p>
  </w:footnote>
  <w:footnote w:type="continuationSeparator" w:id="0">
    <w:p w14:paraId="6D751913" w14:textId="77777777" w:rsidR="00EA1A17" w:rsidRDefault="00EA1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64F4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7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64F4B"/>
    <w:rsid w:val="00B8677D"/>
    <w:rsid w:val="00BA69CB"/>
    <w:rsid w:val="00C0675F"/>
    <w:rsid w:val="00C219E6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A1A17"/>
    <w:rsid w:val="00EB51C9"/>
    <w:rsid w:val="00F15879"/>
    <w:rsid w:val="00F16464"/>
    <w:rsid w:val="00F24950"/>
    <w:rsid w:val="00F43470"/>
    <w:rsid w:val="00F67BB3"/>
    <w:rsid w:val="00FD4D82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12</cp:revision>
  <cp:lastPrinted>2023-01-30T04:34:00Z</cp:lastPrinted>
  <dcterms:created xsi:type="dcterms:W3CDTF">2023-04-01T13:54:00Z</dcterms:created>
  <dcterms:modified xsi:type="dcterms:W3CDTF">2023-04-27T04:55:00Z</dcterms:modified>
  <cp:category>Rev 1.1;last template edit 3-5-05 gje</cp:category>
</cp:coreProperties>
</file>