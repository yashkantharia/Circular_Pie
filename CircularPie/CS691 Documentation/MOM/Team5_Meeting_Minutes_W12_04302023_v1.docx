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306D" w14:textId="77777777" w:rsidR="00740D8C" w:rsidRDefault="00740D8C">
      <w:pPr>
        <w:pStyle w:val="Heading1"/>
        <w:rPr>
          <w:b/>
          <w:color w:val="800080"/>
          <w:sz w:val="24"/>
          <w:szCs w:val="24"/>
        </w:rPr>
      </w:pPr>
    </w:p>
    <w:p w14:paraId="7873F8C1" w14:textId="28E8A232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72BE7749" w:rsidR="004266D5" w:rsidRPr="00B6236C" w:rsidRDefault="00740D8C">
            <w:pPr>
              <w:pStyle w:val="Heading4"/>
              <w:rPr>
                <w:i w:val="0"/>
                <w:szCs w:val="18"/>
              </w:rPr>
            </w:pPr>
            <w:r w:rsidRPr="00740D8C">
              <w:rPr>
                <w:i w:val="0"/>
                <w:szCs w:val="18"/>
              </w:rPr>
              <w:t>0</w:t>
            </w:r>
            <w:r w:rsidR="001A07C9">
              <w:rPr>
                <w:i w:val="0"/>
                <w:szCs w:val="18"/>
              </w:rPr>
              <w:t>4</w:t>
            </w:r>
            <w:r w:rsidRPr="00740D8C">
              <w:rPr>
                <w:i w:val="0"/>
                <w:szCs w:val="18"/>
              </w:rPr>
              <w:t>-</w:t>
            </w:r>
            <w:r w:rsidR="001F23EA">
              <w:rPr>
                <w:i w:val="0"/>
                <w:szCs w:val="18"/>
              </w:rPr>
              <w:t>30</w:t>
            </w:r>
            <w:r w:rsidRPr="00740D8C">
              <w:rPr>
                <w:i w:val="0"/>
                <w:szCs w:val="18"/>
              </w:rPr>
              <w:t>-2023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2B0F835D" w:rsidR="004266D5" w:rsidRPr="00B6236C" w:rsidRDefault="002A29BE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09</w:t>
            </w:r>
            <w:r w:rsidR="00605CAB">
              <w:rPr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>00P</w:t>
            </w:r>
            <w:r w:rsidR="009B7FBF">
              <w:rPr>
                <w:i w:val="0"/>
                <w:szCs w:val="18"/>
              </w:rPr>
              <w:t xml:space="preserve">M to </w:t>
            </w:r>
            <w:r w:rsidR="007E1401">
              <w:rPr>
                <w:i w:val="0"/>
                <w:szCs w:val="18"/>
              </w:rPr>
              <w:t>1</w:t>
            </w:r>
            <w:r>
              <w:rPr>
                <w:i w:val="0"/>
                <w:szCs w:val="18"/>
              </w:rPr>
              <w:t>0</w:t>
            </w:r>
            <w:r w:rsidR="007E1401">
              <w:rPr>
                <w:i w:val="0"/>
                <w:szCs w:val="18"/>
              </w:rPr>
              <w:t>:00</w:t>
            </w:r>
            <w:r w:rsidR="009B7FBF">
              <w:rPr>
                <w:i w:val="0"/>
                <w:szCs w:val="18"/>
              </w:rPr>
              <w:t xml:space="preserve"> </w:t>
            </w:r>
            <w:r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63D50882" w:rsidR="004266D5" w:rsidRPr="00B6236C" w:rsidRDefault="00E6239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Teams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 w:rsidTr="001F3641">
        <w:trPr>
          <w:cantSplit/>
          <w:trHeight w:val="706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467B717E" w14:textId="77777777" w:rsidR="006A43C2" w:rsidRDefault="006A43C2" w:rsidP="00EA7EFF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Progress check</w:t>
            </w:r>
          </w:p>
          <w:p w14:paraId="23002D5F" w14:textId="0D40E315" w:rsidR="00EA7EFF" w:rsidRPr="00EA7EFF" w:rsidRDefault="00EA7EFF" w:rsidP="00EA7EFF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Discussion for any queries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965A89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0F0EE990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4A5693C5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7FF86995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1245979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5981C77A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6A891E98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17BA30B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29678A6F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72CA0566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CEC56E4" w14:textId="043681C5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nil"/>
            </w:tcBorders>
          </w:tcPr>
          <w:p w14:paraId="71CE4450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  <w:right w:val="nil"/>
            </w:tcBorders>
          </w:tcPr>
          <w:p w14:paraId="111FA8F3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</w:tcBorders>
          </w:tcPr>
          <w:p w14:paraId="06A13DB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"/>
        <w:gridCol w:w="1800"/>
        <w:gridCol w:w="1800"/>
        <w:gridCol w:w="1615"/>
        <w:gridCol w:w="1260"/>
        <w:gridCol w:w="1800"/>
        <w:gridCol w:w="1710"/>
      </w:tblGrid>
      <w:tr w:rsidR="001C7821" w:rsidRPr="00B6236C" w14:paraId="59C4DE36" w14:textId="77777777" w:rsidTr="002A29BE">
        <w:trPr>
          <w:cantSplit/>
        </w:trPr>
        <w:tc>
          <w:tcPr>
            <w:tcW w:w="10080" w:type="dxa"/>
            <w:gridSpan w:val="7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2A29BE">
        <w:trPr>
          <w:cantSplit/>
        </w:trPr>
        <w:tc>
          <w:tcPr>
            <w:tcW w:w="5310" w:type="dxa"/>
            <w:gridSpan w:val="4"/>
            <w:shd w:val="pct12" w:color="auto" w:fill="FFFFFF"/>
          </w:tcPr>
          <w:p w14:paraId="708DB0A1" w14:textId="362D4883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</w:t>
            </w:r>
            <w:r w:rsidR="009A3FC5">
              <w:rPr>
                <w:b/>
                <w:szCs w:val="18"/>
              </w:rPr>
              <w:t>ve</w:t>
            </w:r>
            <w:r>
              <w:rPr>
                <w:b/>
                <w:szCs w:val="18"/>
              </w:rPr>
              <w:t>rables</w:t>
            </w:r>
          </w:p>
        </w:tc>
        <w:tc>
          <w:tcPr>
            <w:tcW w:w="1260" w:type="dxa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EA7EFF" w:rsidRPr="00B6236C" w14:paraId="32C30E80" w14:textId="77777777" w:rsidTr="00A30163">
        <w:trPr>
          <w:cantSplit/>
        </w:trPr>
        <w:tc>
          <w:tcPr>
            <w:tcW w:w="5310" w:type="dxa"/>
            <w:gridSpan w:val="4"/>
          </w:tcPr>
          <w:p w14:paraId="047E6734" w14:textId="7E0A9BA3" w:rsidR="00EA7EFF" w:rsidRPr="00400616" w:rsidRDefault="00EA7EFF" w:rsidP="00EA7EFF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F34621">
              <w:t>Test plan document</w:t>
            </w:r>
          </w:p>
        </w:tc>
        <w:tc>
          <w:tcPr>
            <w:tcW w:w="1260" w:type="dxa"/>
          </w:tcPr>
          <w:p w14:paraId="0049EB78" w14:textId="279CF040" w:rsidR="00EA7EFF" w:rsidRPr="00B6236C" w:rsidRDefault="001F23EA" w:rsidP="00EA7E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vAlign w:val="bottom"/>
          </w:tcPr>
          <w:p w14:paraId="2EDB0933" w14:textId="083D0942" w:rsidR="00EA7EFF" w:rsidRPr="00B6236C" w:rsidRDefault="00EA7EFF" w:rsidP="00EA7E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Reddy,</w:t>
            </w:r>
            <w:r>
              <w:rPr>
                <w:szCs w:val="18"/>
              </w:rPr>
              <w:br/>
              <w:t>Tharun Reddy,</w:t>
            </w:r>
            <w:r>
              <w:rPr>
                <w:szCs w:val="18"/>
              </w:rPr>
              <w:br/>
              <w:t>Saichand Reddy</w:t>
            </w:r>
          </w:p>
        </w:tc>
        <w:tc>
          <w:tcPr>
            <w:tcW w:w="1710" w:type="dxa"/>
          </w:tcPr>
          <w:p w14:paraId="23FCC29F" w14:textId="1A3019BD" w:rsidR="00EA7EFF" w:rsidRPr="00B6236C" w:rsidRDefault="00EA7EFF" w:rsidP="00EA7E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1F23EA" w:rsidRPr="00B6236C" w14:paraId="589BDC0F" w14:textId="77777777" w:rsidTr="00A30163">
        <w:trPr>
          <w:cantSplit/>
        </w:trPr>
        <w:tc>
          <w:tcPr>
            <w:tcW w:w="5310" w:type="dxa"/>
            <w:gridSpan w:val="4"/>
          </w:tcPr>
          <w:p w14:paraId="7EAB5050" w14:textId="7AEDC8A3" w:rsidR="001F23EA" w:rsidRDefault="001F23EA" w:rsidP="001F23EA">
            <w:pPr>
              <w:pStyle w:val="CovFormText"/>
              <w:keepNext/>
              <w:keepLines/>
              <w:numPr>
                <w:ilvl w:val="0"/>
                <w:numId w:val="3"/>
              </w:numPr>
            </w:pPr>
            <w:r w:rsidRPr="00F34621">
              <w:t>Test design, test cases (in Excel template)</w:t>
            </w:r>
          </w:p>
        </w:tc>
        <w:tc>
          <w:tcPr>
            <w:tcW w:w="1260" w:type="dxa"/>
          </w:tcPr>
          <w:p w14:paraId="0D3508EC" w14:textId="2B8DC171" w:rsidR="001F23EA" w:rsidRDefault="001F23EA" w:rsidP="001F23E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vAlign w:val="bottom"/>
          </w:tcPr>
          <w:p w14:paraId="6DAE55E2" w14:textId="77777777" w:rsidR="001F23EA" w:rsidRDefault="001F23EA" w:rsidP="001F23E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Desai,</w:t>
            </w:r>
          </w:p>
          <w:p w14:paraId="46A402F3" w14:textId="261C01C3" w:rsidR="001F23EA" w:rsidRDefault="001F23EA" w:rsidP="001F23E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  <w:tc>
          <w:tcPr>
            <w:tcW w:w="1710" w:type="dxa"/>
          </w:tcPr>
          <w:p w14:paraId="1D120D7B" w14:textId="285EEDF1" w:rsidR="001F23EA" w:rsidRDefault="001F23EA" w:rsidP="001F23E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1F23EA" w:rsidRPr="00B6236C" w14:paraId="3E3457A1" w14:textId="77777777" w:rsidTr="00A30163">
        <w:trPr>
          <w:cantSplit/>
        </w:trPr>
        <w:tc>
          <w:tcPr>
            <w:tcW w:w="5310" w:type="dxa"/>
            <w:gridSpan w:val="4"/>
          </w:tcPr>
          <w:p w14:paraId="15C1DE7D" w14:textId="3B335A9A" w:rsidR="001F23EA" w:rsidRDefault="001F23EA" w:rsidP="001F23EA">
            <w:pPr>
              <w:pStyle w:val="CovFormText"/>
              <w:keepNext/>
              <w:keepLines/>
              <w:numPr>
                <w:ilvl w:val="0"/>
                <w:numId w:val="3"/>
              </w:numPr>
            </w:pPr>
            <w:r w:rsidRPr="00F34621">
              <w:t>Updated Project Plan</w:t>
            </w:r>
          </w:p>
        </w:tc>
        <w:tc>
          <w:tcPr>
            <w:tcW w:w="1260" w:type="dxa"/>
          </w:tcPr>
          <w:p w14:paraId="498124FF" w14:textId="3CA9202D" w:rsidR="001F23EA" w:rsidRDefault="001F23EA" w:rsidP="001F23E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vAlign w:val="bottom"/>
          </w:tcPr>
          <w:p w14:paraId="7A751E54" w14:textId="207858BA" w:rsidR="001F23EA" w:rsidRDefault="001F23EA" w:rsidP="001F23E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710" w:type="dxa"/>
          </w:tcPr>
          <w:p w14:paraId="7A197898" w14:textId="3731E17E" w:rsidR="001F23EA" w:rsidRDefault="001F23EA" w:rsidP="001F23E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1F23EA" w:rsidRPr="00B6236C" w14:paraId="44984336" w14:textId="77777777" w:rsidTr="00A30163">
        <w:trPr>
          <w:cantSplit/>
        </w:trPr>
        <w:tc>
          <w:tcPr>
            <w:tcW w:w="5310" w:type="dxa"/>
            <w:gridSpan w:val="4"/>
          </w:tcPr>
          <w:p w14:paraId="555A11F0" w14:textId="6BE6F2D5" w:rsidR="001F23EA" w:rsidRPr="00400616" w:rsidRDefault="001F23EA" w:rsidP="001F23EA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t>Source code in Git repository, executable code ready for testing</w:t>
            </w:r>
          </w:p>
        </w:tc>
        <w:tc>
          <w:tcPr>
            <w:tcW w:w="1260" w:type="dxa"/>
          </w:tcPr>
          <w:p w14:paraId="7B6F018B" w14:textId="03D91E7B" w:rsidR="001F23EA" w:rsidRDefault="001F23EA" w:rsidP="001F23E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vAlign w:val="bottom"/>
          </w:tcPr>
          <w:p w14:paraId="6CC4A1E8" w14:textId="77777777" w:rsidR="001F23EA" w:rsidRDefault="001F23EA" w:rsidP="001F23E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  <w:p w14:paraId="6C9B3E22" w14:textId="06785E6E" w:rsidR="001F23EA" w:rsidRDefault="001F23EA" w:rsidP="001F23EA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1AAB9C4F" w14:textId="4E842157" w:rsidR="001F23EA" w:rsidRDefault="001F23EA" w:rsidP="001F23E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3A5CFD" w:rsidRPr="00325E77" w14:paraId="7247F7ED" w14:textId="01B90AF3" w:rsidTr="002A29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4"/>
          <w:wBefore w:w="95" w:type="dxa"/>
          <w:wAfter w:w="6385" w:type="dxa"/>
          <w:trHeight w:val="300"/>
        </w:trPr>
        <w:tc>
          <w:tcPr>
            <w:tcW w:w="1800" w:type="dxa"/>
          </w:tcPr>
          <w:p w14:paraId="32E5BA96" w14:textId="77777777" w:rsidR="003A5CFD" w:rsidRPr="00325E77" w:rsidRDefault="003A5CFD" w:rsidP="003A5CFD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3233C9B6" w14:textId="3E6E5D29" w:rsidR="003A5CFD" w:rsidRPr="00325E77" w:rsidRDefault="003A5CFD" w:rsidP="003A5CFD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  <w:tr w:rsidR="003A5CFD" w:rsidRPr="00325E77" w14:paraId="34C1A6D4" w14:textId="77777777" w:rsidTr="002A29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4"/>
          <w:wBefore w:w="95" w:type="dxa"/>
          <w:wAfter w:w="6385" w:type="dxa"/>
          <w:trHeight w:val="300"/>
        </w:trPr>
        <w:tc>
          <w:tcPr>
            <w:tcW w:w="1800" w:type="dxa"/>
          </w:tcPr>
          <w:p w14:paraId="2CF17344" w14:textId="77777777" w:rsidR="003A5CFD" w:rsidRPr="00325E77" w:rsidRDefault="003A5CFD" w:rsidP="003A5CFD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45DFC627" w14:textId="77777777" w:rsidR="003A5CFD" w:rsidRPr="00325E77" w:rsidRDefault="003A5CFD" w:rsidP="003A5CFD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0AF2D702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</w:t>
            </w:r>
            <w:r w:rsidR="004E7BD9">
              <w:rPr>
                <w:sz w:val="16"/>
                <w:szCs w:val="16"/>
              </w:rPr>
              <w:t>–</w:t>
            </w:r>
            <w:r w:rsidR="00652E3C">
              <w:rPr>
                <w:sz w:val="16"/>
                <w:szCs w:val="16"/>
              </w:rPr>
              <w:t xml:space="preserve">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0264839C" w:rsidR="00527B5C" w:rsidRPr="00B6236C" w:rsidRDefault="00527B5C" w:rsidP="003D10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869DE6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133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9"/>
        <w:gridCol w:w="3764"/>
      </w:tblGrid>
      <w:tr w:rsidR="00947908" w:rsidRPr="00B6236C" w14:paraId="6FC77E3D" w14:textId="77777777" w:rsidTr="00AF7FC8">
        <w:trPr>
          <w:cantSplit/>
          <w:trHeight w:val="339"/>
        </w:trPr>
        <w:tc>
          <w:tcPr>
            <w:tcW w:w="10133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AF7FC8">
        <w:trPr>
          <w:cantSplit/>
          <w:trHeight w:val="339"/>
        </w:trPr>
        <w:tc>
          <w:tcPr>
            <w:tcW w:w="6369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63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1D7E1C17" w:rsidR="00947908" w:rsidRPr="00B6236C" w:rsidRDefault="00947908" w:rsidP="007E1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1"/>
        </w:trPr>
        <w:tc>
          <w:tcPr>
            <w:tcW w:w="6369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10121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2"/>
        <w:gridCol w:w="1349"/>
        <w:gridCol w:w="1927"/>
        <w:gridCol w:w="1833"/>
      </w:tblGrid>
      <w:tr w:rsidR="00176704" w:rsidRPr="00B6236C" w14:paraId="43B6F649" w14:textId="77777777" w:rsidTr="00C219E6">
        <w:trPr>
          <w:cantSplit/>
          <w:trHeight w:val="328"/>
        </w:trPr>
        <w:tc>
          <w:tcPr>
            <w:tcW w:w="10121" w:type="dxa"/>
            <w:gridSpan w:val="4"/>
            <w:shd w:val="clear" w:color="auto" w:fill="800080"/>
          </w:tcPr>
          <w:p w14:paraId="764EAFB0" w14:textId="709349AD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Plan </w:t>
            </w:r>
            <w:r w:rsidR="004E7BD9">
              <w:rPr>
                <w:sz w:val="18"/>
                <w:szCs w:val="18"/>
              </w:rPr>
              <w:t>–</w:t>
            </w:r>
            <w:r>
              <w:rPr>
                <w:sz w:val="18"/>
                <w:szCs w:val="18"/>
              </w:rPr>
              <w:t xml:space="preserve"> </w:t>
            </w:r>
            <w:r w:rsidR="00EB51C9">
              <w:rPr>
                <w:sz w:val="18"/>
                <w:szCs w:val="18"/>
              </w:rPr>
              <w:t>0</w:t>
            </w:r>
            <w:r w:rsidR="001F23EA">
              <w:rPr>
                <w:sz w:val="18"/>
                <w:szCs w:val="18"/>
              </w:rPr>
              <w:t>5</w:t>
            </w:r>
            <w:r w:rsidR="009B7FBF">
              <w:rPr>
                <w:sz w:val="18"/>
                <w:szCs w:val="18"/>
              </w:rPr>
              <w:t>-</w:t>
            </w:r>
            <w:r w:rsidR="001F23EA">
              <w:rPr>
                <w:sz w:val="18"/>
                <w:szCs w:val="18"/>
              </w:rPr>
              <w:t>03</w:t>
            </w:r>
            <w:r w:rsidR="004E7BD9">
              <w:rPr>
                <w:sz w:val="18"/>
                <w:szCs w:val="18"/>
              </w:rPr>
              <w:t>-</w:t>
            </w:r>
            <w:r w:rsidR="009B7FBF">
              <w:rPr>
                <w:sz w:val="18"/>
                <w:szCs w:val="18"/>
              </w:rPr>
              <w:t>2023</w:t>
            </w:r>
          </w:p>
        </w:tc>
      </w:tr>
      <w:tr w:rsidR="00176704" w:rsidRPr="00B6236C" w14:paraId="36294EC6" w14:textId="77777777" w:rsidTr="00C219E6">
        <w:trPr>
          <w:cantSplit/>
          <w:trHeight w:val="208"/>
        </w:trPr>
        <w:tc>
          <w:tcPr>
            <w:tcW w:w="5012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349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927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833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EA7EFF" w:rsidRPr="00B6236C" w14:paraId="30A33692" w14:textId="77777777" w:rsidTr="00C219E6">
        <w:trPr>
          <w:cantSplit/>
          <w:trHeight w:val="284"/>
        </w:trPr>
        <w:tc>
          <w:tcPr>
            <w:tcW w:w="5012" w:type="dxa"/>
          </w:tcPr>
          <w:p w14:paraId="700FE018" w14:textId="3D257260" w:rsidR="00EA7EFF" w:rsidRPr="006F2559" w:rsidRDefault="001F23EA" w:rsidP="00EA7EFF">
            <w:pPr>
              <w:pStyle w:val="CovFormText"/>
              <w:keepNext/>
              <w:keepLines/>
              <w:numPr>
                <w:ilvl w:val="0"/>
                <w:numId w:val="9"/>
              </w:numPr>
              <w:rPr>
                <w:rFonts w:ascii="Calibri" w:hAnsi="Calibri" w:cs="Calibri"/>
                <w:sz w:val="20"/>
              </w:rPr>
            </w:pPr>
            <w:r>
              <w:t>Modifications needed after review</w:t>
            </w:r>
          </w:p>
        </w:tc>
        <w:tc>
          <w:tcPr>
            <w:tcW w:w="1349" w:type="dxa"/>
          </w:tcPr>
          <w:p w14:paraId="2C14F267" w14:textId="0340C623" w:rsidR="00EA7EFF" w:rsidRDefault="001F23EA" w:rsidP="00EA7EFF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vAlign w:val="bottom"/>
          </w:tcPr>
          <w:p w14:paraId="3AA432A9" w14:textId="17E15F73" w:rsidR="00EA7EFF" w:rsidRPr="00400616" w:rsidRDefault="001F23EA" w:rsidP="00EA7E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833" w:type="dxa"/>
          </w:tcPr>
          <w:p w14:paraId="48383DAF" w14:textId="5C5532CC" w:rsidR="00EA7EFF" w:rsidRDefault="001F23EA" w:rsidP="00EA7EFF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szCs w:val="18"/>
              </w:rPr>
              <w:t>N/A</w:t>
            </w: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7F181" w14:textId="77777777" w:rsidR="004E73DF" w:rsidRDefault="004E73DF">
      <w:r>
        <w:separator/>
      </w:r>
    </w:p>
  </w:endnote>
  <w:endnote w:type="continuationSeparator" w:id="0">
    <w:p w14:paraId="75284D50" w14:textId="77777777" w:rsidR="004E73DF" w:rsidRDefault="004E7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C4823" w14:textId="77777777" w:rsidR="004E73DF" w:rsidRDefault="004E73DF">
      <w:r>
        <w:separator/>
      </w:r>
    </w:p>
  </w:footnote>
  <w:footnote w:type="continuationSeparator" w:id="0">
    <w:p w14:paraId="54ACD47D" w14:textId="77777777" w:rsidR="004E73DF" w:rsidRDefault="004E73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1F23EA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3.45pt;height:70.25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C2A9F"/>
    <w:multiLevelType w:val="hybridMultilevel"/>
    <w:tmpl w:val="5DEC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0122897"/>
    <w:multiLevelType w:val="hybridMultilevel"/>
    <w:tmpl w:val="0C127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55686"/>
    <w:multiLevelType w:val="hybridMultilevel"/>
    <w:tmpl w:val="B1EAE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A72B4"/>
    <w:multiLevelType w:val="hybridMultilevel"/>
    <w:tmpl w:val="B4522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236521"/>
    <w:multiLevelType w:val="hybridMultilevel"/>
    <w:tmpl w:val="90745284"/>
    <w:lvl w:ilvl="0" w:tplc="98CA257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3"/>
  </w:num>
  <w:num w:numId="2" w16cid:durableId="119496180">
    <w:abstractNumId w:val="1"/>
  </w:num>
  <w:num w:numId="3" w16cid:durableId="853107081">
    <w:abstractNumId w:val="4"/>
  </w:num>
  <w:num w:numId="4" w16cid:durableId="352222094">
    <w:abstractNumId w:val="6"/>
  </w:num>
  <w:num w:numId="5" w16cid:durableId="1222131643">
    <w:abstractNumId w:val="0"/>
  </w:num>
  <w:num w:numId="6" w16cid:durableId="1877234195">
    <w:abstractNumId w:val="7"/>
  </w:num>
  <w:num w:numId="7" w16cid:durableId="794833985">
    <w:abstractNumId w:val="5"/>
  </w:num>
  <w:num w:numId="8" w16cid:durableId="518201847">
    <w:abstractNumId w:val="2"/>
  </w:num>
  <w:num w:numId="9" w16cid:durableId="15378099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0047AA"/>
    <w:rsid w:val="00050012"/>
    <w:rsid w:val="001071C3"/>
    <w:rsid w:val="001407C4"/>
    <w:rsid w:val="00155255"/>
    <w:rsid w:val="001556E8"/>
    <w:rsid w:val="001630E8"/>
    <w:rsid w:val="00176704"/>
    <w:rsid w:val="0018031D"/>
    <w:rsid w:val="001A07C9"/>
    <w:rsid w:val="001C151C"/>
    <w:rsid w:val="001C7821"/>
    <w:rsid w:val="001D7DC5"/>
    <w:rsid w:val="001F23EA"/>
    <w:rsid w:val="001F3641"/>
    <w:rsid w:val="002262DC"/>
    <w:rsid w:val="00242A6F"/>
    <w:rsid w:val="002807A7"/>
    <w:rsid w:val="00286EA6"/>
    <w:rsid w:val="00292399"/>
    <w:rsid w:val="002A29BE"/>
    <w:rsid w:val="002A6FDA"/>
    <w:rsid w:val="002D1660"/>
    <w:rsid w:val="00307715"/>
    <w:rsid w:val="00325E77"/>
    <w:rsid w:val="00361221"/>
    <w:rsid w:val="003A1BA0"/>
    <w:rsid w:val="003A5CFD"/>
    <w:rsid w:val="003B2F07"/>
    <w:rsid w:val="003D1079"/>
    <w:rsid w:val="003D56E3"/>
    <w:rsid w:val="003E29CC"/>
    <w:rsid w:val="00400616"/>
    <w:rsid w:val="004266D5"/>
    <w:rsid w:val="00434BC7"/>
    <w:rsid w:val="004364BA"/>
    <w:rsid w:val="00443B79"/>
    <w:rsid w:val="00472A7B"/>
    <w:rsid w:val="00476A2F"/>
    <w:rsid w:val="00487540"/>
    <w:rsid w:val="00487A81"/>
    <w:rsid w:val="004C29C7"/>
    <w:rsid w:val="004D42BB"/>
    <w:rsid w:val="004E73DF"/>
    <w:rsid w:val="004E7BD9"/>
    <w:rsid w:val="00527B5C"/>
    <w:rsid w:val="0053679B"/>
    <w:rsid w:val="00590277"/>
    <w:rsid w:val="005A6D89"/>
    <w:rsid w:val="005E4A91"/>
    <w:rsid w:val="005E5638"/>
    <w:rsid w:val="00605CAB"/>
    <w:rsid w:val="00623671"/>
    <w:rsid w:val="00652E3C"/>
    <w:rsid w:val="006650C5"/>
    <w:rsid w:val="00665BC6"/>
    <w:rsid w:val="0068027F"/>
    <w:rsid w:val="006A43C2"/>
    <w:rsid w:val="006A54E5"/>
    <w:rsid w:val="006A5BC9"/>
    <w:rsid w:val="006E6FF4"/>
    <w:rsid w:val="006F2559"/>
    <w:rsid w:val="006F4AD9"/>
    <w:rsid w:val="00722485"/>
    <w:rsid w:val="007312A0"/>
    <w:rsid w:val="007357C1"/>
    <w:rsid w:val="00740D8C"/>
    <w:rsid w:val="00760F00"/>
    <w:rsid w:val="00792C3C"/>
    <w:rsid w:val="007A73AA"/>
    <w:rsid w:val="007C6D88"/>
    <w:rsid w:val="007E1401"/>
    <w:rsid w:val="008013ED"/>
    <w:rsid w:val="00831AC1"/>
    <w:rsid w:val="00842848"/>
    <w:rsid w:val="00842FE1"/>
    <w:rsid w:val="00857CFB"/>
    <w:rsid w:val="00877AD4"/>
    <w:rsid w:val="008816FF"/>
    <w:rsid w:val="008D414E"/>
    <w:rsid w:val="008D63E2"/>
    <w:rsid w:val="008E589B"/>
    <w:rsid w:val="00927B59"/>
    <w:rsid w:val="00947908"/>
    <w:rsid w:val="00965A89"/>
    <w:rsid w:val="009A3FC5"/>
    <w:rsid w:val="009A50D4"/>
    <w:rsid w:val="009B7FBF"/>
    <w:rsid w:val="009F19E3"/>
    <w:rsid w:val="00A3162D"/>
    <w:rsid w:val="00A46471"/>
    <w:rsid w:val="00A54F37"/>
    <w:rsid w:val="00AA44D2"/>
    <w:rsid w:val="00AD1889"/>
    <w:rsid w:val="00AE44BB"/>
    <w:rsid w:val="00AF26B6"/>
    <w:rsid w:val="00AF7FC8"/>
    <w:rsid w:val="00B22B27"/>
    <w:rsid w:val="00B36BC4"/>
    <w:rsid w:val="00B6236C"/>
    <w:rsid w:val="00B8677D"/>
    <w:rsid w:val="00BA69CB"/>
    <w:rsid w:val="00C0675F"/>
    <w:rsid w:val="00C219E6"/>
    <w:rsid w:val="00C6291B"/>
    <w:rsid w:val="00C92743"/>
    <w:rsid w:val="00C94BEB"/>
    <w:rsid w:val="00CC52FC"/>
    <w:rsid w:val="00CC65E7"/>
    <w:rsid w:val="00CE644F"/>
    <w:rsid w:val="00CF7E44"/>
    <w:rsid w:val="00D028E2"/>
    <w:rsid w:val="00D1263A"/>
    <w:rsid w:val="00D2797E"/>
    <w:rsid w:val="00DB7394"/>
    <w:rsid w:val="00DC4F49"/>
    <w:rsid w:val="00DC768F"/>
    <w:rsid w:val="00E3710F"/>
    <w:rsid w:val="00E559A3"/>
    <w:rsid w:val="00E6239F"/>
    <w:rsid w:val="00E630B2"/>
    <w:rsid w:val="00E84C5A"/>
    <w:rsid w:val="00EA7EFF"/>
    <w:rsid w:val="00EB51C9"/>
    <w:rsid w:val="00F15879"/>
    <w:rsid w:val="00F16464"/>
    <w:rsid w:val="00F24950"/>
    <w:rsid w:val="00F43470"/>
    <w:rsid w:val="00F67BB3"/>
    <w:rsid w:val="00FE4E18"/>
    <w:rsid w:val="00FE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21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13</cp:revision>
  <cp:lastPrinted>2023-01-30T04:34:00Z</cp:lastPrinted>
  <dcterms:created xsi:type="dcterms:W3CDTF">2023-04-01T13:54:00Z</dcterms:created>
  <dcterms:modified xsi:type="dcterms:W3CDTF">2023-05-09T06:01:00Z</dcterms:modified>
  <cp:category>Rev 1.1;last template edit 3-5-05 gje</cp:category>
</cp:coreProperties>
</file>