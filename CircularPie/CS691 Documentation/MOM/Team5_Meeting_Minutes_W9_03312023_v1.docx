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57B41A4A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03-</w:t>
            </w:r>
            <w:r w:rsidR="00BA69CB">
              <w:rPr>
                <w:i w:val="0"/>
                <w:szCs w:val="18"/>
              </w:rPr>
              <w:t>31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77777777" w:rsid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69D8322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39499554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Architecture Diagrams (2)</w:t>
            </w:r>
          </w:p>
        </w:tc>
        <w:tc>
          <w:tcPr>
            <w:tcW w:w="1260" w:type="dxa"/>
          </w:tcPr>
          <w:p w14:paraId="0049EB78" w14:textId="087CD0B4" w:rsidR="003A1BA0" w:rsidRPr="00B6236C" w:rsidRDefault="00BA69CB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vAlign w:val="bottom"/>
          </w:tcPr>
          <w:p w14:paraId="2EDB0933" w14:textId="2F93ABA5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710" w:type="dxa"/>
          </w:tcPr>
          <w:p w14:paraId="23FCC29F" w14:textId="431D7853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3A1BA0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34712E34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260" w:type="dxa"/>
          </w:tcPr>
          <w:p w14:paraId="7B6F018B" w14:textId="6B6B95E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9B3E22" w14:textId="60B0E718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AAB9C4F" w14:textId="55F37067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1BA0" w:rsidRPr="00B6236C" w14:paraId="36DB74CD" w14:textId="77777777" w:rsidTr="00A30163">
        <w:trPr>
          <w:cantSplit/>
        </w:trPr>
        <w:tc>
          <w:tcPr>
            <w:tcW w:w="5310" w:type="dxa"/>
            <w:gridSpan w:val="4"/>
          </w:tcPr>
          <w:p w14:paraId="2F17347F" w14:textId="19D9B0FF" w:rsidR="003A1BA0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260" w:type="dxa"/>
          </w:tcPr>
          <w:p w14:paraId="2845BE56" w14:textId="375F3620" w:rsidR="003A1BA0" w:rsidRDefault="00BA69CB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</w:t>
            </w:r>
            <w:r w:rsidR="003A1BA0"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6A3A6B0" w14:textId="4F7CC7A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F3E5F51" w14:textId="6B327403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1BA0" w:rsidRPr="00B6236C" w14:paraId="279F3777" w14:textId="77777777" w:rsidTr="00A30163">
        <w:trPr>
          <w:cantSplit/>
        </w:trPr>
        <w:tc>
          <w:tcPr>
            <w:tcW w:w="5310" w:type="dxa"/>
            <w:gridSpan w:val="4"/>
          </w:tcPr>
          <w:p w14:paraId="7FD8214F" w14:textId="0031D07D" w:rsidR="003A1BA0" w:rsidRPr="005B0684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3A1BA0">
              <w:t>Establish Git projects</w:t>
            </w:r>
          </w:p>
        </w:tc>
        <w:tc>
          <w:tcPr>
            <w:tcW w:w="1260" w:type="dxa"/>
          </w:tcPr>
          <w:p w14:paraId="2182C24C" w14:textId="3CBCA9B0" w:rsidR="003A1BA0" w:rsidRDefault="00BA69CB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vAlign w:val="bottom"/>
          </w:tcPr>
          <w:p w14:paraId="306494FC" w14:textId="2849FCC1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1DB443F1" w14:textId="52CAAA98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6F2559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F2559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354816E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6A43C2">
              <w:rPr>
                <w:sz w:val="18"/>
                <w:szCs w:val="18"/>
              </w:rPr>
              <w:t>02</w:t>
            </w:r>
            <w:r w:rsidR="003A1BA0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6F2559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0A33692" w14:textId="77777777" w:rsidTr="00221230">
        <w:trPr>
          <w:cantSplit/>
          <w:trHeight w:val="284"/>
        </w:trPr>
        <w:tc>
          <w:tcPr>
            <w:tcW w:w="5012" w:type="dxa"/>
          </w:tcPr>
          <w:p w14:paraId="700FE018" w14:textId="5D43FE57" w:rsidR="003A1BA0" w:rsidRPr="006F2559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5B0684">
              <w:t>Architecture Diagrams (2)</w:t>
            </w:r>
          </w:p>
        </w:tc>
        <w:tc>
          <w:tcPr>
            <w:tcW w:w="1349" w:type="dxa"/>
          </w:tcPr>
          <w:p w14:paraId="2C14F267" w14:textId="6205E289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6BECE6FE" w:rsidR="003A1BA0" w:rsidRPr="00400616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833" w:type="dxa"/>
          </w:tcPr>
          <w:p w14:paraId="48383DAF" w14:textId="48D2BA01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Tharun Reddy</w:t>
            </w:r>
          </w:p>
        </w:tc>
      </w:tr>
      <w:tr w:rsidR="003A1BA0" w:rsidRPr="00B6236C" w14:paraId="65635962" w14:textId="77777777" w:rsidTr="00221230">
        <w:trPr>
          <w:cantSplit/>
          <w:trHeight w:val="233"/>
        </w:trPr>
        <w:tc>
          <w:tcPr>
            <w:tcW w:w="5012" w:type="dxa"/>
          </w:tcPr>
          <w:p w14:paraId="0D1A258D" w14:textId="6CF1E0CE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349" w:type="dxa"/>
          </w:tcPr>
          <w:p w14:paraId="3F1F3D4F" w14:textId="5A86FA49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</w:t>
            </w:r>
            <w:r w:rsidR="003A1BA0"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2C7FC42F" w14:textId="2C389B16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</w:tcPr>
          <w:p w14:paraId="3C9619AA" w14:textId="12A25570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1BA0" w:rsidRPr="00B6236C" w14:paraId="441E9C5B" w14:textId="77777777" w:rsidTr="00221230">
        <w:trPr>
          <w:cantSplit/>
          <w:trHeight w:val="138"/>
        </w:trPr>
        <w:tc>
          <w:tcPr>
            <w:tcW w:w="5012" w:type="dxa"/>
          </w:tcPr>
          <w:p w14:paraId="24576BB1" w14:textId="1ED304A0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349" w:type="dxa"/>
          </w:tcPr>
          <w:p w14:paraId="48CB2660" w14:textId="1FCFE22D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48C147E" w14:textId="0047A6F5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7CFAFF3C" w14:textId="57DCA3B9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1BA0" w:rsidRPr="00B6236C" w14:paraId="2C5035E0" w14:textId="77777777" w:rsidTr="00221230">
        <w:trPr>
          <w:cantSplit/>
          <w:trHeight w:val="200"/>
        </w:trPr>
        <w:tc>
          <w:tcPr>
            <w:tcW w:w="5012" w:type="dxa"/>
          </w:tcPr>
          <w:p w14:paraId="014EAB4B" w14:textId="7219BE3B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3A1BA0">
              <w:t>Establish Git projects</w:t>
            </w:r>
          </w:p>
        </w:tc>
        <w:tc>
          <w:tcPr>
            <w:tcW w:w="1349" w:type="dxa"/>
          </w:tcPr>
          <w:p w14:paraId="420E00BD" w14:textId="4A47387A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927" w:type="dxa"/>
            <w:vAlign w:val="bottom"/>
          </w:tcPr>
          <w:p w14:paraId="66F26CDC" w14:textId="77777777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  <w:p w14:paraId="2E3F17BF" w14:textId="059602B4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457ECB76" w14:textId="0766C9F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1353" w14:textId="77777777" w:rsidR="00E84C5A" w:rsidRDefault="00E84C5A">
      <w:r>
        <w:separator/>
      </w:r>
    </w:p>
  </w:endnote>
  <w:endnote w:type="continuationSeparator" w:id="0">
    <w:p w14:paraId="321082B0" w14:textId="77777777" w:rsidR="00E84C5A" w:rsidRDefault="00E8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4B0E" w14:textId="77777777" w:rsidR="00E84C5A" w:rsidRDefault="00E84C5A">
      <w:r>
        <w:separator/>
      </w:r>
    </w:p>
  </w:footnote>
  <w:footnote w:type="continuationSeparator" w:id="0">
    <w:p w14:paraId="0338C6A8" w14:textId="77777777" w:rsidR="00E84C5A" w:rsidRDefault="00E84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3A1BA0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65pt;height:70.6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407C4"/>
    <w:rsid w:val="00155255"/>
    <w:rsid w:val="001556E8"/>
    <w:rsid w:val="001630E8"/>
    <w:rsid w:val="00176704"/>
    <w:rsid w:val="0018031D"/>
    <w:rsid w:val="001C151C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B2F07"/>
    <w:rsid w:val="003D1079"/>
    <w:rsid w:val="003E29CC"/>
    <w:rsid w:val="00400616"/>
    <w:rsid w:val="004266D5"/>
    <w:rsid w:val="00434BC7"/>
    <w:rsid w:val="004364BA"/>
    <w:rsid w:val="00472A7B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630B2"/>
    <w:rsid w:val="00E84C5A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</cp:revision>
  <cp:lastPrinted>2023-01-30T04:34:00Z</cp:lastPrinted>
  <dcterms:created xsi:type="dcterms:W3CDTF">2023-04-01T04:09:00Z</dcterms:created>
  <dcterms:modified xsi:type="dcterms:W3CDTF">2023-04-01T04:10:00Z</dcterms:modified>
  <cp:category>Rev 1.1;last template edit 3-5-05 gje</cp:category>
</cp:coreProperties>
</file>