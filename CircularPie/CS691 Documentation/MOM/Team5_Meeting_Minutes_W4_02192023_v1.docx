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F8C1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1C3110FD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965A89">
              <w:rPr>
                <w:i w:val="0"/>
                <w:szCs w:val="18"/>
              </w:rPr>
              <w:t>2</w:t>
            </w:r>
            <w:r>
              <w:rPr>
                <w:i w:val="0"/>
                <w:szCs w:val="18"/>
              </w:rPr>
              <w:t>-</w:t>
            </w:r>
            <w:r w:rsidR="007E1401">
              <w:rPr>
                <w:i w:val="0"/>
                <w:szCs w:val="18"/>
              </w:rPr>
              <w:t>1</w:t>
            </w:r>
            <w:r w:rsidR="00D028E2">
              <w:rPr>
                <w:i w:val="0"/>
                <w:szCs w:val="18"/>
              </w:rPr>
              <w:t>9</w:t>
            </w:r>
            <w:r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2481ACBF" w:rsidR="004266D5" w:rsidRPr="00B6236C" w:rsidRDefault="00D028E2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</w:t>
            </w:r>
            <w:r w:rsidR="009B7FBF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3</w:t>
            </w:r>
            <w:r w:rsidR="007E1401">
              <w:rPr>
                <w:i w:val="0"/>
                <w:szCs w:val="18"/>
              </w:rPr>
              <w:t xml:space="preserve">0 </w:t>
            </w:r>
            <w:r>
              <w:rPr>
                <w:i w:val="0"/>
                <w:szCs w:val="18"/>
              </w:rPr>
              <w:t>A</w:t>
            </w:r>
            <w:r w:rsidR="009B7FBF">
              <w:rPr>
                <w:i w:val="0"/>
                <w:szCs w:val="18"/>
              </w:rPr>
              <w:t xml:space="preserve">M to </w:t>
            </w:r>
            <w:r w:rsidR="007E1401">
              <w:rPr>
                <w:i w:val="0"/>
                <w:szCs w:val="18"/>
              </w:rPr>
              <w:t>1</w:t>
            </w:r>
            <w:r>
              <w:rPr>
                <w:i w:val="0"/>
                <w:szCs w:val="18"/>
              </w:rPr>
              <w:t>1</w:t>
            </w:r>
            <w:r w:rsidR="007E1401">
              <w:rPr>
                <w:i w:val="0"/>
                <w:szCs w:val="18"/>
              </w:rPr>
              <w:t>:00</w:t>
            </w:r>
            <w:r w:rsidR="009B7FBF">
              <w:rPr>
                <w:i w:val="0"/>
                <w:szCs w:val="18"/>
              </w:rPr>
              <w:t xml:space="preserve"> </w:t>
            </w:r>
            <w:r w:rsidR="007E1401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D028E2">
        <w:trPr>
          <w:cantSplit/>
          <w:trHeight w:val="1282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80B2B19" w14:textId="1E53A54A" w:rsidR="00D028E2" w:rsidRDefault="00D028E2" w:rsidP="00D028E2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Checking Peer Review status of this weeks deliverables</w:t>
            </w:r>
          </w:p>
          <w:p w14:paraId="2B2DFD1A" w14:textId="500777E3" w:rsidR="00D028E2" w:rsidRDefault="00D028E2" w:rsidP="00D028E2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Verifying if the BRM Diagram, Context Diagram and Usecase Diagram are resonating with the PID and Business Case.</w:t>
            </w:r>
          </w:p>
          <w:p w14:paraId="498F12EF" w14:textId="6B0961CC" w:rsidR="00D028E2" w:rsidRPr="00A54F37" w:rsidRDefault="00D028E2" w:rsidP="00D028E2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Making changes in the PID and Business Case if needed.</w:t>
            </w:r>
          </w:p>
          <w:p w14:paraId="23002D5F" w14:textId="1DCCDFCC" w:rsidR="007E1401" w:rsidRPr="00A54F37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1260"/>
        <w:gridCol w:w="1800"/>
        <w:gridCol w:w="1710"/>
      </w:tblGrid>
      <w:tr w:rsidR="001C7821" w:rsidRPr="00B6236C" w14:paraId="59C4DE36" w14:textId="77777777" w:rsidTr="00325E77">
        <w:trPr>
          <w:cantSplit/>
        </w:trPr>
        <w:tc>
          <w:tcPr>
            <w:tcW w:w="10080" w:type="dxa"/>
            <w:gridSpan w:val="7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325E77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D028E2" w:rsidRPr="00B6236C" w14:paraId="02917A65" w14:textId="77777777" w:rsidTr="00EB38B1">
        <w:trPr>
          <w:cantSplit/>
        </w:trPr>
        <w:tc>
          <w:tcPr>
            <w:tcW w:w="5310" w:type="dxa"/>
            <w:gridSpan w:val="4"/>
            <w:vAlign w:val="bottom"/>
          </w:tcPr>
          <w:p w14:paraId="3F01894B" w14:textId="5F216D1C" w:rsidR="00D028E2" w:rsidRPr="00B6236C" w:rsidRDefault="00D028E2" w:rsidP="00D028E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BRM Diagram</w:t>
            </w:r>
          </w:p>
        </w:tc>
        <w:tc>
          <w:tcPr>
            <w:tcW w:w="1260" w:type="dxa"/>
          </w:tcPr>
          <w:p w14:paraId="38FCC54F" w14:textId="2E502121" w:rsidR="00D028E2" w:rsidRPr="00B6236C" w:rsidRDefault="00D028E2" w:rsidP="00D028E2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542A30FA" w14:textId="34D64F30" w:rsidR="00D028E2" w:rsidRPr="00B6236C" w:rsidRDefault="00D028E2" w:rsidP="00D028E2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Saichand Reddy</w:t>
            </w:r>
          </w:p>
        </w:tc>
        <w:tc>
          <w:tcPr>
            <w:tcW w:w="1710" w:type="dxa"/>
          </w:tcPr>
          <w:p w14:paraId="71A5D962" w14:textId="0C684BB5" w:rsidR="00D028E2" w:rsidRPr="00B6236C" w:rsidRDefault="00D028E2" w:rsidP="00D028E2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Tharun Reddy</w:t>
            </w:r>
          </w:p>
        </w:tc>
      </w:tr>
      <w:tr w:rsidR="00D028E2" w:rsidRPr="00B6236C" w14:paraId="5402A4F0" w14:textId="77777777" w:rsidTr="00EB38B1">
        <w:trPr>
          <w:cantSplit/>
        </w:trPr>
        <w:tc>
          <w:tcPr>
            <w:tcW w:w="5310" w:type="dxa"/>
            <w:gridSpan w:val="4"/>
            <w:vAlign w:val="bottom"/>
          </w:tcPr>
          <w:p w14:paraId="6F363924" w14:textId="14748F5C" w:rsidR="00D028E2" w:rsidRPr="00B6236C" w:rsidRDefault="00D028E2" w:rsidP="00D028E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Context Diagram</w:t>
            </w:r>
          </w:p>
        </w:tc>
        <w:tc>
          <w:tcPr>
            <w:tcW w:w="1260" w:type="dxa"/>
          </w:tcPr>
          <w:p w14:paraId="0E3B11C8" w14:textId="2F92C4A2" w:rsidR="00D028E2" w:rsidRPr="00B6236C" w:rsidRDefault="00D028E2" w:rsidP="00D028E2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0B25CC8C" w14:textId="6B28BDE9" w:rsidR="00D028E2" w:rsidRPr="00B6236C" w:rsidRDefault="00D028E2" w:rsidP="00D028E2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Maneesha Narahari</w:t>
            </w:r>
          </w:p>
        </w:tc>
        <w:tc>
          <w:tcPr>
            <w:tcW w:w="1710" w:type="dxa"/>
          </w:tcPr>
          <w:p w14:paraId="4424D4C0" w14:textId="4F89782A" w:rsidR="00D028E2" w:rsidRPr="00B6236C" w:rsidRDefault="00D028E2" w:rsidP="00D028E2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Sarvesh Desai</w:t>
            </w:r>
          </w:p>
        </w:tc>
      </w:tr>
      <w:tr w:rsidR="00D028E2" w:rsidRPr="00B6236C" w14:paraId="32C30E80" w14:textId="77777777" w:rsidTr="00EB38B1">
        <w:trPr>
          <w:cantSplit/>
        </w:trPr>
        <w:tc>
          <w:tcPr>
            <w:tcW w:w="5310" w:type="dxa"/>
            <w:gridSpan w:val="4"/>
            <w:vAlign w:val="bottom"/>
          </w:tcPr>
          <w:p w14:paraId="047E6734" w14:textId="432F410E" w:rsidR="00D028E2" w:rsidRPr="00B6236C" w:rsidRDefault="00D028E2" w:rsidP="00D028E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cs="Arial"/>
                <w:szCs w:val="18"/>
              </w:rPr>
              <w:t>Discussion on Requirement Types and updating it in project plan</w:t>
            </w:r>
          </w:p>
        </w:tc>
        <w:tc>
          <w:tcPr>
            <w:tcW w:w="1260" w:type="dxa"/>
          </w:tcPr>
          <w:p w14:paraId="0049EB78" w14:textId="46964BD1" w:rsidR="00D028E2" w:rsidRPr="00B6236C" w:rsidRDefault="00D028E2" w:rsidP="00D028E2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2EDB0933" w14:textId="5F8A4C47" w:rsidR="00D028E2" w:rsidRPr="00B6236C" w:rsidRDefault="00D028E2" w:rsidP="00D028E2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23FCC29F" w14:textId="43DB6BC5" w:rsidR="00D028E2" w:rsidRPr="00B6236C" w:rsidRDefault="00D028E2" w:rsidP="00D028E2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Tharun Reddy</w:t>
            </w:r>
          </w:p>
        </w:tc>
      </w:tr>
      <w:tr w:rsidR="00D028E2" w:rsidRPr="00B6236C" w14:paraId="44984336" w14:textId="77777777" w:rsidTr="00EB38B1">
        <w:trPr>
          <w:cantSplit/>
        </w:trPr>
        <w:tc>
          <w:tcPr>
            <w:tcW w:w="5310" w:type="dxa"/>
            <w:gridSpan w:val="4"/>
            <w:vAlign w:val="bottom"/>
          </w:tcPr>
          <w:p w14:paraId="555A11F0" w14:textId="5D9910AF" w:rsidR="00D028E2" w:rsidRDefault="00D028E2" w:rsidP="00D028E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User Roles</w:t>
            </w:r>
            <w:r>
              <w:rPr>
                <w:rFonts w:cs="Arial"/>
                <w:szCs w:val="18"/>
              </w:rPr>
              <w:t xml:space="preserve"> Diagram</w:t>
            </w:r>
          </w:p>
        </w:tc>
        <w:tc>
          <w:tcPr>
            <w:tcW w:w="1260" w:type="dxa"/>
          </w:tcPr>
          <w:p w14:paraId="7B6F018B" w14:textId="36FDDE90" w:rsidR="00D028E2" w:rsidRDefault="00D028E2" w:rsidP="00D028E2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6C9B3E22" w14:textId="4EB792A0" w:rsidR="00D028E2" w:rsidRDefault="00D028E2" w:rsidP="00D028E2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Alan Parmar</w:t>
            </w:r>
          </w:p>
        </w:tc>
        <w:tc>
          <w:tcPr>
            <w:tcW w:w="1710" w:type="dxa"/>
          </w:tcPr>
          <w:p w14:paraId="1AAB9C4F" w14:textId="319980DC" w:rsidR="00D028E2" w:rsidRDefault="00D028E2" w:rsidP="00D028E2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Sarvesh Desai</w:t>
            </w:r>
          </w:p>
        </w:tc>
      </w:tr>
      <w:tr w:rsidR="00D028E2" w:rsidRPr="00B6236C" w14:paraId="19011349" w14:textId="77777777" w:rsidTr="00EB38B1">
        <w:trPr>
          <w:cantSplit/>
        </w:trPr>
        <w:tc>
          <w:tcPr>
            <w:tcW w:w="5310" w:type="dxa"/>
            <w:gridSpan w:val="4"/>
            <w:vAlign w:val="bottom"/>
          </w:tcPr>
          <w:p w14:paraId="3C8B8205" w14:textId="0D087572" w:rsidR="00D028E2" w:rsidRDefault="00D028E2" w:rsidP="00D028E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System Interface Table</w:t>
            </w:r>
          </w:p>
        </w:tc>
        <w:tc>
          <w:tcPr>
            <w:tcW w:w="1260" w:type="dxa"/>
          </w:tcPr>
          <w:p w14:paraId="4F07BE00" w14:textId="27422FA8" w:rsidR="00D028E2" w:rsidRDefault="00D028E2" w:rsidP="00D028E2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7710EB13" w14:textId="58BE0909" w:rsidR="00D028E2" w:rsidRDefault="00D028E2" w:rsidP="00D028E2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Sarvesh Desai</w:t>
            </w:r>
          </w:p>
        </w:tc>
        <w:tc>
          <w:tcPr>
            <w:tcW w:w="1710" w:type="dxa"/>
          </w:tcPr>
          <w:p w14:paraId="5F173960" w14:textId="3B71DE2C" w:rsidR="00D028E2" w:rsidRDefault="00D028E2" w:rsidP="00D028E2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Tharun Reddy</w:t>
            </w:r>
          </w:p>
        </w:tc>
      </w:tr>
      <w:tr w:rsidR="00D028E2" w:rsidRPr="00B6236C" w14:paraId="36DB74CD" w14:textId="77777777" w:rsidTr="00EB38B1">
        <w:trPr>
          <w:cantSplit/>
        </w:trPr>
        <w:tc>
          <w:tcPr>
            <w:tcW w:w="5310" w:type="dxa"/>
            <w:gridSpan w:val="4"/>
            <w:vAlign w:val="bottom"/>
          </w:tcPr>
          <w:p w14:paraId="2F17347F" w14:textId="32DCD080" w:rsidR="00D028E2" w:rsidRDefault="00D028E2" w:rsidP="00D028E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Customer Needs</w:t>
            </w:r>
          </w:p>
        </w:tc>
        <w:tc>
          <w:tcPr>
            <w:tcW w:w="1260" w:type="dxa"/>
          </w:tcPr>
          <w:p w14:paraId="2845BE56" w14:textId="57C0029C" w:rsidR="00D028E2" w:rsidRDefault="00D028E2" w:rsidP="00D028E2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16A3A6B0" w14:textId="7EE18315" w:rsidR="00D028E2" w:rsidRDefault="00D028E2" w:rsidP="00D028E2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Poonam Adtani / Tharun Reddy</w:t>
            </w:r>
          </w:p>
        </w:tc>
        <w:tc>
          <w:tcPr>
            <w:tcW w:w="1710" w:type="dxa"/>
          </w:tcPr>
          <w:p w14:paraId="1F3E5F51" w14:textId="30A7F99C" w:rsidR="00D028E2" w:rsidRDefault="00D028E2" w:rsidP="00D028E2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Savesh Desai</w:t>
            </w:r>
          </w:p>
        </w:tc>
      </w:tr>
      <w:tr w:rsidR="00D028E2" w:rsidRPr="00B6236C" w14:paraId="319B03F3" w14:textId="77777777" w:rsidTr="00EB38B1">
        <w:trPr>
          <w:cantSplit/>
          <w:trHeight w:val="206"/>
        </w:trPr>
        <w:tc>
          <w:tcPr>
            <w:tcW w:w="5310" w:type="dxa"/>
            <w:gridSpan w:val="4"/>
            <w:vAlign w:val="bottom"/>
          </w:tcPr>
          <w:p w14:paraId="397A9380" w14:textId="517855FB" w:rsidR="00D028E2" w:rsidRDefault="00D028E2" w:rsidP="00D028E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cs="Arial"/>
                <w:szCs w:val="18"/>
              </w:rPr>
              <w:t>Updating Project Plan and PID  in case of any modifications</w:t>
            </w:r>
          </w:p>
        </w:tc>
        <w:tc>
          <w:tcPr>
            <w:tcW w:w="1260" w:type="dxa"/>
          </w:tcPr>
          <w:p w14:paraId="2E7970B0" w14:textId="36E36657" w:rsidR="00D028E2" w:rsidRDefault="00D028E2" w:rsidP="00D028E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03E4EBF4" w14:textId="5D3934CE" w:rsidR="00D028E2" w:rsidRDefault="00D028E2" w:rsidP="00D028E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  <w:r w:rsidRPr="00842FE1">
              <w:rPr>
                <w:rFonts w:cs="Arial"/>
                <w:szCs w:val="18"/>
              </w:rPr>
              <w:t xml:space="preserve"> / Tharun Reddy</w:t>
            </w:r>
          </w:p>
        </w:tc>
        <w:tc>
          <w:tcPr>
            <w:tcW w:w="1710" w:type="dxa"/>
          </w:tcPr>
          <w:p w14:paraId="003CA538" w14:textId="319ABF87" w:rsidR="00D028E2" w:rsidRDefault="00D028E2" w:rsidP="00D028E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D028E2" w:rsidRPr="00B6236C" w14:paraId="2A8A2979" w14:textId="77777777" w:rsidTr="00EB38B1">
        <w:trPr>
          <w:cantSplit/>
        </w:trPr>
        <w:tc>
          <w:tcPr>
            <w:tcW w:w="5310" w:type="dxa"/>
            <w:gridSpan w:val="4"/>
            <w:vAlign w:val="bottom"/>
          </w:tcPr>
          <w:p w14:paraId="3D020A96" w14:textId="10DEF417" w:rsidR="00D028E2" w:rsidRDefault="00D028E2" w:rsidP="00D028E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BRM Diagram</w:t>
            </w:r>
          </w:p>
        </w:tc>
        <w:tc>
          <w:tcPr>
            <w:tcW w:w="1260" w:type="dxa"/>
          </w:tcPr>
          <w:p w14:paraId="125CE0FB" w14:textId="3921946A" w:rsidR="00D028E2" w:rsidRDefault="00D028E2" w:rsidP="00D028E2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102FB169" w14:textId="4B7817F8" w:rsidR="00D028E2" w:rsidRDefault="00D028E2" w:rsidP="00D028E2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Saichand Reddy</w:t>
            </w:r>
          </w:p>
        </w:tc>
        <w:tc>
          <w:tcPr>
            <w:tcW w:w="1710" w:type="dxa"/>
          </w:tcPr>
          <w:p w14:paraId="10B5D3C7" w14:textId="7A2A1E7A" w:rsidR="00D028E2" w:rsidRDefault="00D028E2" w:rsidP="00D028E2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Tharun Reddy</w:t>
            </w:r>
          </w:p>
        </w:tc>
      </w:tr>
      <w:tr w:rsidR="00D028E2" w:rsidRPr="00B6236C" w14:paraId="294D547E" w14:textId="77777777" w:rsidTr="00325E77">
        <w:trPr>
          <w:cantSplit/>
        </w:trPr>
        <w:tc>
          <w:tcPr>
            <w:tcW w:w="5310" w:type="dxa"/>
            <w:gridSpan w:val="4"/>
            <w:vAlign w:val="bottom"/>
          </w:tcPr>
          <w:p w14:paraId="04B56EF2" w14:textId="00D58BE0" w:rsidR="00D028E2" w:rsidRDefault="00D028E2" w:rsidP="00D028E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Context Diagram</w:t>
            </w:r>
          </w:p>
        </w:tc>
        <w:tc>
          <w:tcPr>
            <w:tcW w:w="1260" w:type="dxa"/>
          </w:tcPr>
          <w:p w14:paraId="3F6DE9A5" w14:textId="5FC75810" w:rsidR="00D028E2" w:rsidRDefault="00D028E2" w:rsidP="00D028E2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76A92D77" w14:textId="3BA0F690" w:rsidR="00D028E2" w:rsidRDefault="00D028E2" w:rsidP="00D028E2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Maneesha Narahari</w:t>
            </w:r>
          </w:p>
        </w:tc>
        <w:tc>
          <w:tcPr>
            <w:tcW w:w="1710" w:type="dxa"/>
          </w:tcPr>
          <w:p w14:paraId="534215DB" w14:textId="45BF30A1" w:rsidR="00D028E2" w:rsidRDefault="00D028E2" w:rsidP="00D028E2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Sarvesh Desai</w:t>
            </w:r>
          </w:p>
        </w:tc>
      </w:tr>
      <w:tr w:rsidR="00D028E2" w:rsidRPr="00B6236C" w14:paraId="29D575D4" w14:textId="77777777" w:rsidTr="005E5932">
        <w:trPr>
          <w:cantSplit/>
        </w:trPr>
        <w:tc>
          <w:tcPr>
            <w:tcW w:w="5310" w:type="dxa"/>
            <w:gridSpan w:val="4"/>
            <w:vAlign w:val="bottom"/>
          </w:tcPr>
          <w:p w14:paraId="3C7ED155" w14:textId="3053119E" w:rsidR="00D028E2" w:rsidRDefault="00D028E2" w:rsidP="00D028E2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cs="Arial"/>
                <w:szCs w:val="18"/>
              </w:rPr>
              <w:t>Discussion on Requirement Types and updating it in project plan</w:t>
            </w:r>
          </w:p>
        </w:tc>
        <w:tc>
          <w:tcPr>
            <w:tcW w:w="1260" w:type="dxa"/>
          </w:tcPr>
          <w:p w14:paraId="68316EE3" w14:textId="54BD75C4" w:rsidR="00D028E2" w:rsidRDefault="00D028E2" w:rsidP="00D028E2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4B77DF78" w14:textId="07693453" w:rsidR="00D028E2" w:rsidRDefault="00D028E2" w:rsidP="00D028E2">
            <w:pPr>
              <w:pStyle w:val="CovFormText"/>
              <w:keepNext/>
              <w:keepLines/>
              <w:spacing w:before="0"/>
              <w:rPr>
                <w:szCs w:val="18"/>
              </w:rPr>
            </w:pPr>
            <w:r>
              <w:rPr>
                <w:rFonts w:cs="Arial"/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50C4D2BD" w14:textId="6F95A4C5" w:rsidR="00D028E2" w:rsidRDefault="00D028E2" w:rsidP="00D028E2">
            <w:pPr>
              <w:pStyle w:val="CovFormText"/>
              <w:keepNext/>
              <w:keepLines/>
              <w:rPr>
                <w:szCs w:val="18"/>
              </w:rPr>
            </w:pPr>
            <w:r w:rsidRPr="00842FE1">
              <w:rPr>
                <w:rFonts w:cs="Arial"/>
                <w:szCs w:val="18"/>
              </w:rPr>
              <w:t>Tharun Reddy</w:t>
            </w:r>
          </w:p>
        </w:tc>
      </w:tr>
      <w:tr w:rsidR="00D028E2" w:rsidRPr="00325E77" w14:paraId="7247F7ED" w14:textId="01B90AF3" w:rsidTr="00325E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32E5BA96" w14:textId="77777777" w:rsidR="00D028E2" w:rsidRPr="00325E77" w:rsidRDefault="00D028E2" w:rsidP="00D028E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D028E2" w:rsidRPr="00325E77" w:rsidRDefault="00D028E2" w:rsidP="00D028E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1E630AAF" w:rsidR="00527B5C" w:rsidRPr="00B6236C" w:rsidRDefault="001407C4" w:rsidP="001407C4">
            <w:pPr>
              <w:pStyle w:val="CovFormText"/>
              <w:keepNext/>
              <w:keepLines/>
              <w:numPr>
                <w:ilvl w:val="0"/>
                <w:numId w:val="8"/>
              </w:numPr>
              <w:rPr>
                <w:szCs w:val="18"/>
              </w:rPr>
            </w:pPr>
            <w:r>
              <w:rPr>
                <w:szCs w:val="18"/>
              </w:rPr>
              <w:t>Read the PID and Business Case to find gaps if any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1C20F83A" w:rsidR="00527B5C" w:rsidRPr="00B6236C" w:rsidRDefault="001407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945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3510"/>
      </w:tblGrid>
      <w:tr w:rsidR="00947908" w:rsidRPr="00B6236C" w14:paraId="6FC77E3D" w14:textId="77777777" w:rsidTr="00176704">
        <w:trPr>
          <w:cantSplit/>
        </w:trPr>
        <w:tc>
          <w:tcPr>
            <w:tcW w:w="9450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5E5638">
        <w:trPr>
          <w:cantSplit/>
        </w:trPr>
        <w:tc>
          <w:tcPr>
            <w:tcW w:w="5940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945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800"/>
        <w:gridCol w:w="1710"/>
      </w:tblGrid>
      <w:tr w:rsidR="00176704" w:rsidRPr="00B6236C" w14:paraId="43B6F649" w14:textId="77777777" w:rsidTr="00176704">
        <w:trPr>
          <w:cantSplit/>
        </w:trPr>
        <w:tc>
          <w:tcPr>
            <w:tcW w:w="9450" w:type="dxa"/>
            <w:gridSpan w:val="4"/>
            <w:shd w:val="clear" w:color="auto" w:fill="800080"/>
          </w:tcPr>
          <w:p w14:paraId="764EAFB0" w14:textId="197FA90D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- </w:t>
            </w:r>
            <w:r w:rsidR="00EB51C9">
              <w:rPr>
                <w:sz w:val="18"/>
                <w:szCs w:val="18"/>
              </w:rPr>
              <w:t>02</w:t>
            </w:r>
            <w:r w:rsidR="009B7FBF">
              <w:rPr>
                <w:sz w:val="18"/>
                <w:szCs w:val="18"/>
              </w:rPr>
              <w:t>-</w:t>
            </w:r>
            <w:r w:rsidR="001407C4">
              <w:rPr>
                <w:sz w:val="18"/>
                <w:szCs w:val="18"/>
              </w:rPr>
              <w:t>21</w:t>
            </w:r>
            <w:r w:rsidR="009B7FBF">
              <w:rPr>
                <w:sz w:val="18"/>
                <w:szCs w:val="18"/>
              </w:rPr>
              <w:t>-2023</w:t>
            </w:r>
          </w:p>
        </w:tc>
      </w:tr>
      <w:tr w:rsidR="00176704" w:rsidRPr="00B6236C" w14:paraId="36294EC6" w14:textId="77777777" w:rsidTr="005E5638">
        <w:trPr>
          <w:cantSplit/>
        </w:trPr>
        <w:tc>
          <w:tcPr>
            <w:tcW w:w="4680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407C4" w:rsidRPr="00B6236C" w14:paraId="6D0E821D" w14:textId="77777777" w:rsidTr="00F0365D">
        <w:trPr>
          <w:cantSplit/>
        </w:trPr>
        <w:tc>
          <w:tcPr>
            <w:tcW w:w="4680" w:type="dxa"/>
            <w:vAlign w:val="bottom"/>
          </w:tcPr>
          <w:p w14:paraId="537EC91F" w14:textId="015AF5B7" w:rsidR="001407C4" w:rsidRPr="001407C4" w:rsidRDefault="001407C4" w:rsidP="001407C4">
            <w:pPr>
              <w:pStyle w:val="CovFormText"/>
              <w:keepNext/>
              <w:keepLines/>
              <w:numPr>
                <w:ilvl w:val="0"/>
                <w:numId w:val="7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Make modifications to this week’s deliverables if any</w:t>
            </w:r>
          </w:p>
        </w:tc>
        <w:tc>
          <w:tcPr>
            <w:tcW w:w="1260" w:type="dxa"/>
          </w:tcPr>
          <w:p w14:paraId="41F67EEE" w14:textId="067F118B" w:rsidR="001407C4" w:rsidRPr="00842FE1" w:rsidRDefault="001407C4" w:rsidP="001407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</w:tcPr>
          <w:p w14:paraId="2870540B" w14:textId="3884FB85" w:rsidR="001407C4" w:rsidRPr="00842FE1" w:rsidRDefault="001407C4" w:rsidP="001407C4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Poonam Adtani</w:t>
            </w:r>
          </w:p>
        </w:tc>
        <w:tc>
          <w:tcPr>
            <w:tcW w:w="1710" w:type="dxa"/>
          </w:tcPr>
          <w:p w14:paraId="7854ECD4" w14:textId="6E7C3CA0" w:rsidR="001407C4" w:rsidRPr="00842FE1" w:rsidRDefault="001407C4" w:rsidP="001407C4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Maneesha Reddy</w:t>
            </w:r>
          </w:p>
        </w:tc>
      </w:tr>
      <w:tr w:rsidR="001407C4" w:rsidRPr="00B6236C" w14:paraId="3750AF6F" w14:textId="77777777" w:rsidTr="00FF1B7B">
        <w:trPr>
          <w:cantSplit/>
        </w:trPr>
        <w:tc>
          <w:tcPr>
            <w:tcW w:w="4680" w:type="dxa"/>
            <w:vAlign w:val="bottom"/>
          </w:tcPr>
          <w:p w14:paraId="261B44F8" w14:textId="761054B0" w:rsidR="001407C4" w:rsidRDefault="001407C4" w:rsidP="001407C4">
            <w:pPr>
              <w:pStyle w:val="CovFormText"/>
              <w:keepNext/>
              <w:keepLines/>
              <w:numPr>
                <w:ilvl w:val="0"/>
                <w:numId w:val="7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Distribute tasks for this week in the team</w:t>
            </w:r>
          </w:p>
        </w:tc>
        <w:tc>
          <w:tcPr>
            <w:tcW w:w="1260" w:type="dxa"/>
          </w:tcPr>
          <w:p w14:paraId="7F31ADBD" w14:textId="4EB2ADCB" w:rsidR="001407C4" w:rsidRPr="00842FE1" w:rsidRDefault="001407C4" w:rsidP="001407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2FE32F16" w14:textId="06052413" w:rsidR="001407C4" w:rsidRPr="00842FE1" w:rsidRDefault="001407C4" w:rsidP="001407C4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3992298C" w14:textId="70A72C65" w:rsidR="001407C4" w:rsidRPr="00842FE1" w:rsidRDefault="001407C4" w:rsidP="001407C4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N/A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BC8A5" w14:textId="77777777" w:rsidR="004364BA" w:rsidRDefault="004364BA">
      <w:r>
        <w:separator/>
      </w:r>
    </w:p>
  </w:endnote>
  <w:endnote w:type="continuationSeparator" w:id="0">
    <w:p w14:paraId="0553F3E6" w14:textId="77777777" w:rsidR="004364BA" w:rsidRDefault="00436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CE1D2" w14:textId="77777777" w:rsidR="004364BA" w:rsidRDefault="004364BA">
      <w:r>
        <w:separator/>
      </w:r>
    </w:p>
  </w:footnote>
  <w:footnote w:type="continuationSeparator" w:id="0">
    <w:p w14:paraId="2D22B81A" w14:textId="77777777" w:rsidR="004364BA" w:rsidRDefault="00436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D028E2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2pt;height:70.8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6"/>
  </w:num>
  <w:num w:numId="5" w16cid:durableId="1222131643">
    <w:abstractNumId w:val="0"/>
  </w:num>
  <w:num w:numId="6" w16cid:durableId="1877234195">
    <w:abstractNumId w:val="7"/>
  </w:num>
  <w:num w:numId="7" w16cid:durableId="794833985">
    <w:abstractNumId w:val="5"/>
  </w:num>
  <w:num w:numId="8" w16cid:durableId="518201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1071C3"/>
    <w:rsid w:val="001407C4"/>
    <w:rsid w:val="00155255"/>
    <w:rsid w:val="001556E8"/>
    <w:rsid w:val="001630E8"/>
    <w:rsid w:val="00176704"/>
    <w:rsid w:val="001C7821"/>
    <w:rsid w:val="001D7DC5"/>
    <w:rsid w:val="002262DC"/>
    <w:rsid w:val="00242A6F"/>
    <w:rsid w:val="002807A7"/>
    <w:rsid w:val="00286EA6"/>
    <w:rsid w:val="00292399"/>
    <w:rsid w:val="002A6FDA"/>
    <w:rsid w:val="002D1660"/>
    <w:rsid w:val="00307715"/>
    <w:rsid w:val="00325E77"/>
    <w:rsid w:val="00361221"/>
    <w:rsid w:val="003B2F07"/>
    <w:rsid w:val="003E29CC"/>
    <w:rsid w:val="004266D5"/>
    <w:rsid w:val="00434BC7"/>
    <w:rsid w:val="004364BA"/>
    <w:rsid w:val="00476A2F"/>
    <w:rsid w:val="00487A81"/>
    <w:rsid w:val="004D42BB"/>
    <w:rsid w:val="00527B5C"/>
    <w:rsid w:val="0053679B"/>
    <w:rsid w:val="00590277"/>
    <w:rsid w:val="005A6D89"/>
    <w:rsid w:val="005E4A91"/>
    <w:rsid w:val="005E5638"/>
    <w:rsid w:val="00623671"/>
    <w:rsid w:val="00652E3C"/>
    <w:rsid w:val="006650C5"/>
    <w:rsid w:val="006E6FF4"/>
    <w:rsid w:val="006F4AD9"/>
    <w:rsid w:val="00722485"/>
    <w:rsid w:val="007312A0"/>
    <w:rsid w:val="007357C1"/>
    <w:rsid w:val="00760F00"/>
    <w:rsid w:val="007A73AA"/>
    <w:rsid w:val="007E1401"/>
    <w:rsid w:val="008013ED"/>
    <w:rsid w:val="00831AC1"/>
    <w:rsid w:val="00842848"/>
    <w:rsid w:val="00842FE1"/>
    <w:rsid w:val="00857CFB"/>
    <w:rsid w:val="00877AD4"/>
    <w:rsid w:val="008D414E"/>
    <w:rsid w:val="008D63E2"/>
    <w:rsid w:val="008E589B"/>
    <w:rsid w:val="00927B59"/>
    <w:rsid w:val="00947908"/>
    <w:rsid w:val="00965A89"/>
    <w:rsid w:val="009A3FC5"/>
    <w:rsid w:val="009B7FBF"/>
    <w:rsid w:val="009F19E3"/>
    <w:rsid w:val="00A3162D"/>
    <w:rsid w:val="00A46471"/>
    <w:rsid w:val="00A54F37"/>
    <w:rsid w:val="00AA44D2"/>
    <w:rsid w:val="00AD1889"/>
    <w:rsid w:val="00AE44BB"/>
    <w:rsid w:val="00AF26B6"/>
    <w:rsid w:val="00B36BC4"/>
    <w:rsid w:val="00B6236C"/>
    <w:rsid w:val="00C6291B"/>
    <w:rsid w:val="00C92743"/>
    <w:rsid w:val="00C94BEB"/>
    <w:rsid w:val="00CC65E7"/>
    <w:rsid w:val="00CE644F"/>
    <w:rsid w:val="00CF7E44"/>
    <w:rsid w:val="00D028E2"/>
    <w:rsid w:val="00D1263A"/>
    <w:rsid w:val="00DB7394"/>
    <w:rsid w:val="00E559A3"/>
    <w:rsid w:val="00EB51C9"/>
    <w:rsid w:val="00F15879"/>
    <w:rsid w:val="00F16464"/>
    <w:rsid w:val="00F24950"/>
    <w:rsid w:val="00F43470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21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3</cp:revision>
  <cp:lastPrinted>2023-01-30T04:34:00Z</cp:lastPrinted>
  <dcterms:created xsi:type="dcterms:W3CDTF">2023-02-18T16:54:00Z</dcterms:created>
  <dcterms:modified xsi:type="dcterms:W3CDTF">2023-02-20T06:20:00Z</dcterms:modified>
  <cp:category>Rev 1.1;last template edit 3-5-05 gje</cp:category>
</cp:coreProperties>
</file>