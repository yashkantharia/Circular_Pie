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F8C1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570FCD8C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965A89">
              <w:rPr>
                <w:i w:val="0"/>
                <w:szCs w:val="18"/>
              </w:rPr>
              <w:t>2</w:t>
            </w:r>
            <w:r>
              <w:rPr>
                <w:i w:val="0"/>
                <w:szCs w:val="18"/>
              </w:rPr>
              <w:t>-</w:t>
            </w:r>
            <w:r w:rsidR="00605CAB">
              <w:rPr>
                <w:i w:val="0"/>
                <w:szCs w:val="18"/>
              </w:rPr>
              <w:t>2</w:t>
            </w:r>
            <w:r w:rsidR="0095756B">
              <w:rPr>
                <w:i w:val="0"/>
                <w:szCs w:val="18"/>
              </w:rPr>
              <w:t>3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5DD0323B" w:rsidR="004266D5" w:rsidRPr="00B6236C" w:rsidRDefault="0095756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605CAB">
              <w:rPr>
                <w:i w:val="0"/>
                <w:szCs w:val="18"/>
              </w:rPr>
              <w:t>:00</w:t>
            </w:r>
            <w:r w:rsidR="007E1401">
              <w:rPr>
                <w:i w:val="0"/>
                <w:szCs w:val="18"/>
              </w:rPr>
              <w:t xml:space="preserve"> </w:t>
            </w:r>
            <w:r w:rsidR="00605CAB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1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 w:rsidR="007E1401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50451DD6" w:rsidR="004266D5" w:rsidRPr="00B6236C" w:rsidRDefault="0095756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24F53ED" w14:textId="77777777" w:rsidR="00DC768F" w:rsidRDefault="00DC768F" w:rsidP="00DC768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Reviewing changes and comments on last week’s deliverables and assigning modification tasks.</w:t>
            </w:r>
          </w:p>
          <w:p w14:paraId="23002D5F" w14:textId="47E77DA1" w:rsidR="003D1079" w:rsidRPr="00DC768F" w:rsidRDefault="0095756B" w:rsidP="00DC768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Checking Status of current tasks.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605CAB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605CA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D1079" w:rsidRPr="00B6236C" w14:paraId="02917A65" w14:textId="77777777" w:rsidTr="001A5878">
        <w:trPr>
          <w:cantSplit/>
        </w:trPr>
        <w:tc>
          <w:tcPr>
            <w:tcW w:w="5310" w:type="dxa"/>
            <w:gridSpan w:val="4"/>
            <w:vAlign w:val="bottom"/>
          </w:tcPr>
          <w:p w14:paraId="3F01894B" w14:textId="11BDD588" w:rsidR="003D1079" w:rsidRPr="00B6236C" w:rsidRDefault="003D1079" w:rsidP="003D107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Modifications in BRM Diagram and Context Diagram</w:t>
            </w:r>
          </w:p>
        </w:tc>
        <w:tc>
          <w:tcPr>
            <w:tcW w:w="1260" w:type="dxa"/>
          </w:tcPr>
          <w:p w14:paraId="38FCC54F" w14:textId="576A3A62" w:rsidR="003D1079" w:rsidRPr="00B6236C" w:rsidRDefault="0095756B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542A30FA" w14:textId="614C902E" w:rsidR="003D1079" w:rsidRPr="00B6236C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71A5D962" w14:textId="514431C4" w:rsidR="003D1079" w:rsidRPr="00B6236C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Poonam Adtani</w:t>
            </w:r>
          </w:p>
        </w:tc>
      </w:tr>
      <w:tr w:rsidR="003D1079" w:rsidRPr="00B6236C" w14:paraId="32C30E80" w14:textId="77777777" w:rsidTr="00D65C97">
        <w:trPr>
          <w:cantSplit/>
        </w:trPr>
        <w:tc>
          <w:tcPr>
            <w:tcW w:w="5310" w:type="dxa"/>
            <w:gridSpan w:val="4"/>
          </w:tcPr>
          <w:p w14:paraId="047E6734" w14:textId="747B7B31" w:rsidR="003D1079" w:rsidRPr="00B6236C" w:rsidRDefault="003D1079" w:rsidP="003D107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 xml:space="preserve">Business Requirements </w:t>
            </w:r>
          </w:p>
        </w:tc>
        <w:tc>
          <w:tcPr>
            <w:tcW w:w="1260" w:type="dxa"/>
          </w:tcPr>
          <w:p w14:paraId="0049EB78" w14:textId="48CADC33" w:rsidR="003D1079" w:rsidRPr="00B6236C" w:rsidRDefault="0095756B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2EDB0933" w14:textId="562A5263" w:rsidR="003D1079" w:rsidRPr="00B6236C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 / Tharun Reddy</w:t>
            </w:r>
          </w:p>
        </w:tc>
        <w:tc>
          <w:tcPr>
            <w:tcW w:w="1710" w:type="dxa"/>
          </w:tcPr>
          <w:p w14:paraId="23FCC29F" w14:textId="30A78F4F" w:rsidR="003D1079" w:rsidRPr="00B6236C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95756B" w:rsidRPr="00B6236C" w14:paraId="44984336" w14:textId="77777777" w:rsidTr="00D65C97">
        <w:trPr>
          <w:cantSplit/>
        </w:trPr>
        <w:tc>
          <w:tcPr>
            <w:tcW w:w="5310" w:type="dxa"/>
            <w:gridSpan w:val="4"/>
          </w:tcPr>
          <w:p w14:paraId="555A11F0" w14:textId="74E5EB4B" w:rsidR="0095756B" w:rsidRDefault="0095756B" w:rsidP="0095756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>Functional Decomposition, Fishbone Diagram</w:t>
            </w:r>
          </w:p>
        </w:tc>
        <w:tc>
          <w:tcPr>
            <w:tcW w:w="1260" w:type="dxa"/>
          </w:tcPr>
          <w:p w14:paraId="7B6F018B" w14:textId="69DCD53C" w:rsidR="0095756B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6C9B3E22" w14:textId="1A2214C8" w:rsidR="0095756B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 / Saichand Reddy</w:t>
            </w:r>
          </w:p>
        </w:tc>
        <w:tc>
          <w:tcPr>
            <w:tcW w:w="1710" w:type="dxa"/>
          </w:tcPr>
          <w:p w14:paraId="1AAB9C4F" w14:textId="288402DE" w:rsidR="0095756B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</w:tr>
      <w:tr w:rsidR="0095756B" w:rsidRPr="00B6236C" w14:paraId="19011349" w14:textId="77777777" w:rsidTr="00D65C97">
        <w:trPr>
          <w:cantSplit/>
        </w:trPr>
        <w:tc>
          <w:tcPr>
            <w:tcW w:w="5310" w:type="dxa"/>
            <w:gridSpan w:val="4"/>
          </w:tcPr>
          <w:p w14:paraId="3C8B8205" w14:textId="11D69A3D" w:rsidR="0095756B" w:rsidRDefault="0095756B" w:rsidP="0095756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 xml:space="preserve">RCT, includes supplementary requirements </w:t>
            </w:r>
          </w:p>
        </w:tc>
        <w:tc>
          <w:tcPr>
            <w:tcW w:w="1260" w:type="dxa"/>
          </w:tcPr>
          <w:p w14:paraId="4F07BE00" w14:textId="44858129" w:rsidR="0095756B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7710EB13" w14:textId="07FE3A94" w:rsidR="0095756B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Poonam Adtani / Alan Parmar</w:t>
            </w:r>
          </w:p>
        </w:tc>
        <w:tc>
          <w:tcPr>
            <w:tcW w:w="1710" w:type="dxa"/>
          </w:tcPr>
          <w:p w14:paraId="5F173960" w14:textId="3F19FD22" w:rsidR="0095756B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95756B" w:rsidRPr="00B6236C" w14:paraId="36DB74CD" w14:textId="77777777" w:rsidTr="00D65C97">
        <w:trPr>
          <w:cantSplit/>
        </w:trPr>
        <w:tc>
          <w:tcPr>
            <w:tcW w:w="5310" w:type="dxa"/>
            <w:gridSpan w:val="4"/>
          </w:tcPr>
          <w:p w14:paraId="2F17347F" w14:textId="1759E820" w:rsidR="0095756B" w:rsidRDefault="0095756B" w:rsidP="0095756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>Home Page menu structure</w:t>
            </w:r>
          </w:p>
        </w:tc>
        <w:tc>
          <w:tcPr>
            <w:tcW w:w="1260" w:type="dxa"/>
          </w:tcPr>
          <w:p w14:paraId="2845BE56" w14:textId="5E7C50D9" w:rsidR="0095756B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16A3A6B0" w14:textId="5710E305" w:rsidR="0095756B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Poonam Adtani / Yash Kantharia</w:t>
            </w:r>
          </w:p>
        </w:tc>
        <w:tc>
          <w:tcPr>
            <w:tcW w:w="1710" w:type="dxa"/>
          </w:tcPr>
          <w:p w14:paraId="1F3E5F51" w14:textId="3DE22D21" w:rsidR="0095756B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</w:tr>
      <w:tr w:rsidR="0095756B" w:rsidRPr="00B6236C" w14:paraId="2A8A2979" w14:textId="77777777" w:rsidTr="00D65C97">
        <w:trPr>
          <w:cantSplit/>
        </w:trPr>
        <w:tc>
          <w:tcPr>
            <w:tcW w:w="5310" w:type="dxa"/>
            <w:gridSpan w:val="4"/>
          </w:tcPr>
          <w:p w14:paraId="3D020A96" w14:textId="387CD73C" w:rsidR="0095756B" w:rsidRDefault="0095756B" w:rsidP="0095756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>Updated Project Plan</w:t>
            </w:r>
          </w:p>
        </w:tc>
        <w:tc>
          <w:tcPr>
            <w:tcW w:w="1260" w:type="dxa"/>
          </w:tcPr>
          <w:p w14:paraId="125CE0FB" w14:textId="5E770030" w:rsidR="0095756B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102FB169" w14:textId="1A573013" w:rsidR="0095756B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10B5D3C7" w14:textId="1DDC10FC" w:rsidR="0095756B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</w:tr>
      <w:tr w:rsidR="00605CAB" w:rsidRPr="00325E77" w14:paraId="7247F7ED" w14:textId="01B90AF3" w:rsidTr="00605C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05CAB" w:rsidRPr="00325E77" w:rsidRDefault="00605CAB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05CAB" w:rsidRPr="00325E77" w:rsidRDefault="00605CAB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947908" w:rsidRPr="00B6236C" w14:paraId="6FC77E3D" w14:textId="77777777" w:rsidTr="00176704">
        <w:trPr>
          <w:cantSplit/>
        </w:trPr>
        <w:tc>
          <w:tcPr>
            <w:tcW w:w="9450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5E5638">
        <w:trPr>
          <w:cantSplit/>
        </w:trPr>
        <w:tc>
          <w:tcPr>
            <w:tcW w:w="5940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176704" w:rsidRPr="00B6236C" w14:paraId="43B6F649" w14:textId="77777777" w:rsidTr="00176704">
        <w:trPr>
          <w:cantSplit/>
        </w:trPr>
        <w:tc>
          <w:tcPr>
            <w:tcW w:w="9450" w:type="dxa"/>
            <w:gridSpan w:val="4"/>
            <w:shd w:val="clear" w:color="auto" w:fill="800080"/>
          </w:tcPr>
          <w:p w14:paraId="764EAFB0" w14:textId="611F56C4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02</w:t>
            </w:r>
            <w:r w:rsidR="009B7FBF">
              <w:rPr>
                <w:sz w:val="18"/>
                <w:szCs w:val="18"/>
              </w:rPr>
              <w:t>-</w:t>
            </w:r>
            <w:r w:rsidR="001407C4">
              <w:rPr>
                <w:sz w:val="18"/>
                <w:szCs w:val="18"/>
              </w:rPr>
              <w:t>2</w:t>
            </w:r>
            <w:r w:rsidR="003D1079">
              <w:rPr>
                <w:sz w:val="18"/>
                <w:szCs w:val="18"/>
              </w:rPr>
              <w:t>3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5E5638">
        <w:trPr>
          <w:cantSplit/>
        </w:trPr>
        <w:tc>
          <w:tcPr>
            <w:tcW w:w="4680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95756B" w:rsidRPr="00B6236C" w14:paraId="6D0E821D" w14:textId="77777777" w:rsidTr="009D4E32">
        <w:trPr>
          <w:cantSplit/>
        </w:trPr>
        <w:tc>
          <w:tcPr>
            <w:tcW w:w="4680" w:type="dxa"/>
          </w:tcPr>
          <w:p w14:paraId="537EC91F" w14:textId="3E95D31B" w:rsidR="0095756B" w:rsidRPr="001407C4" w:rsidRDefault="0095756B" w:rsidP="0095756B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 w:rsidRPr="00ED5DA1">
              <w:t xml:space="preserve">Business Requirements </w:t>
            </w:r>
          </w:p>
        </w:tc>
        <w:tc>
          <w:tcPr>
            <w:tcW w:w="1260" w:type="dxa"/>
          </w:tcPr>
          <w:p w14:paraId="41F67EEE" w14:textId="38D0E12A" w:rsidR="0095756B" w:rsidRPr="00842FE1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870540B" w14:textId="69982BA2" w:rsidR="0095756B" w:rsidRPr="00842FE1" w:rsidRDefault="0095756B" w:rsidP="0095756B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Sarvesh Desai / Tharun Reddy</w:t>
            </w:r>
          </w:p>
        </w:tc>
        <w:tc>
          <w:tcPr>
            <w:tcW w:w="1710" w:type="dxa"/>
          </w:tcPr>
          <w:p w14:paraId="7854ECD4" w14:textId="529678B3" w:rsidR="0095756B" w:rsidRPr="00842FE1" w:rsidRDefault="0095756B" w:rsidP="0095756B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95756B" w:rsidRPr="00B6236C" w14:paraId="3750AF6F" w14:textId="77777777" w:rsidTr="001627F9">
        <w:trPr>
          <w:cantSplit/>
        </w:trPr>
        <w:tc>
          <w:tcPr>
            <w:tcW w:w="4680" w:type="dxa"/>
          </w:tcPr>
          <w:p w14:paraId="261B44F8" w14:textId="48C1C8E3" w:rsidR="0095756B" w:rsidRDefault="0095756B" w:rsidP="0095756B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 w:rsidRPr="00ED5DA1">
              <w:t>Functional Decomposition, Fishbone Diagram</w:t>
            </w:r>
          </w:p>
        </w:tc>
        <w:tc>
          <w:tcPr>
            <w:tcW w:w="1260" w:type="dxa"/>
          </w:tcPr>
          <w:p w14:paraId="7F31ADBD" w14:textId="001D07F3" w:rsidR="0095756B" w:rsidRPr="00842FE1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FE32F16" w14:textId="3113D6C0" w:rsidR="0095756B" w:rsidRPr="00842FE1" w:rsidRDefault="0095756B" w:rsidP="0095756B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Maneesha Narahari / Saichand Reddy</w:t>
            </w:r>
          </w:p>
        </w:tc>
        <w:tc>
          <w:tcPr>
            <w:tcW w:w="1710" w:type="dxa"/>
          </w:tcPr>
          <w:p w14:paraId="3992298C" w14:textId="7F30B2BB" w:rsidR="0095756B" w:rsidRPr="00842FE1" w:rsidRDefault="0095756B" w:rsidP="0095756B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</w:tr>
      <w:tr w:rsidR="0095756B" w:rsidRPr="00B6236C" w14:paraId="21A0961F" w14:textId="77777777" w:rsidTr="001627F9">
        <w:trPr>
          <w:cantSplit/>
        </w:trPr>
        <w:tc>
          <w:tcPr>
            <w:tcW w:w="4680" w:type="dxa"/>
          </w:tcPr>
          <w:p w14:paraId="67D8D231" w14:textId="2CB1556A" w:rsidR="0095756B" w:rsidRDefault="0095756B" w:rsidP="0095756B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 w:rsidRPr="00ED5DA1">
              <w:t xml:space="preserve">RCT, includes supplementary requirements </w:t>
            </w:r>
          </w:p>
        </w:tc>
        <w:tc>
          <w:tcPr>
            <w:tcW w:w="1260" w:type="dxa"/>
          </w:tcPr>
          <w:p w14:paraId="04049F3C" w14:textId="020B9F66" w:rsidR="0095756B" w:rsidRPr="00842FE1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405D76D2" w14:textId="5DEE39EE" w:rsidR="0095756B" w:rsidRPr="00842FE1" w:rsidRDefault="0095756B" w:rsidP="0095756B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Poonam Adtani / Alan Parmar</w:t>
            </w:r>
          </w:p>
        </w:tc>
        <w:tc>
          <w:tcPr>
            <w:tcW w:w="1710" w:type="dxa"/>
          </w:tcPr>
          <w:p w14:paraId="5CA42EB4" w14:textId="5AABBFE3" w:rsidR="0095756B" w:rsidRPr="00842FE1" w:rsidRDefault="0095756B" w:rsidP="0095756B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95756B" w:rsidRPr="00B6236C" w14:paraId="0FD763F2" w14:textId="77777777" w:rsidTr="001627F9">
        <w:trPr>
          <w:cantSplit/>
        </w:trPr>
        <w:tc>
          <w:tcPr>
            <w:tcW w:w="4680" w:type="dxa"/>
          </w:tcPr>
          <w:p w14:paraId="0507F0EC" w14:textId="70C09E8B" w:rsidR="0095756B" w:rsidRDefault="0095756B" w:rsidP="0095756B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 w:rsidRPr="00ED5DA1">
              <w:t>Home Page menu structure</w:t>
            </w:r>
          </w:p>
        </w:tc>
        <w:tc>
          <w:tcPr>
            <w:tcW w:w="1260" w:type="dxa"/>
          </w:tcPr>
          <w:p w14:paraId="1CB23C1E" w14:textId="6A1A2E64" w:rsidR="0095756B" w:rsidRPr="00842FE1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7CB90F14" w14:textId="773E4BBB" w:rsidR="0095756B" w:rsidRPr="00842FE1" w:rsidRDefault="0095756B" w:rsidP="0095756B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Poonam Adtani / Yash Kantharia</w:t>
            </w:r>
          </w:p>
        </w:tc>
        <w:tc>
          <w:tcPr>
            <w:tcW w:w="1710" w:type="dxa"/>
          </w:tcPr>
          <w:p w14:paraId="62847DB5" w14:textId="1EEC2681" w:rsidR="0095756B" w:rsidRPr="00842FE1" w:rsidRDefault="0095756B" w:rsidP="0095756B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</w:tr>
      <w:tr w:rsidR="0095756B" w:rsidRPr="00B6236C" w14:paraId="72080AEC" w14:textId="77777777" w:rsidTr="001627F9">
        <w:trPr>
          <w:cantSplit/>
        </w:trPr>
        <w:tc>
          <w:tcPr>
            <w:tcW w:w="4680" w:type="dxa"/>
          </w:tcPr>
          <w:p w14:paraId="426D454A" w14:textId="35190317" w:rsidR="0095756B" w:rsidRDefault="0095756B" w:rsidP="0095756B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 w:rsidRPr="00ED5DA1">
              <w:t>Updated Project Plan</w:t>
            </w:r>
          </w:p>
        </w:tc>
        <w:tc>
          <w:tcPr>
            <w:tcW w:w="1260" w:type="dxa"/>
          </w:tcPr>
          <w:p w14:paraId="75081307" w14:textId="0EF8CB70" w:rsidR="0095756B" w:rsidRPr="00842FE1" w:rsidRDefault="0095756B" w:rsidP="0095756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51CEEA01" w14:textId="6394C958" w:rsidR="0095756B" w:rsidRPr="00842FE1" w:rsidRDefault="0095756B" w:rsidP="0095756B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09F408F3" w14:textId="53DFA252" w:rsidR="0095756B" w:rsidRPr="00842FE1" w:rsidRDefault="0095756B" w:rsidP="0095756B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ACB4" w14:textId="77777777" w:rsidR="00E51930" w:rsidRDefault="00E51930">
      <w:r>
        <w:separator/>
      </w:r>
    </w:p>
  </w:endnote>
  <w:endnote w:type="continuationSeparator" w:id="0">
    <w:p w14:paraId="355B6148" w14:textId="77777777" w:rsidR="00E51930" w:rsidRDefault="00E5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4BFB0" w14:textId="77777777" w:rsidR="00E51930" w:rsidRDefault="00E51930">
      <w:r>
        <w:separator/>
      </w:r>
    </w:p>
  </w:footnote>
  <w:footnote w:type="continuationSeparator" w:id="0">
    <w:p w14:paraId="591F0751" w14:textId="77777777" w:rsidR="00E51930" w:rsidRDefault="00E51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95756B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407C4"/>
    <w:rsid w:val="00155255"/>
    <w:rsid w:val="001556E8"/>
    <w:rsid w:val="001630E8"/>
    <w:rsid w:val="00176704"/>
    <w:rsid w:val="001C7821"/>
    <w:rsid w:val="001D7DC5"/>
    <w:rsid w:val="002262DC"/>
    <w:rsid w:val="00242A6F"/>
    <w:rsid w:val="002807A7"/>
    <w:rsid w:val="00286EA6"/>
    <w:rsid w:val="00292399"/>
    <w:rsid w:val="002A6FDA"/>
    <w:rsid w:val="002D1660"/>
    <w:rsid w:val="002E3F41"/>
    <w:rsid w:val="00307715"/>
    <w:rsid w:val="00325E77"/>
    <w:rsid w:val="00361221"/>
    <w:rsid w:val="003B2F07"/>
    <w:rsid w:val="003D1079"/>
    <w:rsid w:val="003E29CC"/>
    <w:rsid w:val="004266D5"/>
    <w:rsid w:val="00434BC7"/>
    <w:rsid w:val="004364BA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E6FF4"/>
    <w:rsid w:val="006F4AD9"/>
    <w:rsid w:val="00722485"/>
    <w:rsid w:val="007312A0"/>
    <w:rsid w:val="007357C1"/>
    <w:rsid w:val="00760F00"/>
    <w:rsid w:val="007A73AA"/>
    <w:rsid w:val="007E1401"/>
    <w:rsid w:val="008013ED"/>
    <w:rsid w:val="00831AC1"/>
    <w:rsid w:val="00842848"/>
    <w:rsid w:val="00842FE1"/>
    <w:rsid w:val="00857CFB"/>
    <w:rsid w:val="00877AD4"/>
    <w:rsid w:val="008D414E"/>
    <w:rsid w:val="008D63E2"/>
    <w:rsid w:val="008E589B"/>
    <w:rsid w:val="00927B59"/>
    <w:rsid w:val="00947908"/>
    <w:rsid w:val="0095756B"/>
    <w:rsid w:val="00965A89"/>
    <w:rsid w:val="009A3FC5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B36BC4"/>
    <w:rsid w:val="00B6236C"/>
    <w:rsid w:val="00B8677D"/>
    <w:rsid w:val="00BD2815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DC768F"/>
    <w:rsid w:val="00E51930"/>
    <w:rsid w:val="00E559A3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206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7</cp:revision>
  <cp:lastPrinted>2023-01-30T04:34:00Z</cp:lastPrinted>
  <dcterms:created xsi:type="dcterms:W3CDTF">2023-02-18T16:54:00Z</dcterms:created>
  <dcterms:modified xsi:type="dcterms:W3CDTF">2023-02-27T03:30:00Z</dcterms:modified>
  <cp:category>Rev 1.1;last template edit 3-5-05 gje</cp:category>
</cp:coreProperties>
</file>