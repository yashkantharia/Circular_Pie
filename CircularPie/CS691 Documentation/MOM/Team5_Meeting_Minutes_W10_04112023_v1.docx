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3F0162F1" w:rsidR="004266D5" w:rsidRPr="00B6236C" w:rsidRDefault="00740D8C">
            <w:pPr>
              <w:pStyle w:val="Heading4"/>
              <w:rPr>
                <w:i w:val="0"/>
                <w:szCs w:val="18"/>
              </w:rPr>
            </w:pPr>
            <w:r w:rsidRPr="00740D8C">
              <w:rPr>
                <w:i w:val="0"/>
                <w:szCs w:val="18"/>
              </w:rPr>
              <w:t>0</w:t>
            </w:r>
            <w:r w:rsidR="001A07C9">
              <w:rPr>
                <w:i w:val="0"/>
                <w:szCs w:val="18"/>
              </w:rPr>
              <w:t>4</w:t>
            </w:r>
            <w:r w:rsidRPr="00740D8C">
              <w:rPr>
                <w:i w:val="0"/>
                <w:szCs w:val="18"/>
              </w:rPr>
              <w:t>-</w:t>
            </w:r>
            <w:r w:rsidR="00525621">
              <w:rPr>
                <w:i w:val="0"/>
                <w:szCs w:val="18"/>
              </w:rPr>
              <w:t>11</w:t>
            </w:r>
            <w:r w:rsidRPr="00740D8C"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2B0F835D" w:rsidR="004266D5" w:rsidRPr="00B6236C" w:rsidRDefault="002A29BE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00P</w:t>
            </w:r>
            <w:r w:rsidR="009B7FBF">
              <w:rPr>
                <w:i w:val="0"/>
                <w:szCs w:val="18"/>
              </w:rPr>
              <w:t xml:space="preserve">M to </w:t>
            </w:r>
            <w:r w:rsidR="007E1401">
              <w:rPr>
                <w:i w:val="0"/>
                <w:szCs w:val="18"/>
              </w:rPr>
              <w:t>1</w:t>
            </w:r>
            <w:r>
              <w:rPr>
                <w:i w:val="0"/>
                <w:szCs w:val="18"/>
              </w:rPr>
              <w:t>0</w:t>
            </w:r>
            <w:r w:rsidR="007E1401">
              <w:rPr>
                <w:i w:val="0"/>
                <w:szCs w:val="18"/>
              </w:rPr>
              <w:t>:00</w:t>
            </w:r>
            <w:r w:rsidR="009B7FBF">
              <w:rPr>
                <w:i w:val="0"/>
                <w:szCs w:val="18"/>
              </w:rPr>
              <w:t xml:space="preserve"> </w:t>
            </w:r>
            <w:r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63D50882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D028E2">
        <w:trPr>
          <w:cantSplit/>
          <w:trHeight w:val="1282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576179B0" w14:textId="7AFC3AC8" w:rsidR="002A29BE" w:rsidRDefault="00525621" w:rsidP="006F2559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Modifications required after review</w:t>
            </w:r>
          </w:p>
          <w:p w14:paraId="23002D5F" w14:textId="763E5F71" w:rsidR="006A43C2" w:rsidRPr="002A29BE" w:rsidRDefault="00525621" w:rsidP="006F2559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Task distribution for this week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1260"/>
        <w:gridCol w:w="1800"/>
        <w:gridCol w:w="1710"/>
      </w:tblGrid>
      <w:tr w:rsidR="001C7821" w:rsidRPr="00B6236C" w14:paraId="59C4DE36" w14:textId="77777777" w:rsidTr="002A29BE">
        <w:trPr>
          <w:cantSplit/>
        </w:trPr>
        <w:tc>
          <w:tcPr>
            <w:tcW w:w="10080" w:type="dxa"/>
            <w:gridSpan w:val="7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2A29BE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525621" w:rsidRPr="00B6236C" w14:paraId="32C30E80" w14:textId="77777777" w:rsidTr="00A30163">
        <w:trPr>
          <w:cantSplit/>
        </w:trPr>
        <w:tc>
          <w:tcPr>
            <w:tcW w:w="5310" w:type="dxa"/>
            <w:gridSpan w:val="4"/>
          </w:tcPr>
          <w:p w14:paraId="047E6734" w14:textId="1FB44BE5" w:rsidR="00525621" w:rsidRPr="00400616" w:rsidRDefault="00525621" w:rsidP="00525621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5B0684">
              <w:t>Updated Project Plan</w:t>
            </w:r>
            <w:r>
              <w:t xml:space="preserve"> as per the comments from review</w:t>
            </w:r>
          </w:p>
        </w:tc>
        <w:tc>
          <w:tcPr>
            <w:tcW w:w="1260" w:type="dxa"/>
          </w:tcPr>
          <w:p w14:paraId="0049EB78" w14:textId="15B9C32D" w:rsidR="00525621" w:rsidRPr="00B6236C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2EDB0933" w14:textId="31BE9B12" w:rsidR="00525621" w:rsidRPr="00B6236C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23FCC29F" w14:textId="784FC173" w:rsidR="00525621" w:rsidRPr="00B6236C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525621" w:rsidRPr="00B6236C" w14:paraId="44984336" w14:textId="77777777" w:rsidTr="00A30163">
        <w:trPr>
          <w:cantSplit/>
        </w:trPr>
        <w:tc>
          <w:tcPr>
            <w:tcW w:w="5310" w:type="dxa"/>
            <w:gridSpan w:val="4"/>
          </w:tcPr>
          <w:p w14:paraId="555A11F0" w14:textId="64128E78" w:rsidR="00525621" w:rsidRPr="00400616" w:rsidRDefault="00525621" w:rsidP="00525621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5B0684">
              <w:t>Create DB tables based on ERD Logical</w:t>
            </w:r>
            <w:r>
              <w:t xml:space="preserve"> and share screenshots for the same</w:t>
            </w:r>
          </w:p>
        </w:tc>
        <w:tc>
          <w:tcPr>
            <w:tcW w:w="1260" w:type="dxa"/>
          </w:tcPr>
          <w:p w14:paraId="7B6F018B" w14:textId="089F2C9E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6C9B3E22" w14:textId="122CDD25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710" w:type="dxa"/>
          </w:tcPr>
          <w:p w14:paraId="1AAB9C4F" w14:textId="6F7ADC1D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525621" w:rsidRPr="00B6236C" w14:paraId="36DB74CD" w14:textId="77777777" w:rsidTr="00A30163">
        <w:trPr>
          <w:cantSplit/>
        </w:trPr>
        <w:tc>
          <w:tcPr>
            <w:tcW w:w="5310" w:type="dxa"/>
            <w:gridSpan w:val="4"/>
          </w:tcPr>
          <w:p w14:paraId="2F17347F" w14:textId="0ED27A6D" w:rsidR="00525621" w:rsidRDefault="00525621" w:rsidP="00525621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t>Elaborate RCT Crosscuts</w:t>
            </w:r>
          </w:p>
        </w:tc>
        <w:tc>
          <w:tcPr>
            <w:tcW w:w="1260" w:type="dxa"/>
          </w:tcPr>
          <w:p w14:paraId="2845BE56" w14:textId="78436441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16A3A6B0" w14:textId="608D78E5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</w:tcPr>
          <w:p w14:paraId="1F3E5F51" w14:textId="4814EF59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525621" w:rsidRPr="00B6236C" w14:paraId="279F3777" w14:textId="77777777" w:rsidTr="00A30163">
        <w:trPr>
          <w:cantSplit/>
        </w:trPr>
        <w:tc>
          <w:tcPr>
            <w:tcW w:w="5310" w:type="dxa"/>
            <w:gridSpan w:val="4"/>
          </w:tcPr>
          <w:p w14:paraId="7FD8214F" w14:textId="5D297FA1" w:rsidR="00525621" w:rsidRPr="005B0684" w:rsidRDefault="00525621" w:rsidP="00525621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>
              <w:t>Class Diagram (UML)</w:t>
            </w:r>
          </w:p>
        </w:tc>
        <w:tc>
          <w:tcPr>
            <w:tcW w:w="1260" w:type="dxa"/>
          </w:tcPr>
          <w:p w14:paraId="2182C24C" w14:textId="4C6A02AE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306494FC" w14:textId="0D1F3FF1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710" w:type="dxa"/>
          </w:tcPr>
          <w:p w14:paraId="1DB443F1" w14:textId="07C2755D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525621" w:rsidRPr="00B6236C" w14:paraId="65CF4556" w14:textId="77777777" w:rsidTr="00A30163">
        <w:trPr>
          <w:cantSplit/>
        </w:trPr>
        <w:tc>
          <w:tcPr>
            <w:tcW w:w="5310" w:type="dxa"/>
            <w:gridSpan w:val="4"/>
          </w:tcPr>
          <w:p w14:paraId="4274F838" w14:textId="2CFBF9C2" w:rsidR="00525621" w:rsidRPr="005B0684" w:rsidRDefault="00525621" w:rsidP="00525621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>
              <w:t>Sequence Diagrams (UML) -&gt; see the guideline chart on the right</w:t>
            </w:r>
          </w:p>
        </w:tc>
        <w:tc>
          <w:tcPr>
            <w:tcW w:w="1260" w:type="dxa"/>
          </w:tcPr>
          <w:p w14:paraId="1C635151" w14:textId="19F5AACD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7B181B10" w14:textId="77777777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  <w:p w14:paraId="29334327" w14:textId="566851D4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2EA407E2" w14:textId="3DDAAD35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525621" w:rsidRPr="00B6236C" w14:paraId="2DA5AB91" w14:textId="77777777" w:rsidTr="00A30163">
        <w:trPr>
          <w:cantSplit/>
        </w:trPr>
        <w:tc>
          <w:tcPr>
            <w:tcW w:w="5310" w:type="dxa"/>
            <w:gridSpan w:val="4"/>
          </w:tcPr>
          <w:p w14:paraId="10FC4721" w14:textId="78C840CA" w:rsidR="00525621" w:rsidRPr="005B0684" w:rsidRDefault="00525621" w:rsidP="00525621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>
              <w:t>Populate reference (static) data in the database tables</w:t>
            </w:r>
          </w:p>
        </w:tc>
        <w:tc>
          <w:tcPr>
            <w:tcW w:w="1260" w:type="dxa"/>
          </w:tcPr>
          <w:p w14:paraId="394166B9" w14:textId="00A628EF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1D0EA7B8" w14:textId="7BB4816A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710" w:type="dxa"/>
          </w:tcPr>
          <w:p w14:paraId="5644EF85" w14:textId="144D1D2F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525621" w:rsidRPr="00B6236C" w14:paraId="69DDA331" w14:textId="77777777" w:rsidTr="00A30163">
        <w:trPr>
          <w:cantSplit/>
        </w:trPr>
        <w:tc>
          <w:tcPr>
            <w:tcW w:w="5310" w:type="dxa"/>
            <w:gridSpan w:val="4"/>
          </w:tcPr>
          <w:p w14:paraId="4A49358C" w14:textId="4A983919" w:rsidR="00525621" w:rsidRPr="005B0684" w:rsidRDefault="00525621" w:rsidP="00525621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>
              <w:t>Updated Project Plan</w:t>
            </w:r>
          </w:p>
        </w:tc>
        <w:tc>
          <w:tcPr>
            <w:tcW w:w="1260" w:type="dxa"/>
          </w:tcPr>
          <w:p w14:paraId="759810FA" w14:textId="017CFD9E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65D02DD8" w14:textId="6D81397C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</w:tcPr>
          <w:p w14:paraId="7E7BAE60" w14:textId="29AF2CF7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525621" w:rsidRPr="00B6236C" w14:paraId="69901B4E" w14:textId="77777777" w:rsidTr="00A30163">
        <w:trPr>
          <w:cantSplit/>
        </w:trPr>
        <w:tc>
          <w:tcPr>
            <w:tcW w:w="5310" w:type="dxa"/>
            <w:gridSpan w:val="4"/>
          </w:tcPr>
          <w:p w14:paraId="45422FE7" w14:textId="10D4269F" w:rsidR="00525621" w:rsidRPr="003A1BA0" w:rsidRDefault="00525621" w:rsidP="00525621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>
              <w:t>Source code in Git repository, executable code ready for testing</w:t>
            </w:r>
          </w:p>
        </w:tc>
        <w:tc>
          <w:tcPr>
            <w:tcW w:w="1260" w:type="dxa"/>
          </w:tcPr>
          <w:p w14:paraId="17348883" w14:textId="331A50FF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0E0A2284" w14:textId="77777777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5565CA07" w14:textId="24814393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D04507A" w14:textId="41BB104E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525621" w:rsidRPr="00325E77" w14:paraId="7247F7ED" w14:textId="01B90AF3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32E5BA96" w14:textId="77777777" w:rsidR="00525621" w:rsidRPr="00325E77" w:rsidRDefault="00525621" w:rsidP="0052562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525621" w:rsidRPr="00325E77" w:rsidRDefault="00525621" w:rsidP="0052562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  <w:tr w:rsidR="00525621" w:rsidRPr="00325E77" w14:paraId="34C1A6D4" w14:textId="77777777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525621" w:rsidRPr="00325E77" w:rsidRDefault="00525621" w:rsidP="0052562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525621" w:rsidRPr="00325E77" w:rsidRDefault="00525621" w:rsidP="00525621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AF7FC8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3C328C4A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</w:t>
            </w:r>
            <w:r w:rsidR="004E7BD9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EB51C9">
              <w:rPr>
                <w:sz w:val="18"/>
                <w:szCs w:val="18"/>
              </w:rPr>
              <w:t>0</w:t>
            </w:r>
            <w:r w:rsidR="006A43C2">
              <w:rPr>
                <w:sz w:val="18"/>
                <w:szCs w:val="18"/>
              </w:rPr>
              <w:t>4</w:t>
            </w:r>
            <w:r w:rsidR="009B7FBF">
              <w:rPr>
                <w:sz w:val="18"/>
                <w:szCs w:val="18"/>
              </w:rPr>
              <w:t>-</w:t>
            </w:r>
            <w:r w:rsidR="00D2797E">
              <w:rPr>
                <w:sz w:val="18"/>
                <w:szCs w:val="18"/>
              </w:rPr>
              <w:t>1</w:t>
            </w:r>
            <w:r w:rsidR="00525621">
              <w:rPr>
                <w:sz w:val="18"/>
                <w:szCs w:val="18"/>
              </w:rPr>
              <w:t>3-</w:t>
            </w:r>
            <w:r w:rsidR="009B7FBF">
              <w:rPr>
                <w:sz w:val="18"/>
                <w:szCs w:val="18"/>
              </w:rPr>
              <w:t>2023</w:t>
            </w:r>
          </w:p>
        </w:tc>
      </w:tr>
      <w:tr w:rsidR="00176704" w:rsidRPr="00B6236C" w14:paraId="36294EC6" w14:textId="77777777" w:rsidTr="006F2559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525621" w:rsidRPr="00B6236C" w14:paraId="30A33692" w14:textId="77777777" w:rsidTr="00221230">
        <w:trPr>
          <w:cantSplit/>
          <w:trHeight w:val="284"/>
        </w:trPr>
        <w:tc>
          <w:tcPr>
            <w:tcW w:w="5012" w:type="dxa"/>
          </w:tcPr>
          <w:p w14:paraId="700FE018" w14:textId="1A66EEE5" w:rsidR="00525621" w:rsidRPr="006F2559" w:rsidRDefault="00525621" w:rsidP="00525621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rFonts w:ascii="Calibri" w:hAnsi="Calibri" w:cs="Calibri"/>
                <w:sz w:val="20"/>
              </w:rPr>
            </w:pPr>
            <w:r w:rsidRPr="005B0684">
              <w:t>Updated Project Plan</w:t>
            </w:r>
            <w:r>
              <w:t xml:space="preserve"> as per the comments from review</w:t>
            </w:r>
          </w:p>
        </w:tc>
        <w:tc>
          <w:tcPr>
            <w:tcW w:w="1349" w:type="dxa"/>
          </w:tcPr>
          <w:p w14:paraId="2C14F267" w14:textId="209EE8D1" w:rsidR="00525621" w:rsidRDefault="00525621" w:rsidP="00525621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vAlign w:val="bottom"/>
          </w:tcPr>
          <w:p w14:paraId="3AA432A9" w14:textId="422B6ED8" w:rsidR="00525621" w:rsidRPr="00400616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</w:tcPr>
          <w:p w14:paraId="48383DAF" w14:textId="17481E6D" w:rsidR="00525621" w:rsidRDefault="00525621" w:rsidP="00525621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Poonam Adtani</w:t>
            </w:r>
          </w:p>
        </w:tc>
      </w:tr>
      <w:tr w:rsidR="00525621" w:rsidRPr="00B6236C" w14:paraId="65635962" w14:textId="77777777" w:rsidTr="00221230">
        <w:trPr>
          <w:cantSplit/>
          <w:trHeight w:val="233"/>
        </w:trPr>
        <w:tc>
          <w:tcPr>
            <w:tcW w:w="5012" w:type="dxa"/>
          </w:tcPr>
          <w:p w14:paraId="0D1A258D" w14:textId="44C3F9CA" w:rsidR="00525621" w:rsidRPr="00400616" w:rsidRDefault="00525621" w:rsidP="00525621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 w:rsidRPr="005B0684">
              <w:t>Create DB tables based on ERD Logical</w:t>
            </w:r>
            <w:r>
              <w:t xml:space="preserve"> and share screenshots for the same</w:t>
            </w:r>
          </w:p>
        </w:tc>
        <w:tc>
          <w:tcPr>
            <w:tcW w:w="1349" w:type="dxa"/>
          </w:tcPr>
          <w:p w14:paraId="3F1F3D4F" w14:textId="35BB91FF" w:rsidR="00525621" w:rsidRDefault="00525621" w:rsidP="00525621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vAlign w:val="bottom"/>
          </w:tcPr>
          <w:p w14:paraId="2C7FC42F" w14:textId="52AE7028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833" w:type="dxa"/>
          </w:tcPr>
          <w:p w14:paraId="3C9619AA" w14:textId="09118BF8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525621" w:rsidRPr="00B6236C" w14:paraId="30B9C05D" w14:textId="77777777" w:rsidTr="00221230">
        <w:trPr>
          <w:cantSplit/>
          <w:trHeight w:val="233"/>
        </w:trPr>
        <w:tc>
          <w:tcPr>
            <w:tcW w:w="5012" w:type="dxa"/>
          </w:tcPr>
          <w:p w14:paraId="62920DC6" w14:textId="01336FFB" w:rsidR="00525621" w:rsidRPr="00400616" w:rsidRDefault="00525621" w:rsidP="00525621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>
              <w:t>Elaborate RCT Crosscuts</w:t>
            </w:r>
          </w:p>
        </w:tc>
        <w:tc>
          <w:tcPr>
            <w:tcW w:w="1349" w:type="dxa"/>
          </w:tcPr>
          <w:p w14:paraId="1827577F" w14:textId="6B2CB9AE" w:rsidR="00525621" w:rsidRDefault="00525621" w:rsidP="00525621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vAlign w:val="bottom"/>
          </w:tcPr>
          <w:p w14:paraId="38547290" w14:textId="2EAB2731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</w:tcPr>
          <w:p w14:paraId="1ABBC679" w14:textId="770B4A77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525621" w:rsidRPr="00B6236C" w14:paraId="50ECAF9A" w14:textId="77777777" w:rsidTr="00221230">
        <w:trPr>
          <w:cantSplit/>
          <w:trHeight w:val="233"/>
        </w:trPr>
        <w:tc>
          <w:tcPr>
            <w:tcW w:w="5012" w:type="dxa"/>
          </w:tcPr>
          <w:p w14:paraId="6115704C" w14:textId="0734C09E" w:rsidR="00525621" w:rsidRPr="00400616" w:rsidRDefault="00525621" w:rsidP="00525621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>
              <w:t>Class Diagram (UML)</w:t>
            </w:r>
          </w:p>
        </w:tc>
        <w:tc>
          <w:tcPr>
            <w:tcW w:w="1349" w:type="dxa"/>
          </w:tcPr>
          <w:p w14:paraId="0E81FC83" w14:textId="61D35B84" w:rsidR="00525621" w:rsidRDefault="00525621" w:rsidP="00525621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927" w:type="dxa"/>
            <w:vAlign w:val="bottom"/>
          </w:tcPr>
          <w:p w14:paraId="2BC0EC75" w14:textId="3529A192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833" w:type="dxa"/>
          </w:tcPr>
          <w:p w14:paraId="233C0731" w14:textId="19281E8E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525621" w:rsidRPr="00B6236C" w14:paraId="7C6495C5" w14:textId="77777777" w:rsidTr="00221230">
        <w:trPr>
          <w:cantSplit/>
          <w:trHeight w:val="233"/>
        </w:trPr>
        <w:tc>
          <w:tcPr>
            <w:tcW w:w="5012" w:type="dxa"/>
          </w:tcPr>
          <w:p w14:paraId="49058F1D" w14:textId="3328F020" w:rsidR="00525621" w:rsidRPr="00400616" w:rsidRDefault="00525621" w:rsidP="00525621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>
              <w:t>Sequence Diagrams (UML) -&gt; see the guideline chart on the right</w:t>
            </w:r>
          </w:p>
        </w:tc>
        <w:tc>
          <w:tcPr>
            <w:tcW w:w="1349" w:type="dxa"/>
          </w:tcPr>
          <w:p w14:paraId="75501962" w14:textId="49E7F8B6" w:rsidR="00525621" w:rsidRDefault="00525621" w:rsidP="00525621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927" w:type="dxa"/>
            <w:vAlign w:val="bottom"/>
          </w:tcPr>
          <w:p w14:paraId="7F4F3675" w14:textId="77777777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  <w:p w14:paraId="1CEABA3E" w14:textId="77777777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</w:tcPr>
          <w:p w14:paraId="73F796E4" w14:textId="1CE919AC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525621" w:rsidRPr="00B6236C" w14:paraId="40032566" w14:textId="77777777" w:rsidTr="00221230">
        <w:trPr>
          <w:cantSplit/>
          <w:trHeight w:val="233"/>
        </w:trPr>
        <w:tc>
          <w:tcPr>
            <w:tcW w:w="5012" w:type="dxa"/>
          </w:tcPr>
          <w:p w14:paraId="39D2AAF7" w14:textId="358A9601" w:rsidR="00525621" w:rsidRPr="00400616" w:rsidRDefault="00525621" w:rsidP="00525621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>
              <w:t>Populate reference (static) data in the database tables</w:t>
            </w:r>
          </w:p>
        </w:tc>
        <w:tc>
          <w:tcPr>
            <w:tcW w:w="1349" w:type="dxa"/>
          </w:tcPr>
          <w:p w14:paraId="61F59E12" w14:textId="633D36AE" w:rsidR="00525621" w:rsidRDefault="00525621" w:rsidP="00525621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5</w:t>
            </w:r>
            <w:r>
              <w:rPr>
                <w:szCs w:val="18"/>
              </w:rPr>
              <w:t>0</w:t>
            </w:r>
          </w:p>
        </w:tc>
        <w:tc>
          <w:tcPr>
            <w:tcW w:w="1927" w:type="dxa"/>
            <w:vAlign w:val="bottom"/>
          </w:tcPr>
          <w:p w14:paraId="29535519" w14:textId="77777777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  <w:p w14:paraId="26BDF84D" w14:textId="3E67A5E0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</w:tcPr>
          <w:p w14:paraId="60EB5AB1" w14:textId="3459A977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525621" w:rsidRPr="00B6236C" w14:paraId="08A75B4B" w14:textId="77777777" w:rsidTr="00221230">
        <w:trPr>
          <w:cantSplit/>
          <w:trHeight w:val="233"/>
        </w:trPr>
        <w:tc>
          <w:tcPr>
            <w:tcW w:w="5012" w:type="dxa"/>
          </w:tcPr>
          <w:p w14:paraId="53BE7F83" w14:textId="6EC71438" w:rsidR="00525621" w:rsidRPr="00400616" w:rsidRDefault="00525621" w:rsidP="00525621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>
              <w:t>Updated Project Plan</w:t>
            </w:r>
          </w:p>
        </w:tc>
        <w:tc>
          <w:tcPr>
            <w:tcW w:w="1349" w:type="dxa"/>
          </w:tcPr>
          <w:p w14:paraId="4E2EAD0A" w14:textId="665F87F3" w:rsidR="00525621" w:rsidRDefault="00525621" w:rsidP="00525621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927" w:type="dxa"/>
            <w:vAlign w:val="bottom"/>
          </w:tcPr>
          <w:p w14:paraId="6FB13A69" w14:textId="79EF6CC9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</w:tcPr>
          <w:p w14:paraId="7D1ACFEB" w14:textId="712D505B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525621" w:rsidRPr="00B6236C" w14:paraId="6AAB198C" w14:textId="77777777" w:rsidTr="00221230">
        <w:trPr>
          <w:cantSplit/>
          <w:trHeight w:val="233"/>
        </w:trPr>
        <w:tc>
          <w:tcPr>
            <w:tcW w:w="5012" w:type="dxa"/>
          </w:tcPr>
          <w:p w14:paraId="1765F589" w14:textId="72709E47" w:rsidR="00525621" w:rsidRPr="00400616" w:rsidRDefault="00525621" w:rsidP="00525621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>
              <w:t>Source code in Git repository, executable code ready for testing</w:t>
            </w:r>
          </w:p>
        </w:tc>
        <w:tc>
          <w:tcPr>
            <w:tcW w:w="1349" w:type="dxa"/>
          </w:tcPr>
          <w:p w14:paraId="3D893F78" w14:textId="6575074C" w:rsidR="00525621" w:rsidRDefault="00525621" w:rsidP="00525621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927" w:type="dxa"/>
            <w:vAlign w:val="bottom"/>
          </w:tcPr>
          <w:p w14:paraId="55A5D20A" w14:textId="77777777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5554A8FF" w14:textId="77777777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</w:tcPr>
          <w:p w14:paraId="2BE426A4" w14:textId="5577A4E5" w:rsidR="00525621" w:rsidRDefault="00525621" w:rsidP="005256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C33A1" w14:textId="77777777" w:rsidR="002E7EF1" w:rsidRDefault="002E7EF1">
      <w:r>
        <w:separator/>
      </w:r>
    </w:p>
  </w:endnote>
  <w:endnote w:type="continuationSeparator" w:id="0">
    <w:p w14:paraId="74B9A4CD" w14:textId="77777777" w:rsidR="002E7EF1" w:rsidRDefault="002E7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86D23" w14:textId="77777777" w:rsidR="002E7EF1" w:rsidRDefault="002E7EF1">
      <w:r>
        <w:separator/>
      </w:r>
    </w:p>
  </w:footnote>
  <w:footnote w:type="continuationSeparator" w:id="0">
    <w:p w14:paraId="720B3058" w14:textId="77777777" w:rsidR="002E7EF1" w:rsidRDefault="002E7E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525621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2.85pt;height:70.7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37AA2"/>
    <w:multiLevelType w:val="hybridMultilevel"/>
    <w:tmpl w:val="0C127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4"/>
  </w:num>
  <w:num w:numId="2" w16cid:durableId="119496180">
    <w:abstractNumId w:val="2"/>
  </w:num>
  <w:num w:numId="3" w16cid:durableId="853107081">
    <w:abstractNumId w:val="5"/>
  </w:num>
  <w:num w:numId="4" w16cid:durableId="352222094">
    <w:abstractNumId w:val="7"/>
  </w:num>
  <w:num w:numId="5" w16cid:durableId="1222131643">
    <w:abstractNumId w:val="0"/>
  </w:num>
  <w:num w:numId="6" w16cid:durableId="1877234195">
    <w:abstractNumId w:val="8"/>
  </w:num>
  <w:num w:numId="7" w16cid:durableId="794833985">
    <w:abstractNumId w:val="6"/>
  </w:num>
  <w:num w:numId="8" w16cid:durableId="518201847">
    <w:abstractNumId w:val="3"/>
  </w:num>
  <w:num w:numId="9" w16cid:durableId="1537809985">
    <w:abstractNumId w:val="9"/>
  </w:num>
  <w:num w:numId="10" w16cid:durableId="1919748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47AA"/>
    <w:rsid w:val="001071C3"/>
    <w:rsid w:val="001407C4"/>
    <w:rsid w:val="00155255"/>
    <w:rsid w:val="001556E8"/>
    <w:rsid w:val="001630E8"/>
    <w:rsid w:val="00176704"/>
    <w:rsid w:val="0018031D"/>
    <w:rsid w:val="001A07C9"/>
    <w:rsid w:val="001C151C"/>
    <w:rsid w:val="001C7821"/>
    <w:rsid w:val="001D7DC5"/>
    <w:rsid w:val="002262DC"/>
    <w:rsid w:val="00242A6F"/>
    <w:rsid w:val="002807A7"/>
    <w:rsid w:val="00286EA6"/>
    <w:rsid w:val="00292399"/>
    <w:rsid w:val="002A29BE"/>
    <w:rsid w:val="002A6FDA"/>
    <w:rsid w:val="002D1660"/>
    <w:rsid w:val="002E7EF1"/>
    <w:rsid w:val="00307715"/>
    <w:rsid w:val="00325E77"/>
    <w:rsid w:val="00361221"/>
    <w:rsid w:val="003A1BA0"/>
    <w:rsid w:val="003B2F07"/>
    <w:rsid w:val="003D1079"/>
    <w:rsid w:val="003D56E3"/>
    <w:rsid w:val="003E29CC"/>
    <w:rsid w:val="00400616"/>
    <w:rsid w:val="004266D5"/>
    <w:rsid w:val="00434BC7"/>
    <w:rsid w:val="004364BA"/>
    <w:rsid w:val="00443B79"/>
    <w:rsid w:val="00472A7B"/>
    <w:rsid w:val="00476A2F"/>
    <w:rsid w:val="00487A81"/>
    <w:rsid w:val="004D42BB"/>
    <w:rsid w:val="004E7BD9"/>
    <w:rsid w:val="00525621"/>
    <w:rsid w:val="00527B5C"/>
    <w:rsid w:val="0053679B"/>
    <w:rsid w:val="00590277"/>
    <w:rsid w:val="005A6D89"/>
    <w:rsid w:val="005E4A91"/>
    <w:rsid w:val="005E5638"/>
    <w:rsid w:val="00605CAB"/>
    <w:rsid w:val="00623671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A73AA"/>
    <w:rsid w:val="007C6D88"/>
    <w:rsid w:val="007E1401"/>
    <w:rsid w:val="008013ED"/>
    <w:rsid w:val="00831AC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A44D2"/>
    <w:rsid w:val="00AD1889"/>
    <w:rsid w:val="00AE44BB"/>
    <w:rsid w:val="00AF26B6"/>
    <w:rsid w:val="00AF7FC8"/>
    <w:rsid w:val="00B22B27"/>
    <w:rsid w:val="00B36BC4"/>
    <w:rsid w:val="00B6236C"/>
    <w:rsid w:val="00B8677D"/>
    <w:rsid w:val="00BA69CB"/>
    <w:rsid w:val="00C0675F"/>
    <w:rsid w:val="00C6291B"/>
    <w:rsid w:val="00C92743"/>
    <w:rsid w:val="00C94BEB"/>
    <w:rsid w:val="00CC65E7"/>
    <w:rsid w:val="00CE644F"/>
    <w:rsid w:val="00CF7E44"/>
    <w:rsid w:val="00D028E2"/>
    <w:rsid w:val="00D1263A"/>
    <w:rsid w:val="00D2797E"/>
    <w:rsid w:val="00DB7394"/>
    <w:rsid w:val="00DC4F49"/>
    <w:rsid w:val="00DC768F"/>
    <w:rsid w:val="00E559A3"/>
    <w:rsid w:val="00E6239F"/>
    <w:rsid w:val="00E630B2"/>
    <w:rsid w:val="00E84C5A"/>
    <w:rsid w:val="00EB51C9"/>
    <w:rsid w:val="00F15879"/>
    <w:rsid w:val="00F16464"/>
    <w:rsid w:val="00F24950"/>
    <w:rsid w:val="00F43470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14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6</cp:revision>
  <cp:lastPrinted>2023-01-30T04:34:00Z</cp:lastPrinted>
  <dcterms:created xsi:type="dcterms:W3CDTF">2023-04-01T13:54:00Z</dcterms:created>
  <dcterms:modified xsi:type="dcterms:W3CDTF">2023-04-14T04:30:00Z</dcterms:modified>
  <cp:category>Rev 1.1;last template edit 3-5-05 gje</cp:category>
</cp:coreProperties>
</file>