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2E21053A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605CAB">
              <w:rPr>
                <w:i w:val="0"/>
                <w:szCs w:val="18"/>
              </w:rPr>
              <w:t>21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1307D5" w:rsidR="004266D5" w:rsidRPr="00B6236C" w:rsidRDefault="00605CA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09:00</w:t>
            </w:r>
            <w:r w:rsidR="007E1401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 w:rsidR="007E1401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587B624B" w:rsidR="004266D5" w:rsidRPr="00B6236C" w:rsidRDefault="00605CA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W503</w:t>
            </w:r>
            <w:r>
              <w:rPr>
                <w:i w:val="0"/>
                <w:szCs w:val="18"/>
              </w:rPr>
              <w:t>, Pace University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24F53ED" w14:textId="77777777" w:rsidR="00DC768F" w:rsidRDefault="00DC768F" w:rsidP="00DC768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Reviewing changes and comments on last week’s deliverables and assigning modification tasks.</w:t>
            </w:r>
          </w:p>
          <w:p w14:paraId="230176EA" w14:textId="77777777" w:rsidR="00DC768F" w:rsidRDefault="00DC768F" w:rsidP="00DC768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Distributing tasks for this week’s deliverables.</w:t>
            </w:r>
          </w:p>
          <w:p w14:paraId="23002D5F" w14:textId="78C97D61" w:rsidR="003D1079" w:rsidRPr="00DC768F" w:rsidRDefault="003D1079" w:rsidP="00DC768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on development of the home page.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605CAB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605CAB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D1079" w:rsidRPr="00B6236C" w14:paraId="02917A65" w14:textId="77777777" w:rsidTr="001A5878">
        <w:trPr>
          <w:cantSplit/>
        </w:trPr>
        <w:tc>
          <w:tcPr>
            <w:tcW w:w="5310" w:type="dxa"/>
            <w:gridSpan w:val="4"/>
            <w:vAlign w:val="bottom"/>
          </w:tcPr>
          <w:p w14:paraId="3F01894B" w14:textId="11BDD588" w:rsidR="003D1079" w:rsidRPr="00B6236C" w:rsidRDefault="003D1079" w:rsidP="003D10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Modifications in BRM Diagram and Context Diagram</w:t>
            </w:r>
          </w:p>
        </w:tc>
        <w:tc>
          <w:tcPr>
            <w:tcW w:w="1260" w:type="dxa"/>
          </w:tcPr>
          <w:p w14:paraId="38FCC54F" w14:textId="57E411F7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</w:tcPr>
          <w:p w14:paraId="542A30FA" w14:textId="614C902E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1A5D962" w14:textId="514431C4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</w:tr>
      <w:tr w:rsidR="003D1079" w:rsidRPr="00B6236C" w14:paraId="32C30E80" w14:textId="77777777" w:rsidTr="00D65C97">
        <w:trPr>
          <w:cantSplit/>
        </w:trPr>
        <w:tc>
          <w:tcPr>
            <w:tcW w:w="5310" w:type="dxa"/>
            <w:gridSpan w:val="4"/>
          </w:tcPr>
          <w:p w14:paraId="047E6734" w14:textId="747B7B31" w:rsidR="003D1079" w:rsidRPr="00B6236C" w:rsidRDefault="003D1079" w:rsidP="003D10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 xml:space="preserve">Business Requirements </w:t>
            </w:r>
          </w:p>
        </w:tc>
        <w:tc>
          <w:tcPr>
            <w:tcW w:w="1260" w:type="dxa"/>
          </w:tcPr>
          <w:p w14:paraId="0049EB78" w14:textId="0952F476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562A5263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 / Tharun Reddy</w:t>
            </w:r>
          </w:p>
        </w:tc>
        <w:tc>
          <w:tcPr>
            <w:tcW w:w="1710" w:type="dxa"/>
          </w:tcPr>
          <w:p w14:paraId="23FCC29F" w14:textId="30A78F4F" w:rsidR="003D1079" w:rsidRPr="00B6236C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3D1079" w:rsidRPr="00B6236C" w14:paraId="44984336" w14:textId="77777777" w:rsidTr="00D65C97">
        <w:trPr>
          <w:cantSplit/>
        </w:trPr>
        <w:tc>
          <w:tcPr>
            <w:tcW w:w="5310" w:type="dxa"/>
            <w:gridSpan w:val="4"/>
          </w:tcPr>
          <w:p w14:paraId="555A11F0" w14:textId="35E2FC3D" w:rsidR="003D1079" w:rsidRDefault="003D1079" w:rsidP="003D10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Functional Decomposition (assign SME), Fishbone Diagram</w:t>
            </w:r>
          </w:p>
        </w:tc>
        <w:tc>
          <w:tcPr>
            <w:tcW w:w="1260" w:type="dxa"/>
          </w:tcPr>
          <w:p w14:paraId="7B6F018B" w14:textId="135436E3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1A2214C8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 / Saichand Reddy</w:t>
            </w:r>
          </w:p>
        </w:tc>
        <w:tc>
          <w:tcPr>
            <w:tcW w:w="1710" w:type="dxa"/>
          </w:tcPr>
          <w:p w14:paraId="1AAB9C4F" w14:textId="288402DE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3D1079" w:rsidRPr="00B6236C" w14:paraId="19011349" w14:textId="77777777" w:rsidTr="00D65C97">
        <w:trPr>
          <w:cantSplit/>
        </w:trPr>
        <w:tc>
          <w:tcPr>
            <w:tcW w:w="5310" w:type="dxa"/>
            <w:gridSpan w:val="4"/>
          </w:tcPr>
          <w:p w14:paraId="3C8B8205" w14:textId="11D69A3D" w:rsidR="003D1079" w:rsidRDefault="003D1079" w:rsidP="003D10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 xml:space="preserve">RCT, includes supplementary requirements </w:t>
            </w:r>
          </w:p>
        </w:tc>
        <w:tc>
          <w:tcPr>
            <w:tcW w:w="1260" w:type="dxa"/>
          </w:tcPr>
          <w:p w14:paraId="4F07BE00" w14:textId="0D558FF8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710EB13" w14:textId="07FE3A94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 / Alan Parmar</w:t>
            </w:r>
          </w:p>
        </w:tc>
        <w:tc>
          <w:tcPr>
            <w:tcW w:w="1710" w:type="dxa"/>
          </w:tcPr>
          <w:p w14:paraId="5F173960" w14:textId="3F19FD22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3D1079" w:rsidRPr="00B6236C" w14:paraId="36DB74CD" w14:textId="77777777" w:rsidTr="00D65C97">
        <w:trPr>
          <w:cantSplit/>
        </w:trPr>
        <w:tc>
          <w:tcPr>
            <w:tcW w:w="5310" w:type="dxa"/>
            <w:gridSpan w:val="4"/>
          </w:tcPr>
          <w:p w14:paraId="2F17347F" w14:textId="1759E820" w:rsidR="003D1079" w:rsidRDefault="003D1079" w:rsidP="003D10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Home Page menu structure</w:t>
            </w:r>
          </w:p>
        </w:tc>
        <w:tc>
          <w:tcPr>
            <w:tcW w:w="1260" w:type="dxa"/>
          </w:tcPr>
          <w:p w14:paraId="2845BE56" w14:textId="3580D1B7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5710E305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Poonam Adtani / Yash Kantharia</w:t>
            </w:r>
          </w:p>
        </w:tc>
        <w:tc>
          <w:tcPr>
            <w:tcW w:w="1710" w:type="dxa"/>
          </w:tcPr>
          <w:p w14:paraId="1F3E5F51" w14:textId="3DE22D21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3D1079" w:rsidRPr="00B6236C" w14:paraId="2A8A2979" w14:textId="77777777" w:rsidTr="00D65C97">
        <w:trPr>
          <w:cantSplit/>
        </w:trPr>
        <w:tc>
          <w:tcPr>
            <w:tcW w:w="5310" w:type="dxa"/>
            <w:gridSpan w:val="4"/>
          </w:tcPr>
          <w:p w14:paraId="3D020A96" w14:textId="387CD73C" w:rsidR="003D1079" w:rsidRDefault="003D1079" w:rsidP="003D1079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ED5DA1">
              <w:t>Updated Project Plan</w:t>
            </w:r>
          </w:p>
        </w:tc>
        <w:tc>
          <w:tcPr>
            <w:tcW w:w="1260" w:type="dxa"/>
          </w:tcPr>
          <w:p w14:paraId="125CE0FB" w14:textId="7B6506ED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02FB169" w14:textId="1A573013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10B5D3C7" w14:textId="1DDC10FC" w:rsidR="003D1079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605CAB" w:rsidRPr="00325E77" w14:paraId="7247F7ED" w14:textId="01B90AF3" w:rsidTr="00605C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05CAB" w:rsidRPr="00325E77" w:rsidRDefault="00605CAB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05CAB" w:rsidRPr="00325E77" w:rsidRDefault="00605CAB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611F56C4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</w:t>
            </w:r>
            <w:r w:rsidR="001407C4">
              <w:rPr>
                <w:sz w:val="18"/>
                <w:szCs w:val="18"/>
              </w:rPr>
              <w:t>2</w:t>
            </w:r>
            <w:r w:rsidR="003D1079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DC768F" w:rsidRPr="00B6236C" w14:paraId="6D0E821D" w14:textId="77777777" w:rsidTr="00F0365D">
        <w:trPr>
          <w:cantSplit/>
        </w:trPr>
        <w:tc>
          <w:tcPr>
            <w:tcW w:w="4680" w:type="dxa"/>
            <w:vAlign w:val="bottom"/>
          </w:tcPr>
          <w:p w14:paraId="537EC91F" w14:textId="23F444C9" w:rsidR="00DC768F" w:rsidRPr="001407C4" w:rsidRDefault="00DC768F" w:rsidP="00DC768F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Modifications in BRM Diagram and Context Diagram</w:t>
            </w:r>
          </w:p>
        </w:tc>
        <w:tc>
          <w:tcPr>
            <w:tcW w:w="1260" w:type="dxa"/>
          </w:tcPr>
          <w:p w14:paraId="41F67EEE" w14:textId="0DCDD2D1" w:rsidR="00DC768F" w:rsidRPr="00842FE1" w:rsidRDefault="00DC768F" w:rsidP="00DC768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2870540B" w14:textId="5760AB41" w:rsidR="00DC768F" w:rsidRPr="00842FE1" w:rsidRDefault="00DC768F" w:rsidP="00DC768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7854ECD4" w14:textId="26DA0AEA" w:rsidR="00DC768F" w:rsidRPr="00842FE1" w:rsidRDefault="00DC768F" w:rsidP="00DC768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</w:tr>
      <w:tr w:rsidR="00DC768F" w:rsidRPr="00B6236C" w14:paraId="3750AF6F" w14:textId="77777777" w:rsidTr="001627F9">
        <w:trPr>
          <w:cantSplit/>
        </w:trPr>
        <w:tc>
          <w:tcPr>
            <w:tcW w:w="4680" w:type="dxa"/>
          </w:tcPr>
          <w:p w14:paraId="261B44F8" w14:textId="7375A021" w:rsidR="00DC768F" w:rsidRDefault="00DC768F" w:rsidP="00DC768F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 xml:space="preserve">Business Requirements </w:t>
            </w:r>
          </w:p>
        </w:tc>
        <w:tc>
          <w:tcPr>
            <w:tcW w:w="1260" w:type="dxa"/>
          </w:tcPr>
          <w:p w14:paraId="7F31ADBD" w14:textId="4ABEFAB2" w:rsidR="00DC768F" w:rsidRPr="00842FE1" w:rsidRDefault="003D1079" w:rsidP="00DC768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2FE32F16" w14:textId="424352FF" w:rsidR="00DC768F" w:rsidRPr="00842FE1" w:rsidRDefault="00DC768F" w:rsidP="00DC768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  <w:r w:rsidR="003D1079">
              <w:rPr>
                <w:rFonts w:cs="Arial"/>
                <w:szCs w:val="18"/>
              </w:rPr>
              <w:t xml:space="preserve"> / Tharun Reddy</w:t>
            </w:r>
          </w:p>
        </w:tc>
        <w:tc>
          <w:tcPr>
            <w:tcW w:w="1710" w:type="dxa"/>
          </w:tcPr>
          <w:p w14:paraId="3992298C" w14:textId="1706650D" w:rsidR="00DC768F" w:rsidRPr="00842FE1" w:rsidRDefault="003D1079" w:rsidP="00DC768F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3D1079" w:rsidRPr="00B6236C" w14:paraId="21A0961F" w14:textId="77777777" w:rsidTr="001627F9">
        <w:trPr>
          <w:cantSplit/>
        </w:trPr>
        <w:tc>
          <w:tcPr>
            <w:tcW w:w="4680" w:type="dxa"/>
          </w:tcPr>
          <w:p w14:paraId="67D8D231" w14:textId="06F26CC0" w:rsidR="003D1079" w:rsidRDefault="003D1079" w:rsidP="003D1079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>Functional Decomposition (assign SME), Fishbone Diagram</w:t>
            </w:r>
          </w:p>
        </w:tc>
        <w:tc>
          <w:tcPr>
            <w:tcW w:w="1260" w:type="dxa"/>
          </w:tcPr>
          <w:p w14:paraId="04049F3C" w14:textId="5D67AC92" w:rsidR="003D1079" w:rsidRPr="00842FE1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405D76D2" w14:textId="45CBA9C2" w:rsidR="003D1079" w:rsidRPr="00842FE1" w:rsidRDefault="003D1079" w:rsidP="003D1079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Maneesha Narahari / Saichand Reddy</w:t>
            </w:r>
          </w:p>
        </w:tc>
        <w:tc>
          <w:tcPr>
            <w:tcW w:w="1710" w:type="dxa"/>
          </w:tcPr>
          <w:p w14:paraId="5CA42EB4" w14:textId="54F01B11" w:rsidR="003D1079" w:rsidRPr="00842FE1" w:rsidRDefault="003D1079" w:rsidP="003D1079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3D1079" w:rsidRPr="00B6236C" w14:paraId="0FD763F2" w14:textId="77777777" w:rsidTr="001627F9">
        <w:trPr>
          <w:cantSplit/>
        </w:trPr>
        <w:tc>
          <w:tcPr>
            <w:tcW w:w="4680" w:type="dxa"/>
          </w:tcPr>
          <w:p w14:paraId="0507F0EC" w14:textId="028D13C5" w:rsidR="003D1079" w:rsidRDefault="003D1079" w:rsidP="003D1079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 xml:space="preserve">RCT, includes supplementary requirements </w:t>
            </w:r>
          </w:p>
        </w:tc>
        <w:tc>
          <w:tcPr>
            <w:tcW w:w="1260" w:type="dxa"/>
          </w:tcPr>
          <w:p w14:paraId="1CB23C1E" w14:textId="537F3F43" w:rsidR="003D1079" w:rsidRPr="00842FE1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7CB90F14" w14:textId="3F638EB8" w:rsidR="003D1079" w:rsidRPr="00842FE1" w:rsidRDefault="003D1079" w:rsidP="003D1079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Poonam Adtani / Alan Parmar</w:t>
            </w:r>
          </w:p>
        </w:tc>
        <w:tc>
          <w:tcPr>
            <w:tcW w:w="1710" w:type="dxa"/>
          </w:tcPr>
          <w:p w14:paraId="62847DB5" w14:textId="2A3B8452" w:rsidR="003D1079" w:rsidRPr="00842FE1" w:rsidRDefault="003D1079" w:rsidP="003D1079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3D1079" w:rsidRPr="00B6236C" w14:paraId="72080AEC" w14:textId="77777777" w:rsidTr="001627F9">
        <w:trPr>
          <w:cantSplit/>
        </w:trPr>
        <w:tc>
          <w:tcPr>
            <w:tcW w:w="4680" w:type="dxa"/>
          </w:tcPr>
          <w:p w14:paraId="426D454A" w14:textId="47492920" w:rsidR="003D1079" w:rsidRDefault="003D1079" w:rsidP="003D1079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>Home Page menu structure</w:t>
            </w:r>
          </w:p>
        </w:tc>
        <w:tc>
          <w:tcPr>
            <w:tcW w:w="1260" w:type="dxa"/>
          </w:tcPr>
          <w:p w14:paraId="75081307" w14:textId="5AEFB2A3" w:rsidR="003D1079" w:rsidRPr="00842FE1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51CEEA01" w14:textId="325684C5" w:rsidR="003D1079" w:rsidRPr="00842FE1" w:rsidRDefault="003D1079" w:rsidP="003D1079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Poonam Adtani / Yash Kantharia</w:t>
            </w:r>
          </w:p>
        </w:tc>
        <w:tc>
          <w:tcPr>
            <w:tcW w:w="1710" w:type="dxa"/>
          </w:tcPr>
          <w:p w14:paraId="09F408F3" w14:textId="7835183E" w:rsidR="003D1079" w:rsidRPr="00842FE1" w:rsidRDefault="003D1079" w:rsidP="003D1079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3D1079" w:rsidRPr="00B6236C" w14:paraId="3F25EF15" w14:textId="77777777" w:rsidTr="001627F9">
        <w:trPr>
          <w:cantSplit/>
        </w:trPr>
        <w:tc>
          <w:tcPr>
            <w:tcW w:w="4680" w:type="dxa"/>
          </w:tcPr>
          <w:p w14:paraId="3D120380" w14:textId="20BED449" w:rsidR="003D1079" w:rsidRDefault="003D1079" w:rsidP="003D1079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 w:rsidRPr="00ED5DA1">
              <w:t>Updated Project Plan</w:t>
            </w:r>
          </w:p>
        </w:tc>
        <w:tc>
          <w:tcPr>
            <w:tcW w:w="1260" w:type="dxa"/>
          </w:tcPr>
          <w:p w14:paraId="771D1EE3" w14:textId="2F04C69E" w:rsidR="003D1079" w:rsidRPr="00842FE1" w:rsidRDefault="003D1079" w:rsidP="003D10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vAlign w:val="bottom"/>
          </w:tcPr>
          <w:p w14:paraId="3336DF0E" w14:textId="5C444CC8" w:rsidR="003D1079" w:rsidRPr="00842FE1" w:rsidRDefault="003D1079" w:rsidP="003D1079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5B17E7D6" w14:textId="143A3B06" w:rsidR="003D1079" w:rsidRPr="00842FE1" w:rsidRDefault="003D1079" w:rsidP="003D1079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2FEDF" w14:textId="77777777" w:rsidR="00B8677D" w:rsidRDefault="00B8677D">
      <w:r>
        <w:separator/>
      </w:r>
    </w:p>
  </w:endnote>
  <w:endnote w:type="continuationSeparator" w:id="0">
    <w:p w14:paraId="64EFD4F7" w14:textId="77777777" w:rsidR="00B8677D" w:rsidRDefault="00B8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579A" w14:textId="77777777" w:rsidR="00B8677D" w:rsidRDefault="00B8677D">
      <w:r>
        <w:separator/>
      </w:r>
    </w:p>
  </w:footnote>
  <w:footnote w:type="continuationSeparator" w:id="0">
    <w:p w14:paraId="788040F8" w14:textId="77777777" w:rsidR="00B8677D" w:rsidRDefault="00B86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605CAB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15pt;height:70.75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C7821"/>
    <w:rsid w:val="001D7DC5"/>
    <w:rsid w:val="002262DC"/>
    <w:rsid w:val="00242A6F"/>
    <w:rsid w:val="002807A7"/>
    <w:rsid w:val="00286EA6"/>
    <w:rsid w:val="00292399"/>
    <w:rsid w:val="002A6FDA"/>
    <w:rsid w:val="002D1660"/>
    <w:rsid w:val="00307715"/>
    <w:rsid w:val="00325E77"/>
    <w:rsid w:val="00361221"/>
    <w:rsid w:val="003B2F07"/>
    <w:rsid w:val="003D1079"/>
    <w:rsid w:val="003E29CC"/>
    <w:rsid w:val="004266D5"/>
    <w:rsid w:val="00434BC7"/>
    <w:rsid w:val="004364BA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E6FF4"/>
    <w:rsid w:val="006F4AD9"/>
    <w:rsid w:val="00722485"/>
    <w:rsid w:val="007312A0"/>
    <w:rsid w:val="007357C1"/>
    <w:rsid w:val="00760F00"/>
    <w:rsid w:val="007A73AA"/>
    <w:rsid w:val="007E1401"/>
    <w:rsid w:val="008013ED"/>
    <w:rsid w:val="00831AC1"/>
    <w:rsid w:val="00842848"/>
    <w:rsid w:val="00842FE1"/>
    <w:rsid w:val="00857CFB"/>
    <w:rsid w:val="00877AD4"/>
    <w:rsid w:val="008D414E"/>
    <w:rsid w:val="008D63E2"/>
    <w:rsid w:val="008E589B"/>
    <w:rsid w:val="00927B59"/>
    <w:rsid w:val="00947908"/>
    <w:rsid w:val="00965A89"/>
    <w:rsid w:val="009A3FC5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B36BC4"/>
    <w:rsid w:val="00B6236C"/>
    <w:rsid w:val="00B8677D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204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4</cp:revision>
  <cp:lastPrinted>2023-01-30T04:34:00Z</cp:lastPrinted>
  <dcterms:created xsi:type="dcterms:W3CDTF">2023-02-18T16:54:00Z</dcterms:created>
  <dcterms:modified xsi:type="dcterms:W3CDTF">2023-02-22T04:45:00Z</dcterms:modified>
  <cp:category>Rev 1.1;last template edit 3-5-05 gje</cp:category>
</cp:coreProperties>
</file>