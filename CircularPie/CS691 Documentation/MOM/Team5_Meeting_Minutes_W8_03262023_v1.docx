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8826F1A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400616">
              <w:rPr>
                <w:i w:val="0"/>
                <w:szCs w:val="18"/>
              </w:rPr>
              <w:t>2</w:t>
            </w:r>
            <w:r w:rsidR="006F2559">
              <w:rPr>
                <w:i w:val="0"/>
                <w:szCs w:val="18"/>
              </w:rPr>
              <w:t>6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CC71CB2" w14:textId="77777777" w:rsidR="006F2559" w:rsidRDefault="006F2559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status of the deliverables for this week.</w:t>
            </w:r>
          </w:p>
          <w:p w14:paraId="4DA48B2A" w14:textId="77777777" w:rsidR="006F2559" w:rsidRDefault="006F2559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on development of the home page.</w:t>
            </w:r>
          </w:p>
          <w:p w14:paraId="23002D5F" w14:textId="3C7BB46F" w:rsidR="002A29BE" w:rsidRPr="002A29BE" w:rsidRDefault="006F2559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any issues or doubts.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6F2559" w:rsidRPr="00B6236C" w14:paraId="32C30E80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47AA1702" w:rsidR="006F2559" w:rsidRPr="00400616" w:rsidRDefault="006F2559" w:rsidP="006F255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ER Diagrams (Conceptual, Logical types), identify reference tables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0049EB78" w14:textId="557CFBEF" w:rsidR="006F2559" w:rsidRPr="00B6236C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7F825AD7" w:rsidR="006F2559" w:rsidRPr="00B6236C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Narahari, Tharun Reddy</w:t>
            </w:r>
          </w:p>
        </w:tc>
        <w:tc>
          <w:tcPr>
            <w:tcW w:w="1710" w:type="dxa"/>
          </w:tcPr>
          <w:p w14:paraId="23FCC29F" w14:textId="35BBDC19" w:rsidR="006F2559" w:rsidRPr="00B6236C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6F2559" w:rsidRPr="00B6236C" w14:paraId="44984336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26E2036C" w:rsidR="006F2559" w:rsidRPr="00400616" w:rsidRDefault="006F2559" w:rsidP="006F255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Database Table Specification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7B6F018B" w14:textId="24CA7AD0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9B3E22" w14:textId="6A803FD3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1AAB9C4F" w14:textId="1D1470D1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F2559" w:rsidRPr="00B6236C" w14:paraId="1901134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0CE42166" w:rsidR="006F2559" w:rsidRPr="00400616" w:rsidRDefault="006F2559" w:rsidP="006F255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Reference Data Specification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4F07BE00" w14:textId="303714E4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710EB13" w14:textId="0A865F9A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Saichand Reddy</w:t>
            </w:r>
          </w:p>
        </w:tc>
        <w:tc>
          <w:tcPr>
            <w:tcW w:w="1710" w:type="dxa"/>
          </w:tcPr>
          <w:p w14:paraId="5F173960" w14:textId="1D11F955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6F2559" w:rsidRPr="00B6236C" w14:paraId="36DB74CD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4C861740" w:rsidR="006F2559" w:rsidRDefault="006F2559" w:rsidP="006F255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Data-flow Diagram (physical)</w:t>
            </w:r>
          </w:p>
        </w:tc>
        <w:tc>
          <w:tcPr>
            <w:tcW w:w="1260" w:type="dxa"/>
          </w:tcPr>
          <w:p w14:paraId="2845BE56" w14:textId="70D3419E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00F3D20F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F3E5F51" w14:textId="7D85581E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F2559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F2559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4EE8C9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65BC6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18031D">
              <w:rPr>
                <w:sz w:val="18"/>
                <w:szCs w:val="18"/>
              </w:rPr>
              <w:t>2</w:t>
            </w:r>
            <w:r w:rsidR="00C0675F">
              <w:rPr>
                <w:sz w:val="18"/>
                <w:szCs w:val="18"/>
              </w:rPr>
              <w:t>8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6F2559" w:rsidRPr="00B6236C" w14:paraId="30A33692" w14:textId="77777777" w:rsidTr="006F2559">
        <w:trPr>
          <w:cantSplit/>
          <w:trHeight w:val="284"/>
        </w:trPr>
        <w:tc>
          <w:tcPr>
            <w:tcW w:w="5012" w:type="dxa"/>
            <w:vAlign w:val="bottom"/>
          </w:tcPr>
          <w:p w14:paraId="700FE018" w14:textId="06BC90E6" w:rsidR="006F2559" w:rsidRPr="006F2559" w:rsidRDefault="006F2559" w:rsidP="006F2559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rPr>
                <w:rFonts w:cs="Arial"/>
                <w:szCs w:val="18"/>
              </w:rPr>
              <w:t>Modifications in any documents so far after review</w:t>
            </w:r>
          </w:p>
        </w:tc>
        <w:tc>
          <w:tcPr>
            <w:tcW w:w="1349" w:type="dxa"/>
          </w:tcPr>
          <w:p w14:paraId="2C14F267" w14:textId="4F4BC86D" w:rsidR="006F2559" w:rsidRDefault="006F2559" w:rsidP="006F2559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</w:tcPr>
          <w:p w14:paraId="3AA432A9" w14:textId="2954D1F8" w:rsidR="006F2559" w:rsidRPr="00400616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3607DECD" w:rsidR="006F2559" w:rsidRDefault="006F2559" w:rsidP="006F2559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</w:tr>
      <w:tr w:rsidR="006F2559" w:rsidRPr="00B6236C" w14:paraId="65635962" w14:textId="77777777" w:rsidTr="006F2559">
        <w:trPr>
          <w:cantSplit/>
          <w:trHeight w:val="233"/>
        </w:trPr>
        <w:tc>
          <w:tcPr>
            <w:tcW w:w="5012" w:type="dxa"/>
            <w:vAlign w:val="bottom"/>
          </w:tcPr>
          <w:p w14:paraId="0D1A258D" w14:textId="7F965347" w:rsidR="006F2559" w:rsidRPr="00400616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349" w:type="dxa"/>
          </w:tcPr>
          <w:p w14:paraId="3F1F3D4F" w14:textId="638BA719" w:rsidR="006F2559" w:rsidRDefault="006F2559" w:rsidP="006F2559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2C7FC42F" w14:textId="46FFEF49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3C9619AA" w14:textId="0C80DF37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F2559" w:rsidRPr="00B6236C" w14:paraId="441E9C5B" w14:textId="77777777" w:rsidTr="006F2559">
        <w:trPr>
          <w:cantSplit/>
          <w:trHeight w:val="138"/>
        </w:trPr>
        <w:tc>
          <w:tcPr>
            <w:tcW w:w="5012" w:type="dxa"/>
            <w:vAlign w:val="bottom"/>
          </w:tcPr>
          <w:p w14:paraId="24576BB1" w14:textId="0FE896E8" w:rsidR="006F2559" w:rsidRPr="00400616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349" w:type="dxa"/>
          </w:tcPr>
          <w:p w14:paraId="48CB2660" w14:textId="68D008A5" w:rsidR="006F2559" w:rsidRDefault="006F2559" w:rsidP="006F2559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348C147E" w14:textId="0A6BE8D6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7CFAFF3C" w14:textId="4505CBE5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F2559" w:rsidRPr="00B6236C" w14:paraId="2C5035E0" w14:textId="77777777" w:rsidTr="006F2559">
        <w:trPr>
          <w:cantSplit/>
          <w:trHeight w:val="200"/>
        </w:trPr>
        <w:tc>
          <w:tcPr>
            <w:tcW w:w="5012" w:type="dxa"/>
            <w:vAlign w:val="bottom"/>
          </w:tcPr>
          <w:p w14:paraId="014EAB4B" w14:textId="44AD628B" w:rsidR="006F2559" w:rsidRPr="00400616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349" w:type="dxa"/>
          </w:tcPr>
          <w:p w14:paraId="420E00BD" w14:textId="288A2154" w:rsidR="006F2559" w:rsidRDefault="006F2559" w:rsidP="006F2559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2E3F17BF" w14:textId="2548AC4A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57ECB76" w14:textId="68F20A83" w:rsidR="006F2559" w:rsidRDefault="006F2559" w:rsidP="006F25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1BF1" w14:textId="77777777" w:rsidR="00E630B2" w:rsidRDefault="00E630B2">
      <w:r>
        <w:separator/>
      </w:r>
    </w:p>
  </w:endnote>
  <w:endnote w:type="continuationSeparator" w:id="0">
    <w:p w14:paraId="0582E054" w14:textId="77777777" w:rsidR="00E630B2" w:rsidRDefault="00E6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FCA3" w14:textId="77777777" w:rsidR="00E630B2" w:rsidRDefault="00E630B2">
      <w:r>
        <w:separator/>
      </w:r>
    </w:p>
  </w:footnote>
  <w:footnote w:type="continuationSeparator" w:id="0">
    <w:p w14:paraId="57BB3276" w14:textId="77777777" w:rsidR="00E630B2" w:rsidRDefault="00E6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6F2559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B2F07"/>
    <w:rsid w:val="003D1079"/>
    <w:rsid w:val="003E29CC"/>
    <w:rsid w:val="00400616"/>
    <w:rsid w:val="004266D5"/>
    <w:rsid w:val="00434BC7"/>
    <w:rsid w:val="004364BA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630B2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10</cp:revision>
  <cp:lastPrinted>2023-01-30T04:34:00Z</cp:lastPrinted>
  <dcterms:created xsi:type="dcterms:W3CDTF">2023-03-01T01:54:00Z</dcterms:created>
  <dcterms:modified xsi:type="dcterms:W3CDTF">2023-03-27T03:50:00Z</dcterms:modified>
  <cp:category>Rev 1.1;last template edit 3-5-05 gje</cp:category>
</cp:coreProperties>
</file>