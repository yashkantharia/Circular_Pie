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594893CD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</w:t>
            </w:r>
            <w:r w:rsidR="001A07C9">
              <w:rPr>
                <w:i w:val="0"/>
                <w:szCs w:val="18"/>
              </w:rPr>
              <w:t>4</w:t>
            </w:r>
            <w:r w:rsidRPr="00740D8C">
              <w:rPr>
                <w:i w:val="0"/>
                <w:szCs w:val="18"/>
              </w:rPr>
              <w:t>-</w:t>
            </w:r>
            <w:r w:rsidR="00F67BB3">
              <w:rPr>
                <w:i w:val="0"/>
                <w:szCs w:val="18"/>
              </w:rPr>
              <w:t>14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1F3641">
        <w:trPr>
          <w:cantSplit/>
          <w:trHeight w:val="706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77777777" w:rsid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Progress check</w:t>
            </w:r>
          </w:p>
          <w:p w14:paraId="23002D5F" w14:textId="069D8322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219E6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184AABDF" w:rsidR="00C219E6" w:rsidRPr="00400616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  <w:r>
              <w:t xml:space="preserve"> as per the comments from review</w:t>
            </w:r>
          </w:p>
        </w:tc>
        <w:tc>
          <w:tcPr>
            <w:tcW w:w="1260" w:type="dxa"/>
          </w:tcPr>
          <w:p w14:paraId="0049EB78" w14:textId="7395E785" w:rsidR="00C219E6" w:rsidRPr="00B6236C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EDB0933" w14:textId="04099BFC" w:rsidR="00C219E6" w:rsidRPr="00B6236C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23FCC29F" w14:textId="647389EA" w:rsidR="00C219E6" w:rsidRPr="00B6236C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C219E6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7EB63541" w:rsidR="00C219E6" w:rsidRPr="00400616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  <w:r>
              <w:t xml:space="preserve"> and share screenshots for the same</w:t>
            </w:r>
          </w:p>
        </w:tc>
        <w:tc>
          <w:tcPr>
            <w:tcW w:w="1260" w:type="dxa"/>
          </w:tcPr>
          <w:p w14:paraId="7B6F018B" w14:textId="1C2901E1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6C9B3E22" w14:textId="7CEE1CFD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50764DA9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C219E6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17F64DA3" w:rsidR="00C219E6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t>Elaborate RCT Crosscuts</w:t>
            </w:r>
          </w:p>
        </w:tc>
        <w:tc>
          <w:tcPr>
            <w:tcW w:w="1260" w:type="dxa"/>
          </w:tcPr>
          <w:p w14:paraId="2845BE56" w14:textId="00B14CEC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16A3A6B0" w14:textId="24E2BF40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F3E5F51" w14:textId="1FBE64F1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C219E6" w:rsidRPr="00B6236C" w14:paraId="386B1E20" w14:textId="77777777" w:rsidTr="00A30163">
        <w:trPr>
          <w:cantSplit/>
        </w:trPr>
        <w:tc>
          <w:tcPr>
            <w:tcW w:w="5310" w:type="dxa"/>
            <w:gridSpan w:val="4"/>
          </w:tcPr>
          <w:p w14:paraId="1AAA7943" w14:textId="66333B6E" w:rsidR="00C219E6" w:rsidRPr="005B0684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Class Diagram (UML)</w:t>
            </w:r>
          </w:p>
        </w:tc>
        <w:tc>
          <w:tcPr>
            <w:tcW w:w="1260" w:type="dxa"/>
          </w:tcPr>
          <w:p w14:paraId="18FACF11" w14:textId="42CEFD60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vAlign w:val="bottom"/>
          </w:tcPr>
          <w:p w14:paraId="68E67CD7" w14:textId="65C977AD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710" w:type="dxa"/>
          </w:tcPr>
          <w:p w14:paraId="6D5030C0" w14:textId="7D01195C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C219E6" w:rsidRPr="00B6236C" w14:paraId="0D659F4F" w14:textId="77777777" w:rsidTr="00A30163">
        <w:trPr>
          <w:cantSplit/>
        </w:trPr>
        <w:tc>
          <w:tcPr>
            <w:tcW w:w="5310" w:type="dxa"/>
            <w:gridSpan w:val="4"/>
          </w:tcPr>
          <w:p w14:paraId="006F8C84" w14:textId="2E36E5BE" w:rsidR="00C219E6" w:rsidRPr="005B0684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Sequence Diagrams (UML) -&gt; see the guideline chart on the right</w:t>
            </w:r>
          </w:p>
        </w:tc>
        <w:tc>
          <w:tcPr>
            <w:tcW w:w="1260" w:type="dxa"/>
          </w:tcPr>
          <w:p w14:paraId="526E6417" w14:textId="0871F18D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800" w:type="dxa"/>
            <w:vAlign w:val="bottom"/>
          </w:tcPr>
          <w:p w14:paraId="46CC83DA" w14:textId="77777777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7002B2C6" w14:textId="77777777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2915B3A" w14:textId="2EEB2BC5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C219E6" w:rsidRPr="00B6236C" w14:paraId="03935EFB" w14:textId="77777777" w:rsidTr="00C219E6">
        <w:trPr>
          <w:cantSplit/>
          <w:trHeight w:val="374"/>
        </w:trPr>
        <w:tc>
          <w:tcPr>
            <w:tcW w:w="5310" w:type="dxa"/>
            <w:gridSpan w:val="4"/>
          </w:tcPr>
          <w:p w14:paraId="0E9D4802" w14:textId="0EFAFBC9" w:rsidR="00C219E6" w:rsidRPr="005B0684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Populate reference (static) data in the database tables</w:t>
            </w:r>
          </w:p>
        </w:tc>
        <w:tc>
          <w:tcPr>
            <w:tcW w:w="1260" w:type="dxa"/>
          </w:tcPr>
          <w:p w14:paraId="42E031F1" w14:textId="09D73284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vAlign w:val="bottom"/>
          </w:tcPr>
          <w:p w14:paraId="2AB09A5C" w14:textId="77777777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2DE8D3C0" w14:textId="77777777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10477D" w14:textId="541E7C89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C219E6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7B42B58F" w:rsidR="00C219E6" w:rsidRPr="005B0684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Updated Project Plan</w:t>
            </w:r>
          </w:p>
        </w:tc>
        <w:tc>
          <w:tcPr>
            <w:tcW w:w="1260" w:type="dxa"/>
          </w:tcPr>
          <w:p w14:paraId="2182C24C" w14:textId="2FC741BD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306494FC" w14:textId="5606D8A6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1DB443F1" w14:textId="5165D0AF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C219E6" w:rsidRPr="00B6236C" w14:paraId="69901B4E" w14:textId="77777777" w:rsidTr="00A30163">
        <w:trPr>
          <w:cantSplit/>
        </w:trPr>
        <w:tc>
          <w:tcPr>
            <w:tcW w:w="5310" w:type="dxa"/>
            <w:gridSpan w:val="4"/>
          </w:tcPr>
          <w:p w14:paraId="45422FE7" w14:textId="0844EF52" w:rsidR="00C219E6" w:rsidRPr="003A1BA0" w:rsidRDefault="00C219E6" w:rsidP="00C219E6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Source code in Git repository, executable code ready for testing</w:t>
            </w:r>
          </w:p>
        </w:tc>
        <w:tc>
          <w:tcPr>
            <w:tcW w:w="1260" w:type="dxa"/>
          </w:tcPr>
          <w:p w14:paraId="17348883" w14:textId="308DE1E2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</w:p>
        </w:tc>
        <w:tc>
          <w:tcPr>
            <w:tcW w:w="1800" w:type="dxa"/>
            <w:vAlign w:val="bottom"/>
          </w:tcPr>
          <w:p w14:paraId="7DFFB921" w14:textId="77777777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5565CA07" w14:textId="4231726E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D04507A" w14:textId="58B4ADA3" w:rsidR="00C219E6" w:rsidRDefault="00C219E6" w:rsidP="00C219E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6A54E5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A54E5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A54E5" w:rsidRPr="00325E77" w:rsidRDefault="006A54E5" w:rsidP="006A54E5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C219E6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77ACB39A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</w:t>
            </w:r>
            <w:r w:rsidR="004E7BD9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EB51C9">
              <w:rPr>
                <w:sz w:val="18"/>
                <w:szCs w:val="18"/>
              </w:rPr>
              <w:t>0</w:t>
            </w:r>
            <w:r w:rsidR="006A43C2">
              <w:rPr>
                <w:sz w:val="18"/>
                <w:szCs w:val="18"/>
              </w:rPr>
              <w:t>4</w:t>
            </w:r>
            <w:r w:rsidR="009B7FBF">
              <w:rPr>
                <w:sz w:val="18"/>
                <w:szCs w:val="18"/>
              </w:rPr>
              <w:t>-</w:t>
            </w:r>
            <w:r w:rsidR="00D2797E">
              <w:rPr>
                <w:sz w:val="18"/>
                <w:szCs w:val="18"/>
              </w:rPr>
              <w:t>1</w:t>
            </w:r>
            <w:r w:rsidR="00C219E6">
              <w:rPr>
                <w:sz w:val="18"/>
                <w:szCs w:val="18"/>
              </w:rPr>
              <w:t>6</w:t>
            </w:r>
            <w:r w:rsidR="004E7BD9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C219E6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C219E6" w:rsidRPr="00B6236C" w14:paraId="30A33692" w14:textId="77777777" w:rsidTr="00C219E6">
        <w:trPr>
          <w:cantSplit/>
          <w:trHeight w:val="284"/>
        </w:trPr>
        <w:tc>
          <w:tcPr>
            <w:tcW w:w="5012" w:type="dxa"/>
          </w:tcPr>
          <w:p w14:paraId="700FE018" w14:textId="65AE2321" w:rsidR="00C219E6" w:rsidRPr="006F2559" w:rsidRDefault="00C219E6" w:rsidP="001F364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>
              <w:t>Class Diagram (UML)</w:t>
            </w:r>
          </w:p>
        </w:tc>
        <w:tc>
          <w:tcPr>
            <w:tcW w:w="1349" w:type="dxa"/>
          </w:tcPr>
          <w:p w14:paraId="2C14F267" w14:textId="6B1096B5" w:rsidR="00C219E6" w:rsidRDefault="00C219E6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3AA432A9" w14:textId="1BDC3C92" w:rsidR="00C219E6" w:rsidRPr="0040061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  <w:tc>
          <w:tcPr>
            <w:tcW w:w="1833" w:type="dxa"/>
          </w:tcPr>
          <w:p w14:paraId="48383DAF" w14:textId="6B0C7B43" w:rsidR="00C219E6" w:rsidRDefault="00C219E6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Saichand Reddy</w:t>
            </w:r>
          </w:p>
        </w:tc>
      </w:tr>
      <w:tr w:rsidR="00C219E6" w:rsidRPr="00B6236C" w14:paraId="65635962" w14:textId="77777777" w:rsidTr="00C219E6">
        <w:trPr>
          <w:cantSplit/>
          <w:trHeight w:val="233"/>
        </w:trPr>
        <w:tc>
          <w:tcPr>
            <w:tcW w:w="5012" w:type="dxa"/>
          </w:tcPr>
          <w:p w14:paraId="0D1A258D" w14:textId="58E1AB74" w:rsidR="00C219E6" w:rsidRPr="00400616" w:rsidRDefault="00C219E6" w:rsidP="001F3641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>
              <w:t>Sequence Diagrams (UML) -&gt; see the guideline chart on the right</w:t>
            </w:r>
          </w:p>
        </w:tc>
        <w:tc>
          <w:tcPr>
            <w:tcW w:w="1349" w:type="dxa"/>
          </w:tcPr>
          <w:p w14:paraId="3F1F3D4F" w14:textId="76096E0E" w:rsidR="00C219E6" w:rsidRDefault="00C219E6" w:rsidP="001F3641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6F0CF66F" w14:textId="77777777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2C7FC42F" w14:textId="05499E47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3C9619AA" w14:textId="5F56F715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C219E6" w:rsidRPr="00B6236C" w14:paraId="7F81B3A8" w14:textId="77777777" w:rsidTr="00C219E6">
        <w:trPr>
          <w:cantSplit/>
          <w:trHeight w:val="233"/>
        </w:trPr>
        <w:tc>
          <w:tcPr>
            <w:tcW w:w="5012" w:type="dxa"/>
          </w:tcPr>
          <w:p w14:paraId="7CB1556C" w14:textId="369664A7" w:rsidR="00C219E6" w:rsidRPr="005B0684" w:rsidRDefault="00C219E6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Updated Project Plan</w:t>
            </w:r>
          </w:p>
        </w:tc>
        <w:tc>
          <w:tcPr>
            <w:tcW w:w="1349" w:type="dxa"/>
          </w:tcPr>
          <w:p w14:paraId="3A271AC7" w14:textId="62D0126F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093B1897" w14:textId="1A8741E2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3B2B1998" w14:textId="1585D5A0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C219E6" w:rsidRPr="00B6236C" w14:paraId="389C1AE2" w14:textId="77777777" w:rsidTr="00C219E6">
        <w:trPr>
          <w:cantSplit/>
          <w:trHeight w:val="233"/>
        </w:trPr>
        <w:tc>
          <w:tcPr>
            <w:tcW w:w="5012" w:type="dxa"/>
          </w:tcPr>
          <w:p w14:paraId="3126C84B" w14:textId="0BB5D660" w:rsidR="00C219E6" w:rsidRPr="005B0684" w:rsidRDefault="00C219E6" w:rsidP="001F3641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Source code in Git repository, executable code ready for testing</w:t>
            </w:r>
          </w:p>
        </w:tc>
        <w:tc>
          <w:tcPr>
            <w:tcW w:w="1349" w:type="dxa"/>
          </w:tcPr>
          <w:p w14:paraId="37DEC082" w14:textId="5AF8EA73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vAlign w:val="bottom"/>
          </w:tcPr>
          <w:p w14:paraId="6BA37AB1" w14:textId="77777777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78C1E34" w14:textId="77777777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</w:tcPr>
          <w:p w14:paraId="556FAF12" w14:textId="1084C1EC" w:rsidR="00C219E6" w:rsidRDefault="00C219E6" w:rsidP="001F364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6B16" w14:textId="77777777" w:rsidR="004C29C7" w:rsidRDefault="004C29C7">
      <w:r>
        <w:separator/>
      </w:r>
    </w:p>
  </w:endnote>
  <w:endnote w:type="continuationSeparator" w:id="0">
    <w:p w14:paraId="6E18E98C" w14:textId="77777777" w:rsidR="004C29C7" w:rsidRDefault="004C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8BA0F" w14:textId="77777777" w:rsidR="004C29C7" w:rsidRDefault="004C29C7">
      <w:r>
        <w:separator/>
      </w:r>
    </w:p>
  </w:footnote>
  <w:footnote w:type="continuationSeparator" w:id="0">
    <w:p w14:paraId="1CCD82E7" w14:textId="77777777" w:rsidR="004C29C7" w:rsidRDefault="004C2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C219E6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85pt;height:70.7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407C4"/>
    <w:rsid w:val="00155255"/>
    <w:rsid w:val="001556E8"/>
    <w:rsid w:val="001630E8"/>
    <w:rsid w:val="00176704"/>
    <w:rsid w:val="0018031D"/>
    <w:rsid w:val="001A07C9"/>
    <w:rsid w:val="001C151C"/>
    <w:rsid w:val="001C7821"/>
    <w:rsid w:val="001D7DC5"/>
    <w:rsid w:val="001F3641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A81"/>
    <w:rsid w:val="004C29C7"/>
    <w:rsid w:val="004D42BB"/>
    <w:rsid w:val="004E7BD9"/>
    <w:rsid w:val="00527B5C"/>
    <w:rsid w:val="0053679B"/>
    <w:rsid w:val="00590277"/>
    <w:rsid w:val="005A6D89"/>
    <w:rsid w:val="005E4A91"/>
    <w:rsid w:val="005E5638"/>
    <w:rsid w:val="00605CAB"/>
    <w:rsid w:val="00623671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BA69CB"/>
    <w:rsid w:val="00C0675F"/>
    <w:rsid w:val="00C219E6"/>
    <w:rsid w:val="00C6291B"/>
    <w:rsid w:val="00C92743"/>
    <w:rsid w:val="00C94BEB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3710F"/>
    <w:rsid w:val="00E559A3"/>
    <w:rsid w:val="00E6239F"/>
    <w:rsid w:val="00E630B2"/>
    <w:rsid w:val="00E84C5A"/>
    <w:rsid w:val="00EB51C9"/>
    <w:rsid w:val="00F15879"/>
    <w:rsid w:val="00F16464"/>
    <w:rsid w:val="00F24950"/>
    <w:rsid w:val="00F43470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8</cp:revision>
  <cp:lastPrinted>2023-01-30T04:34:00Z</cp:lastPrinted>
  <dcterms:created xsi:type="dcterms:W3CDTF">2023-04-01T13:54:00Z</dcterms:created>
  <dcterms:modified xsi:type="dcterms:W3CDTF">2023-04-17T07:12:00Z</dcterms:modified>
  <cp:category>Rev 1.1;last template edit 3-5-05 gje</cp:category>
</cp:coreProperties>
</file>