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27E3A3D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7E1401">
              <w:rPr>
                <w:i w:val="0"/>
                <w:szCs w:val="18"/>
              </w:rPr>
              <w:t>14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25BB40A" w:rsidR="004266D5" w:rsidRPr="00B6236C" w:rsidRDefault="007E1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9B7FBF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 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10:00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80B2B19" w14:textId="3B3901C3" w:rsidR="009B7FBF" w:rsidRDefault="007E1401" w:rsidP="007E14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1. Confirming Modifications in PID</w:t>
            </w:r>
          </w:p>
          <w:p w14:paraId="0BBFC1B7" w14:textId="6B57F3E4" w:rsidR="007E1401" w:rsidRDefault="007E1401" w:rsidP="007E14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2. Confirming changes in project plan and RACI table.</w:t>
            </w:r>
          </w:p>
          <w:p w14:paraId="23002D5F" w14:textId="51720DB3" w:rsidR="007E1401" w:rsidRPr="00A54F37" w:rsidRDefault="007E1401" w:rsidP="007E14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3. Distributing new tasks for this week.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325E77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325E77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E44BB" w:rsidRPr="00B6236C" w14:paraId="02917A65" w14:textId="77777777" w:rsidTr="00325E77">
        <w:trPr>
          <w:cantSplit/>
        </w:trPr>
        <w:tc>
          <w:tcPr>
            <w:tcW w:w="5310" w:type="dxa"/>
            <w:gridSpan w:val="4"/>
          </w:tcPr>
          <w:p w14:paraId="3F01894B" w14:textId="6A9678DB" w:rsidR="00AE44BB" w:rsidRPr="00B6236C" w:rsidRDefault="007E1401" w:rsidP="00AE44B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Make modifications if any to PID</w:t>
            </w:r>
          </w:p>
        </w:tc>
        <w:tc>
          <w:tcPr>
            <w:tcW w:w="1260" w:type="dxa"/>
          </w:tcPr>
          <w:p w14:paraId="38FCC54F" w14:textId="5A2B1710" w:rsidR="00AE44BB" w:rsidRPr="00B6236C" w:rsidRDefault="006650C5" w:rsidP="00AE44B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90</w:t>
            </w:r>
          </w:p>
        </w:tc>
        <w:tc>
          <w:tcPr>
            <w:tcW w:w="1800" w:type="dxa"/>
          </w:tcPr>
          <w:p w14:paraId="542A30FA" w14:textId="30E5B300" w:rsidR="00AE44BB" w:rsidRPr="00B6236C" w:rsidRDefault="006650C5" w:rsidP="00AE44B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71A5D962" w14:textId="78610819" w:rsidR="00AE44BB" w:rsidRPr="00B6236C" w:rsidRDefault="006650C5" w:rsidP="00AE44B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650C5" w:rsidRPr="00B6236C" w14:paraId="5402A4F0" w14:textId="77777777" w:rsidTr="00325E77">
        <w:trPr>
          <w:cantSplit/>
        </w:trPr>
        <w:tc>
          <w:tcPr>
            <w:tcW w:w="5310" w:type="dxa"/>
            <w:gridSpan w:val="4"/>
          </w:tcPr>
          <w:p w14:paraId="6F363924" w14:textId="775CCDA6" w:rsidR="006650C5" w:rsidRPr="00B6236C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Project Plan Modifications</w:t>
            </w:r>
          </w:p>
        </w:tc>
        <w:tc>
          <w:tcPr>
            <w:tcW w:w="1260" w:type="dxa"/>
          </w:tcPr>
          <w:p w14:paraId="0E3B11C8" w14:textId="222F1A1C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90</w:t>
            </w:r>
          </w:p>
        </w:tc>
        <w:tc>
          <w:tcPr>
            <w:tcW w:w="1800" w:type="dxa"/>
          </w:tcPr>
          <w:p w14:paraId="0B25CC8C" w14:textId="023A9C2B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4424D4C0" w14:textId="5D4D9E1B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650C5" w:rsidRPr="00B6236C" w14:paraId="32C30E80" w14:textId="77777777" w:rsidTr="00325E77">
        <w:trPr>
          <w:cantSplit/>
        </w:trPr>
        <w:tc>
          <w:tcPr>
            <w:tcW w:w="5310" w:type="dxa"/>
            <w:gridSpan w:val="4"/>
          </w:tcPr>
          <w:p w14:paraId="047E6734" w14:textId="6D0590B4" w:rsidR="006650C5" w:rsidRPr="00B6236C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Quiz W4 preparation</w:t>
            </w:r>
          </w:p>
        </w:tc>
        <w:tc>
          <w:tcPr>
            <w:tcW w:w="1260" w:type="dxa"/>
          </w:tcPr>
          <w:p w14:paraId="0049EB78" w14:textId="0473B3B1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2EDB0933" w14:textId="2CB38317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23FCC29F" w14:textId="79519393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650C5" w:rsidRPr="00B6236C" w14:paraId="44984336" w14:textId="77777777" w:rsidTr="00325E77">
        <w:trPr>
          <w:cantSplit/>
        </w:trPr>
        <w:tc>
          <w:tcPr>
            <w:tcW w:w="5310" w:type="dxa"/>
            <w:gridSpan w:val="4"/>
          </w:tcPr>
          <w:p w14:paraId="555A11F0" w14:textId="0266E762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Task divisions for this week</w:t>
            </w:r>
          </w:p>
        </w:tc>
        <w:tc>
          <w:tcPr>
            <w:tcW w:w="1260" w:type="dxa"/>
          </w:tcPr>
          <w:p w14:paraId="7B6F018B" w14:textId="7532E6C8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6C9B3E22" w14:textId="5CE93A76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AAB9C4F" w14:textId="0EC3C1F8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6650C5" w:rsidRPr="00B6236C" w14:paraId="19011349" w14:textId="77777777" w:rsidTr="00325E77">
        <w:trPr>
          <w:cantSplit/>
        </w:trPr>
        <w:tc>
          <w:tcPr>
            <w:tcW w:w="5310" w:type="dxa"/>
            <w:gridSpan w:val="4"/>
          </w:tcPr>
          <w:p w14:paraId="3C8B8205" w14:textId="4C0F27F8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Gathering Customer Needs</w:t>
            </w:r>
          </w:p>
        </w:tc>
        <w:tc>
          <w:tcPr>
            <w:tcW w:w="1260" w:type="dxa"/>
          </w:tcPr>
          <w:p w14:paraId="4F07BE00" w14:textId="23A73ECE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7710EB13" w14:textId="7073C7DF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Adtani, Tharun Reddy</w:t>
            </w:r>
          </w:p>
        </w:tc>
        <w:tc>
          <w:tcPr>
            <w:tcW w:w="1710" w:type="dxa"/>
          </w:tcPr>
          <w:p w14:paraId="5F173960" w14:textId="0445D223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Savesh Desai</w:t>
            </w:r>
          </w:p>
        </w:tc>
      </w:tr>
      <w:tr w:rsidR="006650C5" w:rsidRPr="00B6236C" w14:paraId="36DB74CD" w14:textId="77777777" w:rsidTr="00325E77">
        <w:trPr>
          <w:cantSplit/>
        </w:trPr>
        <w:tc>
          <w:tcPr>
            <w:tcW w:w="5310" w:type="dxa"/>
            <w:gridSpan w:val="4"/>
          </w:tcPr>
          <w:p w14:paraId="2F17347F" w14:textId="1C1CB62A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Discussion on Requirement Types and updating it in project plan</w:t>
            </w:r>
          </w:p>
        </w:tc>
        <w:tc>
          <w:tcPr>
            <w:tcW w:w="1260" w:type="dxa"/>
          </w:tcPr>
          <w:p w14:paraId="2845BE56" w14:textId="7BFC932E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16A3A6B0" w14:textId="5CB872A8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F3E5F51" w14:textId="3C789CA9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6650C5" w:rsidRPr="00B6236C" w14:paraId="319B03F3" w14:textId="77777777" w:rsidTr="00325E77">
        <w:trPr>
          <w:cantSplit/>
        </w:trPr>
        <w:tc>
          <w:tcPr>
            <w:tcW w:w="5310" w:type="dxa"/>
            <w:gridSpan w:val="4"/>
            <w:vAlign w:val="bottom"/>
          </w:tcPr>
          <w:p w14:paraId="397A9380" w14:textId="465BB87E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BRM Diagram</w:t>
            </w:r>
          </w:p>
        </w:tc>
        <w:tc>
          <w:tcPr>
            <w:tcW w:w="1260" w:type="dxa"/>
          </w:tcPr>
          <w:p w14:paraId="2E7970B0" w14:textId="15F53B9C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03E4EBF4" w14:textId="6D1E014D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003CA538" w14:textId="35A36796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6650C5" w:rsidRPr="00B6236C" w14:paraId="2A8A2979" w14:textId="77777777" w:rsidTr="00856ACD">
        <w:trPr>
          <w:cantSplit/>
        </w:trPr>
        <w:tc>
          <w:tcPr>
            <w:tcW w:w="5310" w:type="dxa"/>
            <w:gridSpan w:val="4"/>
            <w:vAlign w:val="bottom"/>
          </w:tcPr>
          <w:p w14:paraId="3D020A96" w14:textId="47C18C1F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Context Diagram</w:t>
            </w:r>
          </w:p>
        </w:tc>
        <w:tc>
          <w:tcPr>
            <w:tcW w:w="1260" w:type="dxa"/>
          </w:tcPr>
          <w:p w14:paraId="125CE0FB" w14:textId="70D0D12A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102FB169" w14:textId="1A245CC5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0B5D3C7" w14:textId="23AEB238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Savesh Desai</w:t>
            </w:r>
          </w:p>
        </w:tc>
      </w:tr>
      <w:tr w:rsidR="006650C5" w:rsidRPr="00B6236C" w14:paraId="294D547E" w14:textId="77777777" w:rsidTr="00325E77">
        <w:trPr>
          <w:cantSplit/>
        </w:trPr>
        <w:tc>
          <w:tcPr>
            <w:tcW w:w="5310" w:type="dxa"/>
            <w:gridSpan w:val="4"/>
            <w:vAlign w:val="bottom"/>
          </w:tcPr>
          <w:p w14:paraId="04B56EF2" w14:textId="366DFF14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User Roles</w:t>
            </w:r>
            <w:r>
              <w:rPr>
                <w:rFonts w:cs="Arial"/>
                <w:szCs w:val="18"/>
              </w:rPr>
              <w:t xml:space="preserve"> Diagram</w:t>
            </w:r>
          </w:p>
        </w:tc>
        <w:tc>
          <w:tcPr>
            <w:tcW w:w="1260" w:type="dxa"/>
          </w:tcPr>
          <w:p w14:paraId="3F6DE9A5" w14:textId="01464559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76A92D77" w14:textId="5148305D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  <w:tc>
          <w:tcPr>
            <w:tcW w:w="1710" w:type="dxa"/>
          </w:tcPr>
          <w:p w14:paraId="534215DB" w14:textId="220DE75B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Savesh Desai</w:t>
            </w:r>
          </w:p>
        </w:tc>
      </w:tr>
      <w:tr w:rsidR="006650C5" w:rsidRPr="00B6236C" w14:paraId="29D575D4" w14:textId="77777777" w:rsidTr="00B71C2A">
        <w:trPr>
          <w:cantSplit/>
        </w:trPr>
        <w:tc>
          <w:tcPr>
            <w:tcW w:w="5310" w:type="dxa"/>
            <w:gridSpan w:val="4"/>
            <w:vAlign w:val="bottom"/>
          </w:tcPr>
          <w:p w14:paraId="3C7ED155" w14:textId="34DF7164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System Interface Table</w:t>
            </w:r>
          </w:p>
        </w:tc>
        <w:tc>
          <w:tcPr>
            <w:tcW w:w="1260" w:type="dxa"/>
          </w:tcPr>
          <w:p w14:paraId="68316EE3" w14:textId="7FDF0D8B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4B77DF78" w14:textId="54839E26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50C4D2BD" w14:textId="272A1217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6650C5" w:rsidRPr="00325E77" w14:paraId="7247F7ED" w14:textId="01B90AF3" w:rsidTr="00325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650C5" w:rsidRPr="00325E77" w:rsidRDefault="006650C5" w:rsidP="006650C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650C5" w:rsidRPr="00325E77" w:rsidRDefault="006650C5" w:rsidP="006650C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947908" w:rsidRPr="00B6236C" w14:paraId="6FC77E3D" w14:textId="77777777" w:rsidTr="00176704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5E5638">
        <w:trPr>
          <w:cantSplit/>
        </w:trPr>
        <w:tc>
          <w:tcPr>
            <w:tcW w:w="5940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176704" w:rsidRPr="00B6236C" w14:paraId="43B6F649" w14:textId="77777777" w:rsidTr="00176704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64EAFB0" w14:textId="0FC27704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02</w:t>
            </w:r>
            <w:r w:rsidR="009B7FBF">
              <w:rPr>
                <w:sz w:val="18"/>
                <w:szCs w:val="18"/>
              </w:rPr>
              <w:t>-</w:t>
            </w:r>
            <w:r w:rsidR="00842FE1">
              <w:rPr>
                <w:sz w:val="18"/>
                <w:szCs w:val="18"/>
              </w:rPr>
              <w:t>19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5E5638">
        <w:trPr>
          <w:cantSplit/>
        </w:trPr>
        <w:tc>
          <w:tcPr>
            <w:tcW w:w="4680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42FE1" w:rsidRPr="00B6236C" w14:paraId="7DC44EA6" w14:textId="77777777" w:rsidTr="00FF1B7B">
        <w:trPr>
          <w:cantSplit/>
        </w:trPr>
        <w:tc>
          <w:tcPr>
            <w:tcW w:w="4680" w:type="dxa"/>
            <w:vAlign w:val="bottom"/>
          </w:tcPr>
          <w:p w14:paraId="69BFD03A" w14:textId="2B045DC7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BRM Diagram</w:t>
            </w:r>
          </w:p>
        </w:tc>
        <w:tc>
          <w:tcPr>
            <w:tcW w:w="1260" w:type="dxa"/>
          </w:tcPr>
          <w:p w14:paraId="7EA43A27" w14:textId="316C60BE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D57D862" w14:textId="0E2B7A12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2E152F4C" w14:textId="522F6968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842FE1" w:rsidRPr="00B6236C" w14:paraId="03A487E3" w14:textId="77777777" w:rsidTr="00FF1B7B">
        <w:trPr>
          <w:cantSplit/>
        </w:trPr>
        <w:tc>
          <w:tcPr>
            <w:tcW w:w="4680" w:type="dxa"/>
            <w:vAlign w:val="bottom"/>
          </w:tcPr>
          <w:p w14:paraId="6F0A208D" w14:textId="2F8F9DC7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Context Diagram</w:t>
            </w:r>
          </w:p>
        </w:tc>
        <w:tc>
          <w:tcPr>
            <w:tcW w:w="1260" w:type="dxa"/>
          </w:tcPr>
          <w:p w14:paraId="728FB0F0" w14:textId="65A42F4E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0D83E0CD" w14:textId="76C8E824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753C475" w14:textId="4437E169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Sarvesh Desai</w:t>
            </w:r>
          </w:p>
        </w:tc>
      </w:tr>
      <w:tr w:rsidR="00842FE1" w:rsidRPr="00B6236C" w14:paraId="0DDE3368" w14:textId="77777777" w:rsidTr="00FF1B7B">
        <w:trPr>
          <w:cantSplit/>
        </w:trPr>
        <w:tc>
          <w:tcPr>
            <w:tcW w:w="4680" w:type="dxa"/>
            <w:vAlign w:val="bottom"/>
          </w:tcPr>
          <w:p w14:paraId="59FDB899" w14:textId="15803366" w:rsidR="00842FE1" w:rsidRPr="00842FE1" w:rsidRDefault="00286EA6" w:rsidP="00842F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 xml:space="preserve">Discussion on Requirement Types and updating </w:t>
            </w:r>
            <w:r w:rsidR="001630E8">
              <w:rPr>
                <w:rFonts w:cs="Arial"/>
                <w:szCs w:val="18"/>
              </w:rPr>
              <w:t xml:space="preserve">it in </w:t>
            </w:r>
            <w:r>
              <w:rPr>
                <w:rFonts w:cs="Arial"/>
                <w:szCs w:val="18"/>
              </w:rPr>
              <w:t>project plan</w:t>
            </w:r>
          </w:p>
        </w:tc>
        <w:tc>
          <w:tcPr>
            <w:tcW w:w="1260" w:type="dxa"/>
          </w:tcPr>
          <w:p w14:paraId="759FBB11" w14:textId="16594F52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0BD87430" w14:textId="4E965349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09EE1667" w14:textId="60E43448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842FE1" w:rsidRPr="00B6236C" w14:paraId="2F7922E7" w14:textId="77777777" w:rsidTr="00FF1B7B">
        <w:trPr>
          <w:cantSplit/>
        </w:trPr>
        <w:tc>
          <w:tcPr>
            <w:tcW w:w="4680" w:type="dxa"/>
            <w:vAlign w:val="bottom"/>
          </w:tcPr>
          <w:p w14:paraId="2066C2EC" w14:textId="296A4D0A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User Roles</w:t>
            </w:r>
            <w:r w:rsidR="006E6FF4">
              <w:rPr>
                <w:rFonts w:cs="Arial"/>
                <w:szCs w:val="18"/>
              </w:rPr>
              <w:t xml:space="preserve"> Diagram</w:t>
            </w:r>
          </w:p>
        </w:tc>
        <w:tc>
          <w:tcPr>
            <w:tcW w:w="1260" w:type="dxa"/>
          </w:tcPr>
          <w:p w14:paraId="21509CAC" w14:textId="178F36D5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C972A28" w14:textId="79117979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Alan Parmar</w:t>
            </w:r>
          </w:p>
        </w:tc>
        <w:tc>
          <w:tcPr>
            <w:tcW w:w="1710" w:type="dxa"/>
          </w:tcPr>
          <w:p w14:paraId="3E3918CC" w14:textId="092E873C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Sarvesh Desai</w:t>
            </w:r>
          </w:p>
        </w:tc>
      </w:tr>
      <w:tr w:rsidR="00842FE1" w:rsidRPr="00B6236C" w14:paraId="1FCBDD0D" w14:textId="77777777" w:rsidTr="00FF1B7B">
        <w:trPr>
          <w:cantSplit/>
        </w:trPr>
        <w:tc>
          <w:tcPr>
            <w:tcW w:w="4680" w:type="dxa"/>
            <w:vAlign w:val="bottom"/>
          </w:tcPr>
          <w:p w14:paraId="6208C40B" w14:textId="4FE45558" w:rsidR="00842FE1" w:rsidRPr="00842FE1" w:rsidRDefault="00842FE1" w:rsidP="00842FE1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  <w:shd w:val="clear" w:color="auto" w:fill="F8F8F8"/>
              </w:rPr>
            </w:pPr>
            <w:r w:rsidRPr="00842FE1">
              <w:rPr>
                <w:rFonts w:cs="Arial"/>
                <w:szCs w:val="18"/>
              </w:rPr>
              <w:t>System Interface Table</w:t>
            </w:r>
          </w:p>
        </w:tc>
        <w:tc>
          <w:tcPr>
            <w:tcW w:w="1260" w:type="dxa"/>
          </w:tcPr>
          <w:p w14:paraId="0555D0C3" w14:textId="13850AF0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4836787E" w14:textId="2F35549C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Sarvesh Desai</w:t>
            </w:r>
          </w:p>
        </w:tc>
        <w:tc>
          <w:tcPr>
            <w:tcW w:w="1710" w:type="dxa"/>
          </w:tcPr>
          <w:p w14:paraId="6CB967B1" w14:textId="238FB064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325E77" w:rsidRPr="00B6236C" w14:paraId="384759B0" w14:textId="77777777" w:rsidTr="00FF1B7B">
        <w:trPr>
          <w:cantSplit/>
        </w:trPr>
        <w:tc>
          <w:tcPr>
            <w:tcW w:w="4680" w:type="dxa"/>
            <w:vAlign w:val="bottom"/>
          </w:tcPr>
          <w:p w14:paraId="2DF74E5D" w14:textId="0AB0E559" w:rsidR="00325E77" w:rsidRPr="00842FE1" w:rsidRDefault="00325E77" w:rsidP="00325E77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  <w:shd w:val="clear" w:color="auto" w:fill="F8F8F8"/>
              </w:rPr>
            </w:pPr>
            <w:r w:rsidRPr="00842FE1">
              <w:rPr>
                <w:rFonts w:cs="Arial"/>
                <w:szCs w:val="18"/>
              </w:rPr>
              <w:t>Customer Needs</w:t>
            </w:r>
          </w:p>
        </w:tc>
        <w:tc>
          <w:tcPr>
            <w:tcW w:w="1260" w:type="dxa"/>
          </w:tcPr>
          <w:p w14:paraId="038613CA" w14:textId="720162EA" w:rsidR="00325E77" w:rsidRPr="00842FE1" w:rsidRDefault="00325E77" w:rsidP="00325E77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49B1E33B" w14:textId="4395C9EA" w:rsidR="00325E77" w:rsidRPr="00842FE1" w:rsidRDefault="00325E77" w:rsidP="00325E77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Poonam Adtani / Tharun Reddy</w:t>
            </w:r>
          </w:p>
        </w:tc>
        <w:tc>
          <w:tcPr>
            <w:tcW w:w="1710" w:type="dxa"/>
          </w:tcPr>
          <w:p w14:paraId="486726C6" w14:textId="7D61E1E8" w:rsidR="00325E77" w:rsidRPr="00842FE1" w:rsidRDefault="00325E77" w:rsidP="00325E77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Savesh Desai</w:t>
            </w:r>
          </w:p>
        </w:tc>
      </w:tr>
      <w:tr w:rsidR="006650C5" w:rsidRPr="00B6236C" w14:paraId="264015A0" w14:textId="77777777" w:rsidTr="006924CD">
        <w:trPr>
          <w:cantSplit/>
        </w:trPr>
        <w:tc>
          <w:tcPr>
            <w:tcW w:w="4680" w:type="dxa"/>
            <w:vAlign w:val="bottom"/>
          </w:tcPr>
          <w:p w14:paraId="7D89A4B1" w14:textId="3C7A8C64" w:rsidR="006650C5" w:rsidRPr="00842FE1" w:rsidRDefault="006650C5" w:rsidP="006650C5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Updating Project Plan and PID  in case of any modifications</w:t>
            </w:r>
          </w:p>
        </w:tc>
        <w:tc>
          <w:tcPr>
            <w:tcW w:w="1260" w:type="dxa"/>
          </w:tcPr>
          <w:p w14:paraId="24801004" w14:textId="3C9D1F98" w:rsidR="006650C5" w:rsidRPr="00842FE1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5FF32AB7" w14:textId="7E068C23" w:rsidR="006650C5" w:rsidRPr="00842FE1" w:rsidRDefault="006650C5" w:rsidP="006650C5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szCs w:val="18"/>
              </w:rPr>
              <w:t>Maneesha Narahari</w:t>
            </w:r>
            <w:r w:rsidRPr="00842FE1">
              <w:rPr>
                <w:rFonts w:cs="Arial"/>
                <w:szCs w:val="18"/>
              </w:rPr>
              <w:t xml:space="preserve"> / Tharun Reddy</w:t>
            </w:r>
          </w:p>
        </w:tc>
        <w:tc>
          <w:tcPr>
            <w:tcW w:w="1710" w:type="dxa"/>
          </w:tcPr>
          <w:p w14:paraId="0EBA9057" w14:textId="472229FD" w:rsidR="006650C5" w:rsidRPr="00842FE1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2144" w14:textId="77777777" w:rsidR="003F2478" w:rsidRDefault="003F2478">
      <w:r>
        <w:separator/>
      </w:r>
    </w:p>
  </w:endnote>
  <w:endnote w:type="continuationSeparator" w:id="0">
    <w:p w14:paraId="2EEE7F11" w14:textId="77777777" w:rsidR="003F2478" w:rsidRDefault="003F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D7A8" w14:textId="77777777" w:rsidR="003F2478" w:rsidRDefault="003F2478">
      <w:r>
        <w:separator/>
      </w:r>
    </w:p>
  </w:footnote>
  <w:footnote w:type="continuationSeparator" w:id="0">
    <w:p w14:paraId="4FD6610E" w14:textId="77777777" w:rsidR="003F2478" w:rsidRDefault="003F2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325E77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2"/>
  </w:num>
  <w:num w:numId="2" w16cid:durableId="119496180">
    <w:abstractNumId w:val="1"/>
  </w:num>
  <w:num w:numId="3" w16cid:durableId="853107081">
    <w:abstractNumId w:val="3"/>
  </w:num>
  <w:num w:numId="4" w16cid:durableId="352222094">
    <w:abstractNumId w:val="4"/>
  </w:num>
  <w:num w:numId="5" w16cid:durableId="122213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55255"/>
    <w:rsid w:val="001556E8"/>
    <w:rsid w:val="001630E8"/>
    <w:rsid w:val="00176704"/>
    <w:rsid w:val="001C7821"/>
    <w:rsid w:val="001D7DC5"/>
    <w:rsid w:val="002262DC"/>
    <w:rsid w:val="00242A6F"/>
    <w:rsid w:val="002807A7"/>
    <w:rsid w:val="00286EA6"/>
    <w:rsid w:val="00292399"/>
    <w:rsid w:val="002A6FDA"/>
    <w:rsid w:val="00307715"/>
    <w:rsid w:val="00325E77"/>
    <w:rsid w:val="00361221"/>
    <w:rsid w:val="003B2F07"/>
    <w:rsid w:val="003E29CC"/>
    <w:rsid w:val="003F2478"/>
    <w:rsid w:val="004266D5"/>
    <w:rsid w:val="00434BC7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23671"/>
    <w:rsid w:val="00652E3C"/>
    <w:rsid w:val="006650C5"/>
    <w:rsid w:val="006E6FF4"/>
    <w:rsid w:val="006F4AD9"/>
    <w:rsid w:val="00722485"/>
    <w:rsid w:val="007312A0"/>
    <w:rsid w:val="007357C1"/>
    <w:rsid w:val="00760F00"/>
    <w:rsid w:val="007A73AA"/>
    <w:rsid w:val="007E1401"/>
    <w:rsid w:val="008013ED"/>
    <w:rsid w:val="00831AC1"/>
    <w:rsid w:val="00842848"/>
    <w:rsid w:val="00842FE1"/>
    <w:rsid w:val="00857CFB"/>
    <w:rsid w:val="00877AD4"/>
    <w:rsid w:val="008D414E"/>
    <w:rsid w:val="008E589B"/>
    <w:rsid w:val="00927B59"/>
    <w:rsid w:val="00947908"/>
    <w:rsid w:val="00965A89"/>
    <w:rsid w:val="009A3FC5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B36BC4"/>
    <w:rsid w:val="00B6236C"/>
    <w:rsid w:val="00C6291B"/>
    <w:rsid w:val="00C92743"/>
    <w:rsid w:val="00C94BEB"/>
    <w:rsid w:val="00CC65E7"/>
    <w:rsid w:val="00CE644F"/>
    <w:rsid w:val="00CF7E44"/>
    <w:rsid w:val="00D1263A"/>
    <w:rsid w:val="00DB7394"/>
    <w:rsid w:val="00E559A3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92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9</cp:revision>
  <cp:lastPrinted>2023-01-30T04:34:00Z</cp:lastPrinted>
  <dcterms:created xsi:type="dcterms:W3CDTF">2023-02-17T22:35:00Z</dcterms:created>
  <dcterms:modified xsi:type="dcterms:W3CDTF">2023-02-18T16:53:00Z</dcterms:modified>
  <cp:category>Rev 1.1;last template edit 3-5-05 gje</cp:category>
</cp:coreProperties>
</file>