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D77CDD5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8718EF">
              <w:rPr>
                <w:i w:val="0"/>
                <w:szCs w:val="18"/>
              </w:rPr>
              <w:t>5</w:t>
            </w:r>
            <w:r w:rsidRPr="00740D8C">
              <w:rPr>
                <w:i w:val="0"/>
                <w:szCs w:val="18"/>
              </w:rPr>
              <w:t>-</w:t>
            </w:r>
            <w:r w:rsidR="008718EF">
              <w:rPr>
                <w:i w:val="0"/>
                <w:szCs w:val="18"/>
              </w:rPr>
              <w:t>03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7B717E" w14:textId="77777777" w:rsidR="006A43C2" w:rsidRDefault="006A43C2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75DA28C6" w14:textId="77777777" w:rsid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 tasks for this week’s deliverables</w:t>
            </w:r>
          </w:p>
          <w:p w14:paraId="23002D5F" w14:textId="0D40E315" w:rsidR="00EA7EFF" w:rsidRP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for any queries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718EF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45F23714" w:rsidR="008718EF" w:rsidRDefault="008718EF" w:rsidP="008718E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 Git Repository</w:t>
            </w:r>
          </w:p>
        </w:tc>
        <w:tc>
          <w:tcPr>
            <w:tcW w:w="1260" w:type="dxa"/>
          </w:tcPr>
          <w:p w14:paraId="0D3508EC" w14:textId="08165A7A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vAlign w:val="bottom"/>
          </w:tcPr>
          <w:p w14:paraId="46A402F3" w14:textId="55DDFEA7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D120D7B" w14:textId="6A0ECE39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718EF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071B4004" w:rsidR="008718EF" w:rsidRDefault="008718EF" w:rsidP="008718E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Create Application Demo Video</w:t>
            </w:r>
          </w:p>
        </w:tc>
        <w:tc>
          <w:tcPr>
            <w:tcW w:w="1260" w:type="dxa"/>
          </w:tcPr>
          <w:p w14:paraId="498124FF" w14:textId="10006D86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A751E54" w14:textId="3040A689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A197898" w14:textId="6051587B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718EF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751D2BA2" w:rsidR="008718EF" w:rsidRPr="00400616" w:rsidRDefault="008718EF" w:rsidP="008718E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Updated Project Plan</w:t>
            </w:r>
          </w:p>
        </w:tc>
        <w:tc>
          <w:tcPr>
            <w:tcW w:w="1260" w:type="dxa"/>
          </w:tcPr>
          <w:p w14:paraId="7B6F018B" w14:textId="3D54CC9A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vAlign w:val="bottom"/>
          </w:tcPr>
          <w:p w14:paraId="6C9B3E22" w14:textId="37FBB791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AAB9C4F" w14:textId="6B9FB58C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8718EF" w:rsidRPr="00B6236C" w14:paraId="54461694" w14:textId="77777777" w:rsidTr="00A30163">
        <w:trPr>
          <w:cantSplit/>
        </w:trPr>
        <w:tc>
          <w:tcPr>
            <w:tcW w:w="5310" w:type="dxa"/>
            <w:gridSpan w:val="4"/>
          </w:tcPr>
          <w:p w14:paraId="0269C40A" w14:textId="723D0B2F" w:rsidR="008718EF" w:rsidRDefault="008718EF" w:rsidP="008718E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RCT</w:t>
            </w:r>
          </w:p>
        </w:tc>
        <w:tc>
          <w:tcPr>
            <w:tcW w:w="1260" w:type="dxa"/>
          </w:tcPr>
          <w:p w14:paraId="2E92550D" w14:textId="32D2AB32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vAlign w:val="bottom"/>
          </w:tcPr>
          <w:p w14:paraId="7DA46751" w14:textId="77777777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ED5AE04" w14:textId="5BFFC138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6819537" w14:textId="0ED1DA11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BA9244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8718EF">
              <w:rPr>
                <w:sz w:val="18"/>
                <w:szCs w:val="18"/>
              </w:rPr>
              <w:t>5</w:t>
            </w:r>
            <w:r w:rsidR="009B7FBF">
              <w:rPr>
                <w:sz w:val="18"/>
                <w:szCs w:val="18"/>
              </w:rPr>
              <w:t>-</w:t>
            </w:r>
            <w:r w:rsidR="008718EF">
              <w:rPr>
                <w:sz w:val="18"/>
                <w:szCs w:val="18"/>
              </w:rPr>
              <w:t>07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718EF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10299313" w:rsidR="008718EF" w:rsidRPr="006F2559" w:rsidRDefault="008718EF" w:rsidP="008718E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Update Git Repository</w:t>
            </w:r>
          </w:p>
        </w:tc>
        <w:tc>
          <w:tcPr>
            <w:tcW w:w="1349" w:type="dxa"/>
          </w:tcPr>
          <w:p w14:paraId="2C14F267" w14:textId="4BFCD5B2" w:rsidR="008718EF" w:rsidRDefault="008718EF" w:rsidP="008718E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1693D579" w:rsidR="008718EF" w:rsidRPr="00400616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5627851E" w:rsidR="008718EF" w:rsidRDefault="008718EF" w:rsidP="008718E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8718EF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14D7BA22" w:rsidR="008718EF" w:rsidRPr="00400616" w:rsidRDefault="008718EF" w:rsidP="008718E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Create Application Demo Video</w:t>
            </w:r>
          </w:p>
        </w:tc>
        <w:tc>
          <w:tcPr>
            <w:tcW w:w="1349" w:type="dxa"/>
          </w:tcPr>
          <w:p w14:paraId="3F1F3D4F" w14:textId="7B338E4C" w:rsidR="008718EF" w:rsidRDefault="008718EF" w:rsidP="008718E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2C7FC42F" w14:textId="4FC549D4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3C9619AA" w14:textId="59AAF9D7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718EF" w:rsidRPr="00B6236C" w14:paraId="1803DCD0" w14:textId="77777777" w:rsidTr="00C219E6">
        <w:trPr>
          <w:cantSplit/>
          <w:trHeight w:val="233"/>
        </w:trPr>
        <w:tc>
          <w:tcPr>
            <w:tcW w:w="5012" w:type="dxa"/>
          </w:tcPr>
          <w:p w14:paraId="09E06382" w14:textId="16FCF77D" w:rsidR="008718EF" w:rsidRDefault="008718EF" w:rsidP="008718EF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Updated Project Plan</w:t>
            </w:r>
          </w:p>
        </w:tc>
        <w:tc>
          <w:tcPr>
            <w:tcW w:w="1349" w:type="dxa"/>
          </w:tcPr>
          <w:p w14:paraId="005633DE" w14:textId="39F4C379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061083A0" w14:textId="3CF8D125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4296388A" w14:textId="2A230036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8718EF" w:rsidRPr="00B6236C" w14:paraId="5A376222" w14:textId="77777777" w:rsidTr="00C219E6">
        <w:trPr>
          <w:cantSplit/>
          <w:trHeight w:val="233"/>
        </w:trPr>
        <w:tc>
          <w:tcPr>
            <w:tcW w:w="5012" w:type="dxa"/>
          </w:tcPr>
          <w:p w14:paraId="673AE09E" w14:textId="796B2DA4" w:rsidR="008718EF" w:rsidRDefault="008718EF" w:rsidP="008718EF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Updated RCT</w:t>
            </w:r>
          </w:p>
        </w:tc>
        <w:tc>
          <w:tcPr>
            <w:tcW w:w="1349" w:type="dxa"/>
          </w:tcPr>
          <w:p w14:paraId="58C7EB0F" w14:textId="1053B0D3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75B351A3" w14:textId="77777777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08917A3D" w14:textId="48084B22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500B3D31" w14:textId="3DF4753A" w:rsidR="008718EF" w:rsidRDefault="008718EF" w:rsidP="008718E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247D" w14:textId="77777777" w:rsidR="006134AD" w:rsidRDefault="006134AD">
      <w:r>
        <w:separator/>
      </w:r>
    </w:p>
  </w:endnote>
  <w:endnote w:type="continuationSeparator" w:id="0">
    <w:p w14:paraId="33D54953" w14:textId="77777777" w:rsidR="006134AD" w:rsidRDefault="0061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DDE1" w14:textId="77777777" w:rsidR="006134AD" w:rsidRDefault="006134AD">
      <w:r>
        <w:separator/>
      </w:r>
    </w:p>
  </w:footnote>
  <w:footnote w:type="continuationSeparator" w:id="0">
    <w:p w14:paraId="15CF6D81" w14:textId="77777777" w:rsidR="006134AD" w:rsidRDefault="0061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8718E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45pt;height:70.2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134AD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18EF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2023-04-01T13:54:00Z</dcterms:created>
  <dcterms:modified xsi:type="dcterms:W3CDTF">2023-05-09T06:10:00Z</dcterms:modified>
  <cp:category>Rev 1.1;last template edit 3-5-05 gje</cp:category>
</cp:coreProperties>
</file>