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7B8E11F8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03-</w:t>
            </w:r>
            <w:r w:rsidR="00400616">
              <w:rPr>
                <w:i w:val="0"/>
                <w:szCs w:val="18"/>
              </w:rPr>
              <w:t>2</w:t>
            </w:r>
            <w:r w:rsidR="003A1BA0">
              <w:rPr>
                <w:i w:val="0"/>
                <w:szCs w:val="18"/>
              </w:rPr>
              <w:t>8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156D13EB" w:rsidR="002A29BE" w:rsidRDefault="00120630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Modifications after review for the previous deliverables.</w:t>
            </w:r>
            <w:r w:rsidR="006A43C2">
              <w:rPr>
                <w:szCs w:val="18"/>
              </w:rPr>
              <w:t xml:space="preserve"> </w:t>
            </w:r>
          </w:p>
          <w:p w14:paraId="1E444BC8" w14:textId="1A99F25D" w:rsidR="00120630" w:rsidRDefault="00120630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Distribution of tasks for this week</w:t>
            </w:r>
            <w:r w:rsidR="005F54A6">
              <w:rPr>
                <w:szCs w:val="18"/>
              </w:rPr>
              <w:t>.</w:t>
            </w:r>
          </w:p>
          <w:p w14:paraId="23002D5F" w14:textId="1EF38B64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  <w:r w:rsidR="005F54A6">
              <w:rPr>
                <w:szCs w:val="18"/>
              </w:rPr>
              <w:t>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39499554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Architecture Diagrams (2)</w:t>
            </w:r>
          </w:p>
        </w:tc>
        <w:tc>
          <w:tcPr>
            <w:tcW w:w="1260" w:type="dxa"/>
          </w:tcPr>
          <w:p w14:paraId="0049EB78" w14:textId="74EBB27A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2F93ABA5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23FCC29F" w14:textId="431D7853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34712E34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260" w:type="dxa"/>
          </w:tcPr>
          <w:p w14:paraId="7B6F018B" w14:textId="6B6B95E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60B0E718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55F37067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19D9B0FF" w:rsidR="003A1BA0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260" w:type="dxa"/>
          </w:tcPr>
          <w:p w14:paraId="2845BE56" w14:textId="1EFD0A65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4F7CC7A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F3E5F51" w14:textId="6B327403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0031D07D" w:rsidR="003A1BA0" w:rsidRPr="005B0684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3A1BA0">
              <w:t>Establish Git projects</w:t>
            </w:r>
          </w:p>
        </w:tc>
        <w:tc>
          <w:tcPr>
            <w:tcW w:w="1260" w:type="dxa"/>
          </w:tcPr>
          <w:p w14:paraId="2182C24C" w14:textId="6C84813B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306494FC" w14:textId="2849FCC1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1DB443F1" w14:textId="52CAAA98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470397" w:rsidRPr="00B6236C" w14:paraId="133AC95D" w14:textId="77777777" w:rsidTr="00A30163">
        <w:trPr>
          <w:cantSplit/>
        </w:trPr>
        <w:tc>
          <w:tcPr>
            <w:tcW w:w="5310" w:type="dxa"/>
            <w:gridSpan w:val="4"/>
          </w:tcPr>
          <w:p w14:paraId="1B58638E" w14:textId="11F1288D" w:rsidR="00470397" w:rsidRPr="003A1BA0" w:rsidRDefault="00470397" w:rsidP="003A1BA0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Elaborate RCT Crosscuts</w:t>
            </w:r>
          </w:p>
        </w:tc>
        <w:tc>
          <w:tcPr>
            <w:tcW w:w="1260" w:type="dxa"/>
          </w:tcPr>
          <w:p w14:paraId="28EFF356" w14:textId="6BAD513B" w:rsidR="00470397" w:rsidRDefault="00470397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856FF4A" w14:textId="3C925C9C" w:rsidR="00470397" w:rsidRDefault="00470397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5C8C7394" w14:textId="752BBE7B" w:rsidR="00470397" w:rsidRDefault="00470397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F2559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F2559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727F672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9B508B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</w:t>
            </w:r>
            <w:r w:rsidR="009B508B">
              <w:rPr>
                <w:sz w:val="18"/>
                <w:szCs w:val="18"/>
              </w:rPr>
              <w:t>31</w:t>
            </w:r>
            <w:r w:rsidR="003A1BA0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0A33692" w14:textId="77777777" w:rsidTr="00221230">
        <w:trPr>
          <w:cantSplit/>
          <w:trHeight w:val="284"/>
        </w:trPr>
        <w:tc>
          <w:tcPr>
            <w:tcW w:w="5012" w:type="dxa"/>
          </w:tcPr>
          <w:p w14:paraId="700FE018" w14:textId="5D43FE57" w:rsidR="003A1BA0" w:rsidRPr="006F2559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5B0684">
              <w:t>Architecture Diagrams (2)</w:t>
            </w:r>
          </w:p>
        </w:tc>
        <w:tc>
          <w:tcPr>
            <w:tcW w:w="1349" w:type="dxa"/>
          </w:tcPr>
          <w:p w14:paraId="2C14F267" w14:textId="026249D9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vAlign w:val="bottom"/>
          </w:tcPr>
          <w:p w14:paraId="3AA432A9" w14:textId="6BECE6FE" w:rsidR="003A1BA0" w:rsidRPr="00400616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833" w:type="dxa"/>
          </w:tcPr>
          <w:p w14:paraId="48383DAF" w14:textId="48D2BA01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65635962" w14:textId="77777777" w:rsidTr="00221230">
        <w:trPr>
          <w:cantSplit/>
          <w:trHeight w:val="233"/>
        </w:trPr>
        <w:tc>
          <w:tcPr>
            <w:tcW w:w="5012" w:type="dxa"/>
          </w:tcPr>
          <w:p w14:paraId="0D1A258D" w14:textId="6CF1E0CE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349" w:type="dxa"/>
          </w:tcPr>
          <w:p w14:paraId="3F1F3D4F" w14:textId="654892E7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2C7FC42F" w14:textId="2C389B16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</w:tcPr>
          <w:p w14:paraId="3C9619AA" w14:textId="12A25570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441E9C5B" w14:textId="77777777" w:rsidTr="00221230">
        <w:trPr>
          <w:cantSplit/>
          <w:trHeight w:val="138"/>
        </w:trPr>
        <w:tc>
          <w:tcPr>
            <w:tcW w:w="5012" w:type="dxa"/>
          </w:tcPr>
          <w:p w14:paraId="24576BB1" w14:textId="1ED304A0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349" w:type="dxa"/>
          </w:tcPr>
          <w:p w14:paraId="48CB2660" w14:textId="7C9EEEAD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348C147E" w14:textId="0047A6F5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7CFAFF3C" w14:textId="57DCA3B9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C5035E0" w14:textId="77777777" w:rsidTr="00221230">
        <w:trPr>
          <w:cantSplit/>
          <w:trHeight w:val="200"/>
        </w:trPr>
        <w:tc>
          <w:tcPr>
            <w:tcW w:w="5012" w:type="dxa"/>
          </w:tcPr>
          <w:p w14:paraId="014EAB4B" w14:textId="7219BE3B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3A1BA0">
              <w:t>Establish Git projects</w:t>
            </w:r>
          </w:p>
        </w:tc>
        <w:tc>
          <w:tcPr>
            <w:tcW w:w="1349" w:type="dxa"/>
          </w:tcPr>
          <w:p w14:paraId="420E00BD" w14:textId="316833BF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2E3F17BF" w14:textId="4E17BEA6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833" w:type="dxa"/>
          </w:tcPr>
          <w:p w14:paraId="457ECB76" w14:textId="0766C9F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470397" w:rsidRPr="00B6236C" w14:paraId="360BACA1" w14:textId="77777777" w:rsidTr="00221230">
        <w:trPr>
          <w:cantSplit/>
          <w:trHeight w:val="200"/>
        </w:trPr>
        <w:tc>
          <w:tcPr>
            <w:tcW w:w="5012" w:type="dxa"/>
          </w:tcPr>
          <w:p w14:paraId="10D80F96" w14:textId="414A702F" w:rsidR="00470397" w:rsidRPr="003A1BA0" w:rsidRDefault="00470397" w:rsidP="00470397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Elaborate RCT Crosscuts</w:t>
            </w:r>
          </w:p>
        </w:tc>
        <w:tc>
          <w:tcPr>
            <w:tcW w:w="1349" w:type="dxa"/>
          </w:tcPr>
          <w:p w14:paraId="4BDAAB62" w14:textId="6DBCCB34" w:rsidR="00470397" w:rsidRDefault="00470397" w:rsidP="00470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1EEDA9CB" w14:textId="2ADCF16B" w:rsidR="00470397" w:rsidRDefault="00470397" w:rsidP="00470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1E978666" w14:textId="792651A9" w:rsidR="00470397" w:rsidRDefault="00470397" w:rsidP="00470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53F5" w14:textId="77777777" w:rsidR="00267ED1" w:rsidRDefault="00267ED1">
      <w:r>
        <w:separator/>
      </w:r>
    </w:p>
  </w:endnote>
  <w:endnote w:type="continuationSeparator" w:id="0">
    <w:p w14:paraId="7657BAB7" w14:textId="77777777" w:rsidR="00267ED1" w:rsidRDefault="0026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F82C" w14:textId="77777777" w:rsidR="00267ED1" w:rsidRDefault="00267ED1">
      <w:r>
        <w:separator/>
      </w:r>
    </w:p>
  </w:footnote>
  <w:footnote w:type="continuationSeparator" w:id="0">
    <w:p w14:paraId="4198492B" w14:textId="77777777" w:rsidR="00267ED1" w:rsidRDefault="00267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470397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6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20630"/>
    <w:rsid w:val="001407C4"/>
    <w:rsid w:val="00155255"/>
    <w:rsid w:val="001556E8"/>
    <w:rsid w:val="001630E8"/>
    <w:rsid w:val="00176704"/>
    <w:rsid w:val="0018031D"/>
    <w:rsid w:val="001C7821"/>
    <w:rsid w:val="001D7DC5"/>
    <w:rsid w:val="002262DC"/>
    <w:rsid w:val="00242A6F"/>
    <w:rsid w:val="00267ED1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B2F07"/>
    <w:rsid w:val="003D1079"/>
    <w:rsid w:val="003E29CC"/>
    <w:rsid w:val="00400616"/>
    <w:rsid w:val="004266D5"/>
    <w:rsid w:val="00434BC7"/>
    <w:rsid w:val="004364BA"/>
    <w:rsid w:val="00470397"/>
    <w:rsid w:val="00472A7B"/>
    <w:rsid w:val="00476A2F"/>
    <w:rsid w:val="00487A81"/>
    <w:rsid w:val="004D42BB"/>
    <w:rsid w:val="00511644"/>
    <w:rsid w:val="00527B5C"/>
    <w:rsid w:val="0053679B"/>
    <w:rsid w:val="00590277"/>
    <w:rsid w:val="005A6D89"/>
    <w:rsid w:val="005E4A91"/>
    <w:rsid w:val="005E5638"/>
    <w:rsid w:val="005F54A6"/>
    <w:rsid w:val="00605CAB"/>
    <w:rsid w:val="00623671"/>
    <w:rsid w:val="00652E3C"/>
    <w:rsid w:val="006650C5"/>
    <w:rsid w:val="00665BC6"/>
    <w:rsid w:val="00671C85"/>
    <w:rsid w:val="0068027F"/>
    <w:rsid w:val="006A43C2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508B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630B2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37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16</cp:revision>
  <cp:lastPrinted>2023-01-30T04:34:00Z</cp:lastPrinted>
  <dcterms:created xsi:type="dcterms:W3CDTF">2023-03-01T01:54:00Z</dcterms:created>
  <dcterms:modified xsi:type="dcterms:W3CDTF">2023-04-01T13:53:00Z</dcterms:modified>
  <cp:category>Rev 1.1;last template edit 3-5-05 gje</cp:category>
</cp:coreProperties>
</file>