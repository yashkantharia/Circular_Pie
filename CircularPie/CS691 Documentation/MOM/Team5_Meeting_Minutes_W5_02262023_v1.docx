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CA91CF4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605CAB">
              <w:rPr>
                <w:i w:val="0"/>
                <w:szCs w:val="18"/>
              </w:rPr>
              <w:t>2</w:t>
            </w:r>
            <w:r w:rsidR="00E6239F">
              <w:rPr>
                <w:i w:val="0"/>
                <w:szCs w:val="18"/>
              </w:rPr>
              <w:t>6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9B7A46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605CAB"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1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176EA" w14:textId="77C3898E" w:rsidR="00DC768F" w:rsidRDefault="00E6239F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status of the deliverables for this week.</w:t>
            </w:r>
          </w:p>
          <w:p w14:paraId="260E7300" w14:textId="77777777" w:rsidR="003D1079" w:rsidRDefault="003D1079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on development of the home page.</w:t>
            </w:r>
          </w:p>
          <w:p w14:paraId="23002D5F" w14:textId="37A14E6E" w:rsidR="00E6239F" w:rsidRPr="00DC768F" w:rsidRDefault="00E6239F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any issues or doubts.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605CAB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605CA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6239F" w:rsidRPr="00B6236C" w14:paraId="32C30E80" w14:textId="77777777" w:rsidTr="00D65C97">
        <w:trPr>
          <w:cantSplit/>
        </w:trPr>
        <w:tc>
          <w:tcPr>
            <w:tcW w:w="5310" w:type="dxa"/>
            <w:gridSpan w:val="4"/>
          </w:tcPr>
          <w:p w14:paraId="047E6734" w14:textId="747B7B31" w:rsidR="00E6239F" w:rsidRPr="00B6236C" w:rsidRDefault="00E6239F" w:rsidP="00E6239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Business Requirements </w:t>
            </w:r>
          </w:p>
        </w:tc>
        <w:tc>
          <w:tcPr>
            <w:tcW w:w="1260" w:type="dxa"/>
          </w:tcPr>
          <w:p w14:paraId="0049EB78" w14:textId="4DD8FB8E" w:rsidR="00E6239F" w:rsidRPr="00B6236C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562A5263" w:rsidR="00E6239F" w:rsidRPr="00B6236C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 / Tharun Reddy</w:t>
            </w:r>
          </w:p>
        </w:tc>
        <w:tc>
          <w:tcPr>
            <w:tcW w:w="1710" w:type="dxa"/>
          </w:tcPr>
          <w:p w14:paraId="23FCC29F" w14:textId="30A78F4F" w:rsidR="00E6239F" w:rsidRPr="00B6236C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E6239F" w:rsidRPr="00B6236C" w14:paraId="44984336" w14:textId="77777777" w:rsidTr="00D65C97">
        <w:trPr>
          <w:cantSplit/>
        </w:trPr>
        <w:tc>
          <w:tcPr>
            <w:tcW w:w="5310" w:type="dxa"/>
            <w:gridSpan w:val="4"/>
          </w:tcPr>
          <w:p w14:paraId="555A11F0" w14:textId="33DFD8FC" w:rsidR="00E6239F" w:rsidRDefault="00E6239F" w:rsidP="00E6239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Functional Decomposition</w:t>
            </w:r>
            <w:r w:rsidR="006A5BC9">
              <w:t>,</w:t>
            </w:r>
            <w:r w:rsidRPr="00ED5DA1">
              <w:t>Fishbone Diagram</w:t>
            </w:r>
          </w:p>
        </w:tc>
        <w:tc>
          <w:tcPr>
            <w:tcW w:w="1260" w:type="dxa"/>
          </w:tcPr>
          <w:p w14:paraId="7B6F018B" w14:textId="1BDBE55E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9B3E22" w14:textId="1A2214C8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 / Saichand Reddy</w:t>
            </w:r>
          </w:p>
        </w:tc>
        <w:tc>
          <w:tcPr>
            <w:tcW w:w="1710" w:type="dxa"/>
          </w:tcPr>
          <w:p w14:paraId="1AAB9C4F" w14:textId="288402DE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E6239F" w:rsidRPr="00B6236C" w14:paraId="19011349" w14:textId="77777777" w:rsidTr="00D65C97">
        <w:trPr>
          <w:cantSplit/>
        </w:trPr>
        <w:tc>
          <w:tcPr>
            <w:tcW w:w="5310" w:type="dxa"/>
            <w:gridSpan w:val="4"/>
          </w:tcPr>
          <w:p w14:paraId="3C8B8205" w14:textId="11D69A3D" w:rsidR="00E6239F" w:rsidRDefault="00E6239F" w:rsidP="00E6239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RCT, includes supplementary requirements </w:t>
            </w:r>
          </w:p>
        </w:tc>
        <w:tc>
          <w:tcPr>
            <w:tcW w:w="1260" w:type="dxa"/>
          </w:tcPr>
          <w:p w14:paraId="4F07BE00" w14:textId="046FCFA2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710EB13" w14:textId="07FE3A94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Alan Parmar</w:t>
            </w:r>
          </w:p>
        </w:tc>
        <w:tc>
          <w:tcPr>
            <w:tcW w:w="1710" w:type="dxa"/>
          </w:tcPr>
          <w:p w14:paraId="5F173960" w14:textId="3F19FD22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E6239F" w:rsidRPr="00B6236C" w14:paraId="36DB74CD" w14:textId="77777777" w:rsidTr="00D65C97">
        <w:trPr>
          <w:cantSplit/>
        </w:trPr>
        <w:tc>
          <w:tcPr>
            <w:tcW w:w="5310" w:type="dxa"/>
            <w:gridSpan w:val="4"/>
          </w:tcPr>
          <w:p w14:paraId="2F17347F" w14:textId="1759E820" w:rsidR="00E6239F" w:rsidRDefault="00E6239F" w:rsidP="00E6239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Home Page menu structure</w:t>
            </w:r>
          </w:p>
        </w:tc>
        <w:tc>
          <w:tcPr>
            <w:tcW w:w="1260" w:type="dxa"/>
          </w:tcPr>
          <w:p w14:paraId="2845BE56" w14:textId="6B2CF91C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5710E305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Yash Kantharia</w:t>
            </w:r>
          </w:p>
        </w:tc>
        <w:tc>
          <w:tcPr>
            <w:tcW w:w="1710" w:type="dxa"/>
          </w:tcPr>
          <w:p w14:paraId="1F3E5F51" w14:textId="3DE22D21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E6239F" w:rsidRPr="00B6236C" w14:paraId="2A8A2979" w14:textId="77777777" w:rsidTr="00D65C97">
        <w:trPr>
          <w:cantSplit/>
        </w:trPr>
        <w:tc>
          <w:tcPr>
            <w:tcW w:w="5310" w:type="dxa"/>
            <w:gridSpan w:val="4"/>
          </w:tcPr>
          <w:p w14:paraId="3D020A96" w14:textId="387CD73C" w:rsidR="00E6239F" w:rsidRDefault="00E6239F" w:rsidP="00E6239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Updated Project Plan</w:t>
            </w:r>
          </w:p>
        </w:tc>
        <w:tc>
          <w:tcPr>
            <w:tcW w:w="1260" w:type="dxa"/>
          </w:tcPr>
          <w:p w14:paraId="125CE0FB" w14:textId="1E1EC8BB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02FB169" w14:textId="1A573013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0B5D3C7" w14:textId="1DDC10FC" w:rsidR="00E6239F" w:rsidRDefault="00E6239F" w:rsidP="00E6239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605CAB" w:rsidRPr="00325E77" w14:paraId="7247F7ED" w14:textId="01B90AF3" w:rsidTr="00605C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611F56C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1407C4">
              <w:rPr>
                <w:sz w:val="18"/>
                <w:szCs w:val="18"/>
              </w:rPr>
              <w:t>2</w:t>
            </w:r>
            <w:r w:rsidR="003D1079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C768F" w:rsidRPr="00B6236C" w14:paraId="6D0E821D" w14:textId="77777777" w:rsidTr="00F0365D">
        <w:trPr>
          <w:cantSplit/>
        </w:trPr>
        <w:tc>
          <w:tcPr>
            <w:tcW w:w="4680" w:type="dxa"/>
            <w:vAlign w:val="bottom"/>
          </w:tcPr>
          <w:p w14:paraId="537EC91F" w14:textId="31FB7414" w:rsidR="00DC768F" w:rsidRPr="001407C4" w:rsidRDefault="00DC768F" w:rsidP="00DC768F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Modifications in </w:t>
            </w:r>
            <w:r w:rsidR="00E6239F">
              <w:rPr>
                <w:rFonts w:cs="Arial"/>
                <w:szCs w:val="18"/>
              </w:rPr>
              <w:t xml:space="preserve">any documents so far after review </w:t>
            </w:r>
          </w:p>
        </w:tc>
        <w:tc>
          <w:tcPr>
            <w:tcW w:w="1260" w:type="dxa"/>
          </w:tcPr>
          <w:p w14:paraId="41F67EEE" w14:textId="0DCDD2D1" w:rsidR="00DC768F" w:rsidRPr="00842FE1" w:rsidRDefault="00DC768F" w:rsidP="00DC768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2870540B" w14:textId="5760AB41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854ECD4" w14:textId="26DA0AEA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</w:tr>
      <w:tr w:rsidR="00DC768F" w:rsidRPr="00B6236C" w14:paraId="3750AF6F" w14:textId="77777777" w:rsidTr="001627F9">
        <w:trPr>
          <w:cantSplit/>
        </w:trPr>
        <w:tc>
          <w:tcPr>
            <w:tcW w:w="4680" w:type="dxa"/>
          </w:tcPr>
          <w:p w14:paraId="261B44F8" w14:textId="2D50AA4F" w:rsidR="00DC768F" w:rsidRDefault="00DC768F" w:rsidP="00E6239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</w:p>
        </w:tc>
        <w:tc>
          <w:tcPr>
            <w:tcW w:w="1260" w:type="dxa"/>
          </w:tcPr>
          <w:p w14:paraId="7F31ADBD" w14:textId="5FBE946B" w:rsidR="00DC768F" w:rsidRPr="00842FE1" w:rsidRDefault="00DC768F" w:rsidP="00DC768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2FE32F16" w14:textId="34F61634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</w:p>
        </w:tc>
        <w:tc>
          <w:tcPr>
            <w:tcW w:w="1710" w:type="dxa"/>
          </w:tcPr>
          <w:p w14:paraId="3992298C" w14:textId="16A0E175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8479" w14:textId="77777777" w:rsidR="007C6D88" w:rsidRDefault="007C6D88">
      <w:r>
        <w:separator/>
      </w:r>
    </w:p>
  </w:endnote>
  <w:endnote w:type="continuationSeparator" w:id="0">
    <w:p w14:paraId="0EF5F687" w14:textId="77777777" w:rsidR="007C6D88" w:rsidRDefault="007C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A70D" w14:textId="77777777" w:rsidR="007C6D88" w:rsidRDefault="007C6D88">
      <w:r>
        <w:separator/>
      </w:r>
    </w:p>
  </w:footnote>
  <w:footnote w:type="continuationSeparator" w:id="0">
    <w:p w14:paraId="5C26D4D4" w14:textId="77777777" w:rsidR="007C6D88" w:rsidRDefault="007C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E6239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2D1660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A5BC9"/>
    <w:rsid w:val="006E6FF4"/>
    <w:rsid w:val="006F4AD9"/>
    <w:rsid w:val="00722485"/>
    <w:rsid w:val="007312A0"/>
    <w:rsid w:val="007357C1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209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6</cp:revision>
  <cp:lastPrinted>2023-01-30T04:34:00Z</cp:lastPrinted>
  <dcterms:created xsi:type="dcterms:W3CDTF">2023-02-18T16:54:00Z</dcterms:created>
  <dcterms:modified xsi:type="dcterms:W3CDTF">2023-02-27T03:31:00Z</dcterms:modified>
  <cp:category>Rev 1.1;last template edit 3-5-05 gje</cp:category>
</cp:coreProperties>
</file>