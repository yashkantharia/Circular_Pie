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4EEDC7FA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</w:t>
            </w:r>
            <w:r w:rsidR="001A07C9">
              <w:rPr>
                <w:i w:val="0"/>
                <w:szCs w:val="18"/>
              </w:rPr>
              <w:t>4</w:t>
            </w:r>
            <w:r w:rsidRPr="00740D8C">
              <w:rPr>
                <w:i w:val="0"/>
                <w:szCs w:val="18"/>
              </w:rPr>
              <w:t>-</w:t>
            </w:r>
            <w:r w:rsidR="00EA7EFF">
              <w:rPr>
                <w:i w:val="0"/>
                <w:szCs w:val="18"/>
              </w:rPr>
              <w:t>2</w:t>
            </w:r>
            <w:r w:rsidR="00D9544B">
              <w:rPr>
                <w:i w:val="0"/>
                <w:szCs w:val="18"/>
              </w:rPr>
              <w:t>8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1F3641">
        <w:trPr>
          <w:cantSplit/>
          <w:trHeight w:val="706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67B717E" w14:textId="77777777" w:rsidR="006A43C2" w:rsidRDefault="006A43C2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0D40E315" w:rsidR="00EA7EFF" w:rsidRPr="00EA7EFF" w:rsidRDefault="00EA7EFF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for any queries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EA7EFF" w:rsidRPr="00B6236C" w14:paraId="32C30E80" w14:textId="77777777" w:rsidTr="00A30163">
        <w:trPr>
          <w:cantSplit/>
        </w:trPr>
        <w:tc>
          <w:tcPr>
            <w:tcW w:w="5310" w:type="dxa"/>
            <w:gridSpan w:val="4"/>
          </w:tcPr>
          <w:p w14:paraId="047E6734" w14:textId="7E0A9BA3" w:rsidR="00EA7EFF" w:rsidRPr="00400616" w:rsidRDefault="00EA7EFF" w:rsidP="00EA7E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F34621">
              <w:t>Test plan document</w:t>
            </w:r>
          </w:p>
        </w:tc>
        <w:tc>
          <w:tcPr>
            <w:tcW w:w="1260" w:type="dxa"/>
          </w:tcPr>
          <w:p w14:paraId="0049EB78" w14:textId="77AFF148" w:rsidR="00EA7EFF" w:rsidRPr="00B6236C" w:rsidRDefault="00D9544B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2EDB0933" w14:textId="083D0942" w:rsidR="00EA7EFF" w:rsidRPr="00B6236C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Reddy,</w:t>
            </w:r>
            <w:r>
              <w:rPr>
                <w:szCs w:val="18"/>
              </w:rPr>
              <w:br/>
              <w:t>Tharun Reddy,</w:t>
            </w:r>
            <w:r>
              <w:rPr>
                <w:szCs w:val="18"/>
              </w:rPr>
              <w:br/>
              <w:t>Saichand Reddy</w:t>
            </w:r>
          </w:p>
        </w:tc>
        <w:tc>
          <w:tcPr>
            <w:tcW w:w="1710" w:type="dxa"/>
          </w:tcPr>
          <w:p w14:paraId="23FCC29F" w14:textId="1A3019BD" w:rsidR="00EA7EFF" w:rsidRPr="00B6236C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D9544B" w:rsidRPr="00B6236C" w14:paraId="589BDC0F" w14:textId="77777777" w:rsidTr="00A30163">
        <w:trPr>
          <w:cantSplit/>
        </w:trPr>
        <w:tc>
          <w:tcPr>
            <w:tcW w:w="5310" w:type="dxa"/>
            <w:gridSpan w:val="4"/>
          </w:tcPr>
          <w:p w14:paraId="7EAB5050" w14:textId="7AEDC8A3" w:rsidR="00D9544B" w:rsidRDefault="00D9544B" w:rsidP="00D9544B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 w:rsidRPr="00F34621">
              <w:t>Test design, test cases (in Excel template)</w:t>
            </w:r>
          </w:p>
        </w:tc>
        <w:tc>
          <w:tcPr>
            <w:tcW w:w="1260" w:type="dxa"/>
          </w:tcPr>
          <w:p w14:paraId="0D3508EC" w14:textId="5E37A5EF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6DAE55E2" w14:textId="77777777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Desai,</w:t>
            </w:r>
          </w:p>
          <w:p w14:paraId="46A402F3" w14:textId="261C01C3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</w:tcPr>
          <w:p w14:paraId="1D120D7B" w14:textId="285EEDF1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D9544B" w:rsidRPr="00B6236C" w14:paraId="3E3457A1" w14:textId="77777777" w:rsidTr="00A30163">
        <w:trPr>
          <w:cantSplit/>
        </w:trPr>
        <w:tc>
          <w:tcPr>
            <w:tcW w:w="5310" w:type="dxa"/>
            <w:gridSpan w:val="4"/>
          </w:tcPr>
          <w:p w14:paraId="15C1DE7D" w14:textId="3B335A9A" w:rsidR="00D9544B" w:rsidRDefault="00D9544B" w:rsidP="00D9544B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 w:rsidRPr="00F34621">
              <w:t>Updated Project Plan</w:t>
            </w:r>
          </w:p>
        </w:tc>
        <w:tc>
          <w:tcPr>
            <w:tcW w:w="1260" w:type="dxa"/>
          </w:tcPr>
          <w:p w14:paraId="498124FF" w14:textId="5E8BDAB0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7A751E54" w14:textId="207858BA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7A197898" w14:textId="3731E17E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D9544B" w:rsidRPr="00B6236C" w14:paraId="44984336" w14:textId="77777777" w:rsidTr="00A30163">
        <w:trPr>
          <w:cantSplit/>
        </w:trPr>
        <w:tc>
          <w:tcPr>
            <w:tcW w:w="5310" w:type="dxa"/>
            <w:gridSpan w:val="4"/>
          </w:tcPr>
          <w:p w14:paraId="555A11F0" w14:textId="6BE6F2D5" w:rsidR="00D9544B" w:rsidRPr="00400616" w:rsidRDefault="00D9544B" w:rsidP="00D9544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t>Source code in Git repository, executable code ready for testing</w:t>
            </w:r>
          </w:p>
        </w:tc>
        <w:tc>
          <w:tcPr>
            <w:tcW w:w="1260" w:type="dxa"/>
          </w:tcPr>
          <w:p w14:paraId="7B6F018B" w14:textId="6DCB7583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6CC4A1E8" w14:textId="77777777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6C9B3E22" w14:textId="06785E6E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AAB9C4F" w14:textId="4E842157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3A5CFD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3A5CFD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23EEA6F7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  <w:r w:rsidR="004E7BD9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EB51C9">
              <w:rPr>
                <w:sz w:val="18"/>
                <w:szCs w:val="18"/>
              </w:rPr>
              <w:t>0</w:t>
            </w:r>
            <w:r w:rsidR="006A43C2">
              <w:rPr>
                <w:sz w:val="18"/>
                <w:szCs w:val="18"/>
              </w:rPr>
              <w:t>4</w:t>
            </w:r>
            <w:r w:rsidR="009B7FBF">
              <w:rPr>
                <w:sz w:val="18"/>
                <w:szCs w:val="18"/>
              </w:rPr>
              <w:t>-</w:t>
            </w:r>
            <w:r w:rsidR="00D9544B">
              <w:rPr>
                <w:sz w:val="18"/>
                <w:szCs w:val="18"/>
              </w:rPr>
              <w:t>30</w:t>
            </w:r>
            <w:r w:rsidR="004E7BD9">
              <w:rPr>
                <w:sz w:val="18"/>
                <w:szCs w:val="18"/>
              </w:rPr>
              <w:t>-</w:t>
            </w:r>
            <w:r w:rsidR="009B7FBF">
              <w:rPr>
                <w:sz w:val="18"/>
                <w:szCs w:val="18"/>
              </w:rPr>
              <w:t>2023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EA7EFF" w:rsidRPr="00B6236C" w14:paraId="30A33692" w14:textId="77777777" w:rsidTr="00C219E6">
        <w:trPr>
          <w:cantSplit/>
          <w:trHeight w:val="284"/>
        </w:trPr>
        <w:tc>
          <w:tcPr>
            <w:tcW w:w="5012" w:type="dxa"/>
          </w:tcPr>
          <w:p w14:paraId="700FE018" w14:textId="2A533337" w:rsidR="00EA7EFF" w:rsidRPr="006F2559" w:rsidRDefault="00EA7EFF" w:rsidP="00EA7EFF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 w:rsidRPr="00F34621">
              <w:t>Test plan document</w:t>
            </w:r>
          </w:p>
        </w:tc>
        <w:tc>
          <w:tcPr>
            <w:tcW w:w="1349" w:type="dxa"/>
          </w:tcPr>
          <w:p w14:paraId="2C14F267" w14:textId="11F67867" w:rsidR="00EA7EFF" w:rsidRDefault="00D9544B" w:rsidP="00EA7EFF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3AA432A9" w14:textId="37F553C1" w:rsidR="00EA7EFF" w:rsidRPr="00400616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Reddy,</w:t>
            </w:r>
            <w:r>
              <w:rPr>
                <w:szCs w:val="18"/>
              </w:rPr>
              <w:br/>
              <w:t>Tharun Reddy,</w:t>
            </w:r>
            <w:r>
              <w:rPr>
                <w:szCs w:val="18"/>
              </w:rPr>
              <w:br/>
              <w:t>Saichand Reddy</w:t>
            </w:r>
          </w:p>
        </w:tc>
        <w:tc>
          <w:tcPr>
            <w:tcW w:w="1833" w:type="dxa"/>
          </w:tcPr>
          <w:p w14:paraId="48383DAF" w14:textId="28EE2DE4" w:rsidR="00EA7EFF" w:rsidRDefault="00EA7EFF" w:rsidP="00EA7EFF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Saichand Reddy</w:t>
            </w:r>
          </w:p>
        </w:tc>
      </w:tr>
      <w:tr w:rsidR="00D9544B" w:rsidRPr="00B6236C" w14:paraId="65635962" w14:textId="77777777" w:rsidTr="00C219E6">
        <w:trPr>
          <w:cantSplit/>
          <w:trHeight w:val="233"/>
        </w:trPr>
        <w:tc>
          <w:tcPr>
            <w:tcW w:w="5012" w:type="dxa"/>
          </w:tcPr>
          <w:p w14:paraId="0D1A258D" w14:textId="571188C9" w:rsidR="00D9544B" w:rsidRPr="00400616" w:rsidRDefault="00D9544B" w:rsidP="00D9544B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F34621">
              <w:t>Test design, test cases (in Excel template)</w:t>
            </w:r>
          </w:p>
        </w:tc>
        <w:tc>
          <w:tcPr>
            <w:tcW w:w="1349" w:type="dxa"/>
          </w:tcPr>
          <w:p w14:paraId="3F1F3D4F" w14:textId="7EDB7632" w:rsidR="00D9544B" w:rsidRDefault="00D9544B" w:rsidP="00D9544B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7F4A461D" w14:textId="77777777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Desai,</w:t>
            </w:r>
          </w:p>
          <w:p w14:paraId="2C7FC42F" w14:textId="5F70C5C3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833" w:type="dxa"/>
          </w:tcPr>
          <w:p w14:paraId="3C9619AA" w14:textId="668F7F6E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D9544B" w:rsidRPr="00B6236C" w14:paraId="1803DCD0" w14:textId="77777777" w:rsidTr="00C219E6">
        <w:trPr>
          <w:cantSplit/>
          <w:trHeight w:val="233"/>
        </w:trPr>
        <w:tc>
          <w:tcPr>
            <w:tcW w:w="5012" w:type="dxa"/>
          </w:tcPr>
          <w:p w14:paraId="09E06382" w14:textId="5937F110" w:rsidR="00D9544B" w:rsidRDefault="00D9544B" w:rsidP="00D9544B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 w:rsidRPr="00F34621">
              <w:t>Updated Project Plan</w:t>
            </w:r>
          </w:p>
        </w:tc>
        <w:tc>
          <w:tcPr>
            <w:tcW w:w="1349" w:type="dxa"/>
          </w:tcPr>
          <w:p w14:paraId="005633DE" w14:textId="266F16BE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061083A0" w14:textId="09EA4A9C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</w:tcPr>
          <w:p w14:paraId="4296388A" w14:textId="4C3FC482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D9544B" w:rsidRPr="00B6236C" w14:paraId="5A376222" w14:textId="77777777" w:rsidTr="00C219E6">
        <w:trPr>
          <w:cantSplit/>
          <w:trHeight w:val="233"/>
        </w:trPr>
        <w:tc>
          <w:tcPr>
            <w:tcW w:w="5012" w:type="dxa"/>
          </w:tcPr>
          <w:p w14:paraId="673AE09E" w14:textId="21E69331" w:rsidR="00D9544B" w:rsidRDefault="00D9544B" w:rsidP="00D9544B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>
              <w:t>Source code in Git repository, executable code ready for testing</w:t>
            </w:r>
          </w:p>
        </w:tc>
        <w:tc>
          <w:tcPr>
            <w:tcW w:w="1349" w:type="dxa"/>
          </w:tcPr>
          <w:p w14:paraId="58C7EB0F" w14:textId="3323FEDE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4562865E" w14:textId="77777777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08917A3D" w14:textId="48084B22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500B3D31" w14:textId="262BD429" w:rsidR="00D9544B" w:rsidRDefault="00D9544B" w:rsidP="00D9544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A9960" w14:textId="77777777" w:rsidR="00107537" w:rsidRDefault="00107537">
      <w:r>
        <w:separator/>
      </w:r>
    </w:p>
  </w:endnote>
  <w:endnote w:type="continuationSeparator" w:id="0">
    <w:p w14:paraId="6AF7C597" w14:textId="77777777" w:rsidR="00107537" w:rsidRDefault="00107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E12C5" w14:textId="77777777" w:rsidR="00107537" w:rsidRDefault="00107537">
      <w:r>
        <w:separator/>
      </w:r>
    </w:p>
  </w:footnote>
  <w:footnote w:type="continuationSeparator" w:id="0">
    <w:p w14:paraId="2305635D" w14:textId="77777777" w:rsidR="00107537" w:rsidRDefault="00107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D9544B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45pt;height:70.25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7AA"/>
    <w:rsid w:val="00050012"/>
    <w:rsid w:val="001071C3"/>
    <w:rsid w:val="00107537"/>
    <w:rsid w:val="001407C4"/>
    <w:rsid w:val="00155255"/>
    <w:rsid w:val="001556E8"/>
    <w:rsid w:val="001630E8"/>
    <w:rsid w:val="00176704"/>
    <w:rsid w:val="0018031D"/>
    <w:rsid w:val="001A07C9"/>
    <w:rsid w:val="001C151C"/>
    <w:rsid w:val="001C7821"/>
    <w:rsid w:val="001D7DC5"/>
    <w:rsid w:val="001F3641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A1BA0"/>
    <w:rsid w:val="003A5CFD"/>
    <w:rsid w:val="003B2F07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BA69CB"/>
    <w:rsid w:val="00C0675F"/>
    <w:rsid w:val="00C219E6"/>
    <w:rsid w:val="00C6291B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9544B"/>
    <w:rsid w:val="00DB7394"/>
    <w:rsid w:val="00DC4F49"/>
    <w:rsid w:val="00DC768F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13</cp:revision>
  <cp:lastPrinted>2023-01-30T04:34:00Z</cp:lastPrinted>
  <dcterms:created xsi:type="dcterms:W3CDTF">2023-04-01T13:54:00Z</dcterms:created>
  <dcterms:modified xsi:type="dcterms:W3CDTF">2023-05-09T05:58:00Z</dcterms:modified>
  <cp:category>Rev 1.1;last template edit 3-5-05 gje</cp:category>
</cp:coreProperties>
</file>