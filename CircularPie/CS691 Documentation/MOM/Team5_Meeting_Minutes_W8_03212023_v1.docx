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637122A5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03-</w:t>
            </w:r>
            <w:r w:rsidR="00400616">
              <w:rPr>
                <w:i w:val="0"/>
                <w:szCs w:val="18"/>
              </w:rPr>
              <w:t>21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14E6477" w14:textId="3F660691" w:rsidR="002A29BE" w:rsidRDefault="004E7948" w:rsidP="002A29BE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Distributing tasks for the week.</w:t>
            </w:r>
          </w:p>
          <w:p w14:paraId="23002D5F" w14:textId="14D32F96" w:rsidR="004E7948" w:rsidRPr="002A29BE" w:rsidRDefault="009A42C4" w:rsidP="002A29BE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</w:t>
            </w:r>
            <w:r>
              <w:rPr>
                <w:szCs w:val="18"/>
              </w:rPr>
              <w:t>s</w:t>
            </w:r>
            <w:r>
              <w:rPr>
                <w:szCs w:val="18"/>
              </w:rPr>
              <w:t xml:space="preserve"> </w:t>
            </w:r>
            <w:r w:rsidR="004E7948">
              <w:rPr>
                <w:szCs w:val="18"/>
              </w:rPr>
              <w:t>for doubts, if any.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400616" w:rsidRPr="00B6236C" w14:paraId="0F7E135C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273523FC" w14:textId="7276C3EB" w:rsidR="00400616" w:rsidRPr="00400616" w:rsidRDefault="00400616" w:rsidP="0040061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400616">
              <w:rPr>
                <w:szCs w:val="18"/>
              </w:rPr>
              <w:t>Distributing tasks for the week and reviewing any changes if necessa</w:t>
            </w:r>
            <w:r>
              <w:rPr>
                <w:szCs w:val="18"/>
              </w:rPr>
              <w:t>ry</w:t>
            </w:r>
          </w:p>
        </w:tc>
        <w:tc>
          <w:tcPr>
            <w:tcW w:w="1260" w:type="dxa"/>
          </w:tcPr>
          <w:p w14:paraId="3CB2348B" w14:textId="45E75E3F" w:rsidR="00400616" w:rsidRPr="00B6236C" w:rsidRDefault="00400616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6C5B9602" w14:textId="77777777" w:rsidR="00400616" w:rsidRDefault="00400616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1B96829A" w14:textId="5389E679" w:rsidR="00400616" w:rsidRDefault="00400616" w:rsidP="002A29B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781D1A12" w14:textId="3897E3A3" w:rsidR="00400616" w:rsidRDefault="00400616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2A29BE" w:rsidRPr="00B6236C" w14:paraId="32C30E80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047E6734" w14:textId="47AA1702" w:rsidR="002A29BE" w:rsidRPr="00400616" w:rsidRDefault="00400616" w:rsidP="0040061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400616">
              <w:rPr>
                <w:szCs w:val="18"/>
              </w:rPr>
              <w:t>ER Diagrams (Conceptual, Logical types), identify reference tables</w:t>
            </w:r>
            <w:r>
              <w:rPr>
                <w:szCs w:val="18"/>
              </w:rPr>
              <w:br/>
            </w:r>
          </w:p>
        </w:tc>
        <w:tc>
          <w:tcPr>
            <w:tcW w:w="1260" w:type="dxa"/>
          </w:tcPr>
          <w:p w14:paraId="0049EB78" w14:textId="3604A661" w:rsidR="002A29BE" w:rsidRPr="00B6236C" w:rsidRDefault="00400616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2EDB0933" w14:textId="7F825AD7" w:rsidR="002A29BE" w:rsidRPr="00B6236C" w:rsidRDefault="00400616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Narahari, Tharun Reddy</w:t>
            </w:r>
          </w:p>
        </w:tc>
        <w:tc>
          <w:tcPr>
            <w:tcW w:w="1710" w:type="dxa"/>
          </w:tcPr>
          <w:p w14:paraId="23FCC29F" w14:textId="35BBDC19" w:rsidR="002A29BE" w:rsidRPr="00B6236C" w:rsidRDefault="00400616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740D8C" w:rsidRPr="00B6236C" w14:paraId="44984336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555A11F0" w14:textId="26E2036C" w:rsidR="00740D8C" w:rsidRPr="00400616" w:rsidRDefault="00400616" w:rsidP="0040061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400616">
              <w:rPr>
                <w:szCs w:val="18"/>
              </w:rPr>
              <w:t>Database Table Specification</w:t>
            </w:r>
            <w:r>
              <w:rPr>
                <w:szCs w:val="18"/>
              </w:rPr>
              <w:br/>
            </w:r>
          </w:p>
        </w:tc>
        <w:tc>
          <w:tcPr>
            <w:tcW w:w="1260" w:type="dxa"/>
          </w:tcPr>
          <w:p w14:paraId="7B6F018B" w14:textId="6B6F999F" w:rsidR="00740D8C" w:rsidRDefault="00400616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6C9B3E22" w14:textId="6A803FD3" w:rsidR="00740D8C" w:rsidRDefault="00400616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</w:p>
        </w:tc>
        <w:tc>
          <w:tcPr>
            <w:tcW w:w="1710" w:type="dxa"/>
          </w:tcPr>
          <w:p w14:paraId="1AAB9C4F" w14:textId="1D1470D1" w:rsidR="00740D8C" w:rsidRDefault="00400616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740D8C" w:rsidRPr="00B6236C" w14:paraId="19011349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3C8B8205" w14:textId="0CE42166" w:rsidR="00740D8C" w:rsidRPr="00400616" w:rsidRDefault="00400616" w:rsidP="0040061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400616">
              <w:rPr>
                <w:szCs w:val="18"/>
              </w:rPr>
              <w:t>Reference Data Specification</w:t>
            </w:r>
            <w:r>
              <w:rPr>
                <w:szCs w:val="18"/>
              </w:rPr>
              <w:br/>
            </w:r>
          </w:p>
        </w:tc>
        <w:tc>
          <w:tcPr>
            <w:tcW w:w="1260" w:type="dxa"/>
          </w:tcPr>
          <w:p w14:paraId="4F07BE00" w14:textId="3365666B" w:rsidR="00740D8C" w:rsidRDefault="00400616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7710EB13" w14:textId="0A865F9A" w:rsidR="00740D8C" w:rsidRDefault="00400616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Adtani, Saichand Reddy</w:t>
            </w:r>
          </w:p>
        </w:tc>
        <w:tc>
          <w:tcPr>
            <w:tcW w:w="1710" w:type="dxa"/>
          </w:tcPr>
          <w:p w14:paraId="5F173960" w14:textId="1D11F955" w:rsidR="00740D8C" w:rsidRDefault="00400616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740D8C" w:rsidRPr="00B6236C" w14:paraId="36DB74CD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2F17347F" w14:textId="4C861740" w:rsidR="00740D8C" w:rsidRDefault="00400616" w:rsidP="00740D8C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400616">
              <w:rPr>
                <w:szCs w:val="18"/>
              </w:rPr>
              <w:t>Data-flow Diagram (physical)</w:t>
            </w:r>
          </w:p>
        </w:tc>
        <w:tc>
          <w:tcPr>
            <w:tcW w:w="1260" w:type="dxa"/>
          </w:tcPr>
          <w:p w14:paraId="2845BE56" w14:textId="5416E1E0" w:rsidR="00740D8C" w:rsidRDefault="00400616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6A3A6B0" w14:textId="00F3D20F" w:rsidR="00740D8C" w:rsidRDefault="00400616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710" w:type="dxa"/>
          </w:tcPr>
          <w:p w14:paraId="1F3E5F51" w14:textId="7D85581E" w:rsidR="00740D8C" w:rsidRDefault="00400616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2A29BE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2A29BE" w:rsidRPr="00325E77" w:rsidRDefault="002A29BE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2A29BE" w:rsidRPr="00325E77" w:rsidRDefault="002A29BE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665BC6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665BC6" w:rsidRPr="00325E77" w:rsidRDefault="00665BC6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665BC6" w:rsidRPr="00325E77" w:rsidRDefault="00665BC6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AF7FC8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0161B83C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</w:t>
            </w:r>
            <w:r w:rsidR="00665BC6">
              <w:rPr>
                <w:sz w:val="18"/>
                <w:szCs w:val="18"/>
              </w:rPr>
              <w:t>3</w:t>
            </w:r>
            <w:r w:rsidR="009B7FBF">
              <w:rPr>
                <w:sz w:val="18"/>
                <w:szCs w:val="18"/>
              </w:rPr>
              <w:t>-</w:t>
            </w:r>
            <w:r w:rsidR="0018031D">
              <w:rPr>
                <w:sz w:val="18"/>
                <w:szCs w:val="18"/>
              </w:rPr>
              <w:t>2</w:t>
            </w:r>
            <w:r w:rsidR="00A90151">
              <w:rPr>
                <w:sz w:val="18"/>
                <w:szCs w:val="18"/>
              </w:rPr>
              <w:t>3</w:t>
            </w:r>
            <w:r w:rsidR="009B7FBF">
              <w:rPr>
                <w:sz w:val="18"/>
                <w:szCs w:val="18"/>
              </w:rPr>
              <w:t>-2023</w:t>
            </w:r>
          </w:p>
        </w:tc>
      </w:tr>
      <w:tr w:rsidR="00176704" w:rsidRPr="00B6236C" w14:paraId="36294EC6" w14:textId="77777777" w:rsidTr="0018031D">
        <w:trPr>
          <w:cantSplit/>
          <w:trHeight w:val="32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400616" w:rsidRPr="00B6236C" w14:paraId="30A33692" w14:textId="77777777" w:rsidTr="0018031D">
        <w:trPr>
          <w:cantSplit/>
          <w:trHeight w:val="742"/>
        </w:trPr>
        <w:tc>
          <w:tcPr>
            <w:tcW w:w="5012" w:type="dxa"/>
            <w:vAlign w:val="bottom"/>
          </w:tcPr>
          <w:p w14:paraId="700FE018" w14:textId="64F3F9F1" w:rsidR="00400616" w:rsidRPr="009A50D4" w:rsidRDefault="00400616" w:rsidP="00400616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 w:rsidRPr="00400616">
              <w:rPr>
                <w:szCs w:val="18"/>
              </w:rPr>
              <w:t>ER Diagrams (Conceptual, Logical types), identify reference tables</w:t>
            </w:r>
            <w:r>
              <w:rPr>
                <w:szCs w:val="18"/>
              </w:rPr>
              <w:br/>
            </w:r>
          </w:p>
        </w:tc>
        <w:tc>
          <w:tcPr>
            <w:tcW w:w="1349" w:type="dxa"/>
          </w:tcPr>
          <w:p w14:paraId="2C14F267" w14:textId="4E6A99AC" w:rsidR="00400616" w:rsidRDefault="00400616" w:rsidP="0040061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75</w:t>
            </w:r>
          </w:p>
        </w:tc>
        <w:tc>
          <w:tcPr>
            <w:tcW w:w="1927" w:type="dxa"/>
            <w:vAlign w:val="bottom"/>
          </w:tcPr>
          <w:p w14:paraId="3AA432A9" w14:textId="7EC87142" w:rsidR="00400616" w:rsidRPr="00400616" w:rsidRDefault="00400616" w:rsidP="0040061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Narahari, Tharun Reddy</w:t>
            </w:r>
            <w:r>
              <w:rPr>
                <w:szCs w:val="18"/>
              </w:rPr>
              <w:br/>
            </w:r>
          </w:p>
        </w:tc>
        <w:tc>
          <w:tcPr>
            <w:tcW w:w="1833" w:type="dxa"/>
          </w:tcPr>
          <w:p w14:paraId="48383DAF" w14:textId="59C88AA2" w:rsidR="00400616" w:rsidRDefault="00400616" w:rsidP="0040061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Poonam Adtani</w:t>
            </w:r>
          </w:p>
        </w:tc>
      </w:tr>
      <w:tr w:rsidR="00400616" w:rsidRPr="00B6236C" w14:paraId="65635962" w14:textId="77777777" w:rsidTr="0018031D">
        <w:trPr>
          <w:cantSplit/>
          <w:trHeight w:val="742"/>
        </w:trPr>
        <w:tc>
          <w:tcPr>
            <w:tcW w:w="5012" w:type="dxa"/>
            <w:vAlign w:val="bottom"/>
          </w:tcPr>
          <w:p w14:paraId="0D1A258D" w14:textId="4C43ED50" w:rsidR="00400616" w:rsidRPr="00400616" w:rsidRDefault="00400616" w:rsidP="00400616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400616">
              <w:rPr>
                <w:szCs w:val="18"/>
              </w:rPr>
              <w:t>Database Table Specification</w:t>
            </w:r>
            <w:r>
              <w:rPr>
                <w:szCs w:val="18"/>
              </w:rPr>
              <w:br/>
            </w:r>
          </w:p>
        </w:tc>
        <w:tc>
          <w:tcPr>
            <w:tcW w:w="1349" w:type="dxa"/>
          </w:tcPr>
          <w:p w14:paraId="3F1F3D4F" w14:textId="669DAA67" w:rsidR="00400616" w:rsidRDefault="00400616" w:rsidP="0040061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20</w:t>
            </w:r>
          </w:p>
        </w:tc>
        <w:tc>
          <w:tcPr>
            <w:tcW w:w="1927" w:type="dxa"/>
            <w:vAlign w:val="bottom"/>
          </w:tcPr>
          <w:p w14:paraId="2C7FC42F" w14:textId="2BB45E5C" w:rsidR="00400616" w:rsidRDefault="00400616" w:rsidP="0040061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  <w:r>
              <w:rPr>
                <w:szCs w:val="18"/>
              </w:rPr>
              <w:br/>
            </w:r>
          </w:p>
        </w:tc>
        <w:tc>
          <w:tcPr>
            <w:tcW w:w="1833" w:type="dxa"/>
          </w:tcPr>
          <w:p w14:paraId="3C9619AA" w14:textId="3F6D356D" w:rsidR="00400616" w:rsidRDefault="00400616" w:rsidP="0040061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400616" w:rsidRPr="00B6236C" w14:paraId="441E9C5B" w14:textId="77777777" w:rsidTr="0018031D">
        <w:trPr>
          <w:cantSplit/>
          <w:trHeight w:val="742"/>
        </w:trPr>
        <w:tc>
          <w:tcPr>
            <w:tcW w:w="5012" w:type="dxa"/>
            <w:vAlign w:val="bottom"/>
          </w:tcPr>
          <w:p w14:paraId="24576BB1" w14:textId="5EADCAA4" w:rsidR="00400616" w:rsidRPr="00400616" w:rsidRDefault="00400616" w:rsidP="00400616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400616">
              <w:rPr>
                <w:szCs w:val="18"/>
              </w:rPr>
              <w:t>Reference Data Specification</w:t>
            </w:r>
            <w:r>
              <w:rPr>
                <w:szCs w:val="18"/>
              </w:rPr>
              <w:br/>
            </w:r>
          </w:p>
        </w:tc>
        <w:tc>
          <w:tcPr>
            <w:tcW w:w="1349" w:type="dxa"/>
          </w:tcPr>
          <w:p w14:paraId="48CB2660" w14:textId="4C3502D2" w:rsidR="00400616" w:rsidRDefault="00400616" w:rsidP="0040061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20</w:t>
            </w:r>
          </w:p>
        </w:tc>
        <w:tc>
          <w:tcPr>
            <w:tcW w:w="1927" w:type="dxa"/>
            <w:vAlign w:val="bottom"/>
          </w:tcPr>
          <w:p w14:paraId="348C147E" w14:textId="6AADE197" w:rsidR="00400616" w:rsidRDefault="00400616" w:rsidP="0040061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Adtani, Saichand Reddy</w:t>
            </w:r>
            <w:r>
              <w:rPr>
                <w:szCs w:val="18"/>
              </w:rPr>
              <w:br/>
            </w:r>
          </w:p>
        </w:tc>
        <w:tc>
          <w:tcPr>
            <w:tcW w:w="1833" w:type="dxa"/>
          </w:tcPr>
          <w:p w14:paraId="7CFAFF3C" w14:textId="6D595DEB" w:rsidR="00400616" w:rsidRDefault="00400616" w:rsidP="0040061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400616" w:rsidRPr="00B6236C" w14:paraId="2C5035E0" w14:textId="77777777" w:rsidTr="0018031D">
        <w:trPr>
          <w:cantSplit/>
          <w:trHeight w:val="742"/>
        </w:trPr>
        <w:tc>
          <w:tcPr>
            <w:tcW w:w="5012" w:type="dxa"/>
            <w:vAlign w:val="bottom"/>
          </w:tcPr>
          <w:p w14:paraId="4AAA46E9" w14:textId="77777777" w:rsidR="00400616" w:rsidRDefault="00400616" w:rsidP="00400616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400616">
              <w:rPr>
                <w:szCs w:val="18"/>
              </w:rPr>
              <w:t>Data-flow Diagram (physical)</w:t>
            </w:r>
          </w:p>
          <w:p w14:paraId="014EAB4B" w14:textId="44AD628B" w:rsidR="00400616" w:rsidRPr="00400616" w:rsidRDefault="00400616" w:rsidP="00400616">
            <w:pPr>
              <w:pStyle w:val="CovFormText"/>
              <w:keepNext/>
              <w:keepLines/>
              <w:ind w:left="720"/>
              <w:rPr>
                <w:szCs w:val="18"/>
              </w:rPr>
            </w:pPr>
          </w:p>
        </w:tc>
        <w:tc>
          <w:tcPr>
            <w:tcW w:w="1349" w:type="dxa"/>
          </w:tcPr>
          <w:p w14:paraId="420E00BD" w14:textId="04CC1B87" w:rsidR="00400616" w:rsidRDefault="00400616" w:rsidP="0040061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40</w:t>
            </w:r>
          </w:p>
        </w:tc>
        <w:tc>
          <w:tcPr>
            <w:tcW w:w="1927" w:type="dxa"/>
            <w:vAlign w:val="bottom"/>
          </w:tcPr>
          <w:p w14:paraId="700646BB" w14:textId="77777777" w:rsidR="00400616" w:rsidRDefault="00400616" w:rsidP="0040061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2E3F17BF" w14:textId="2548AC4A" w:rsidR="00400616" w:rsidRDefault="00400616" w:rsidP="0040061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457ECB76" w14:textId="710079E0" w:rsidR="00400616" w:rsidRDefault="00400616" w:rsidP="0040061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1A75F" w14:textId="77777777" w:rsidR="00796C78" w:rsidRDefault="00796C78">
      <w:r>
        <w:separator/>
      </w:r>
    </w:p>
  </w:endnote>
  <w:endnote w:type="continuationSeparator" w:id="0">
    <w:p w14:paraId="5C682516" w14:textId="77777777" w:rsidR="00796C78" w:rsidRDefault="0079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19E07" w14:textId="77777777" w:rsidR="00796C78" w:rsidRDefault="00796C78">
      <w:r>
        <w:separator/>
      </w:r>
    </w:p>
  </w:footnote>
  <w:footnote w:type="continuationSeparator" w:id="0">
    <w:p w14:paraId="07F7DBDF" w14:textId="77777777" w:rsidR="00796C78" w:rsidRDefault="00796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9A42C4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85pt;height:70.7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1071C3"/>
    <w:rsid w:val="001407C4"/>
    <w:rsid w:val="00155255"/>
    <w:rsid w:val="001556E8"/>
    <w:rsid w:val="001630E8"/>
    <w:rsid w:val="00176704"/>
    <w:rsid w:val="0018031D"/>
    <w:rsid w:val="001C7821"/>
    <w:rsid w:val="001D7DC5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B2F07"/>
    <w:rsid w:val="003D1079"/>
    <w:rsid w:val="003E29CC"/>
    <w:rsid w:val="00400616"/>
    <w:rsid w:val="004266D5"/>
    <w:rsid w:val="00434BC7"/>
    <w:rsid w:val="004364BA"/>
    <w:rsid w:val="00472A7B"/>
    <w:rsid w:val="00476A2F"/>
    <w:rsid w:val="00487A81"/>
    <w:rsid w:val="0049709E"/>
    <w:rsid w:val="004D42BB"/>
    <w:rsid w:val="004E7948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5BC9"/>
    <w:rsid w:val="006E6FF4"/>
    <w:rsid w:val="006F4AD9"/>
    <w:rsid w:val="00722485"/>
    <w:rsid w:val="007312A0"/>
    <w:rsid w:val="007357C1"/>
    <w:rsid w:val="00740D8C"/>
    <w:rsid w:val="00760F00"/>
    <w:rsid w:val="00796C78"/>
    <w:rsid w:val="007A73AA"/>
    <w:rsid w:val="007C6D88"/>
    <w:rsid w:val="007E1401"/>
    <w:rsid w:val="008013ED"/>
    <w:rsid w:val="00825065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42C4"/>
    <w:rsid w:val="009A50D4"/>
    <w:rsid w:val="009B7FBF"/>
    <w:rsid w:val="009F19E3"/>
    <w:rsid w:val="00A3162D"/>
    <w:rsid w:val="00A46471"/>
    <w:rsid w:val="00A54F37"/>
    <w:rsid w:val="00A90151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C6291B"/>
    <w:rsid w:val="00C92743"/>
    <w:rsid w:val="00C94BEB"/>
    <w:rsid w:val="00CC65E7"/>
    <w:rsid w:val="00CE644F"/>
    <w:rsid w:val="00CF7E44"/>
    <w:rsid w:val="00D028E2"/>
    <w:rsid w:val="00D1263A"/>
    <w:rsid w:val="00DB7394"/>
    <w:rsid w:val="00DC768F"/>
    <w:rsid w:val="00E559A3"/>
    <w:rsid w:val="00E6239F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24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11</cp:revision>
  <cp:lastPrinted>2023-01-30T04:34:00Z</cp:lastPrinted>
  <dcterms:created xsi:type="dcterms:W3CDTF">2023-03-01T01:54:00Z</dcterms:created>
  <dcterms:modified xsi:type="dcterms:W3CDTF">2023-03-27T03:50:00Z</dcterms:modified>
  <cp:category>Rev 1.1;last template edit 3-5-05 gje</cp:category>
</cp:coreProperties>
</file>