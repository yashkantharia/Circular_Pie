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94893CD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F67BB3">
              <w:rPr>
                <w:i w:val="0"/>
                <w:szCs w:val="18"/>
              </w:rPr>
              <w:t>14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F3641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184AABDF" w:rsidR="001F3641" w:rsidRPr="00400616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  <w:r>
              <w:t xml:space="preserve"> as per the comments from review</w:t>
            </w:r>
          </w:p>
        </w:tc>
        <w:tc>
          <w:tcPr>
            <w:tcW w:w="1260" w:type="dxa"/>
          </w:tcPr>
          <w:p w14:paraId="0049EB78" w14:textId="1F050A1D" w:rsidR="001F3641" w:rsidRPr="00B6236C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2EDB0933" w14:textId="04099BFC" w:rsidR="001F3641" w:rsidRPr="00B6236C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647389EA" w:rsidR="001F3641" w:rsidRPr="00B6236C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1F3641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7EB63541" w:rsidR="001F3641" w:rsidRPr="00400616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  <w:r>
              <w:t xml:space="preserve"> and share screenshots for the same</w:t>
            </w:r>
          </w:p>
        </w:tc>
        <w:tc>
          <w:tcPr>
            <w:tcW w:w="1260" w:type="dxa"/>
          </w:tcPr>
          <w:p w14:paraId="7B6F018B" w14:textId="5D51C4D4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6C9B3E22" w14:textId="7CEE1CFD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50764DA9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F3641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17F64DA3" w:rsidR="001F3641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Elaborate RCT Crosscuts</w:t>
            </w:r>
          </w:p>
        </w:tc>
        <w:tc>
          <w:tcPr>
            <w:tcW w:w="1260" w:type="dxa"/>
          </w:tcPr>
          <w:p w14:paraId="2845BE56" w14:textId="1703B16E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16A3A6B0" w14:textId="24E2BF40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1F3E5F51" w14:textId="1FBE64F1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1F3641" w:rsidRPr="00B6236C" w14:paraId="386B1E20" w14:textId="77777777" w:rsidTr="00A30163">
        <w:trPr>
          <w:cantSplit/>
        </w:trPr>
        <w:tc>
          <w:tcPr>
            <w:tcW w:w="5310" w:type="dxa"/>
            <w:gridSpan w:val="4"/>
          </w:tcPr>
          <w:p w14:paraId="1AAA7943" w14:textId="66333B6E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Class Diagram (UML)</w:t>
            </w:r>
          </w:p>
        </w:tc>
        <w:tc>
          <w:tcPr>
            <w:tcW w:w="1260" w:type="dxa"/>
          </w:tcPr>
          <w:p w14:paraId="18FACF11" w14:textId="567BC88C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vAlign w:val="bottom"/>
          </w:tcPr>
          <w:p w14:paraId="68E67CD7" w14:textId="65C977AD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6D5030C0" w14:textId="7D01195C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F3641" w:rsidRPr="00B6236C" w14:paraId="0D659F4F" w14:textId="77777777" w:rsidTr="00A30163">
        <w:trPr>
          <w:cantSplit/>
        </w:trPr>
        <w:tc>
          <w:tcPr>
            <w:tcW w:w="5310" w:type="dxa"/>
            <w:gridSpan w:val="4"/>
          </w:tcPr>
          <w:p w14:paraId="006F8C84" w14:textId="2E36E5BE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Sequence Diagrams (UML) -&gt; see the guideline chart on the right</w:t>
            </w:r>
          </w:p>
        </w:tc>
        <w:tc>
          <w:tcPr>
            <w:tcW w:w="1260" w:type="dxa"/>
          </w:tcPr>
          <w:p w14:paraId="526E6417" w14:textId="0B1885AA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vAlign w:val="bottom"/>
          </w:tcPr>
          <w:p w14:paraId="46CC83DA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7002B2C6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2915B3A" w14:textId="2EEB2BC5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1F3641" w:rsidRPr="00B6236C" w14:paraId="03935EFB" w14:textId="77777777" w:rsidTr="00A30163">
        <w:trPr>
          <w:cantSplit/>
        </w:trPr>
        <w:tc>
          <w:tcPr>
            <w:tcW w:w="5310" w:type="dxa"/>
            <w:gridSpan w:val="4"/>
          </w:tcPr>
          <w:p w14:paraId="0E9D4802" w14:textId="0EFAFBC9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Populate reference (static) data in the database tables</w:t>
            </w:r>
          </w:p>
        </w:tc>
        <w:tc>
          <w:tcPr>
            <w:tcW w:w="1260" w:type="dxa"/>
          </w:tcPr>
          <w:p w14:paraId="42E031F1" w14:textId="4D9A11FB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2AB09A5C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2DE8D3C0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10477D" w14:textId="541E7C89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1F3641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7B42B58F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Updated Project Plan</w:t>
            </w:r>
          </w:p>
        </w:tc>
        <w:tc>
          <w:tcPr>
            <w:tcW w:w="1260" w:type="dxa"/>
          </w:tcPr>
          <w:p w14:paraId="2182C24C" w14:textId="21E47FC8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306494FC" w14:textId="5606D8A6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1DB443F1" w14:textId="5165D0AF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1F3641" w:rsidRPr="00B6236C" w14:paraId="69901B4E" w14:textId="77777777" w:rsidTr="00A30163">
        <w:trPr>
          <w:cantSplit/>
        </w:trPr>
        <w:tc>
          <w:tcPr>
            <w:tcW w:w="5310" w:type="dxa"/>
            <w:gridSpan w:val="4"/>
          </w:tcPr>
          <w:p w14:paraId="45422FE7" w14:textId="0844EF52" w:rsidR="001F3641" w:rsidRPr="003A1BA0" w:rsidRDefault="001F3641" w:rsidP="001F364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Source code in Git repository, executable code ready for testing</w:t>
            </w:r>
          </w:p>
        </w:tc>
        <w:tc>
          <w:tcPr>
            <w:tcW w:w="1260" w:type="dxa"/>
          </w:tcPr>
          <w:p w14:paraId="17348883" w14:textId="5EBE362E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DFFB921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5565CA07" w14:textId="4231726E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D04507A" w14:textId="58B4ADA3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6A54E5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A54E5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7BAF870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D2797E">
              <w:rPr>
                <w:sz w:val="18"/>
                <w:szCs w:val="18"/>
              </w:rPr>
              <w:t>1</w:t>
            </w:r>
            <w:r w:rsidR="001F3641">
              <w:rPr>
                <w:sz w:val="18"/>
                <w:szCs w:val="18"/>
              </w:rPr>
              <w:t>4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F3641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65C42446" w:rsidR="001F3641" w:rsidRPr="006F2559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5B0684">
              <w:t>Updated Project Plan</w:t>
            </w:r>
            <w:r>
              <w:t xml:space="preserve"> as per the comments from review</w:t>
            </w:r>
          </w:p>
        </w:tc>
        <w:tc>
          <w:tcPr>
            <w:tcW w:w="1349" w:type="dxa"/>
          </w:tcPr>
          <w:p w14:paraId="2C14F267" w14:textId="3970EDCE" w:rsidR="001F3641" w:rsidRDefault="001F3641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1AED08F2" w:rsidR="001F3641" w:rsidRPr="00400616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48383DAF" w14:textId="5E7B4F81" w:rsidR="001F3641" w:rsidRDefault="001F3641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Poonam Adtani</w:t>
            </w:r>
          </w:p>
        </w:tc>
      </w:tr>
      <w:tr w:rsidR="001F3641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66C4DD11" w:rsidR="001F3641" w:rsidRPr="00400616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  <w:r>
              <w:t xml:space="preserve"> and share screenshots for the same</w:t>
            </w:r>
          </w:p>
        </w:tc>
        <w:tc>
          <w:tcPr>
            <w:tcW w:w="1349" w:type="dxa"/>
          </w:tcPr>
          <w:p w14:paraId="3F1F3D4F" w14:textId="14EC294A" w:rsidR="001F3641" w:rsidRDefault="001F3641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2C7FC42F" w14:textId="0DFA4FB2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0966A7A4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F3641" w:rsidRPr="00B6236C" w14:paraId="1F683B22" w14:textId="77777777" w:rsidTr="00221230">
        <w:trPr>
          <w:cantSplit/>
          <w:trHeight w:val="233"/>
        </w:trPr>
        <w:tc>
          <w:tcPr>
            <w:tcW w:w="5012" w:type="dxa"/>
          </w:tcPr>
          <w:p w14:paraId="32FA8EB0" w14:textId="4239E371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Elaborate RCT Crosscuts</w:t>
            </w:r>
          </w:p>
        </w:tc>
        <w:tc>
          <w:tcPr>
            <w:tcW w:w="1349" w:type="dxa"/>
          </w:tcPr>
          <w:p w14:paraId="5140BB52" w14:textId="1DB1E4D3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B5F1A45" w14:textId="7BD7472F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4A7FAEF8" w14:textId="0CD2CE56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1F3641" w:rsidRPr="00B6236C" w14:paraId="7F81B3A8" w14:textId="77777777" w:rsidTr="00221230">
        <w:trPr>
          <w:cantSplit/>
          <w:trHeight w:val="233"/>
        </w:trPr>
        <w:tc>
          <w:tcPr>
            <w:tcW w:w="5012" w:type="dxa"/>
          </w:tcPr>
          <w:p w14:paraId="7CB1556C" w14:textId="0E428140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Class Diagram (UML)</w:t>
            </w:r>
          </w:p>
        </w:tc>
        <w:tc>
          <w:tcPr>
            <w:tcW w:w="1349" w:type="dxa"/>
          </w:tcPr>
          <w:p w14:paraId="3A271AC7" w14:textId="51EFBF4C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093B1897" w14:textId="4EE51762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</w:tcPr>
          <w:p w14:paraId="3B2B1998" w14:textId="45BEF2C0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F3641" w:rsidRPr="00B6236C" w14:paraId="389C1AE2" w14:textId="77777777" w:rsidTr="00221230">
        <w:trPr>
          <w:cantSplit/>
          <w:trHeight w:val="233"/>
        </w:trPr>
        <w:tc>
          <w:tcPr>
            <w:tcW w:w="5012" w:type="dxa"/>
          </w:tcPr>
          <w:p w14:paraId="3126C84B" w14:textId="49739C05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Sequence Diagrams (UML) -&gt; see the guideline chart on the right</w:t>
            </w:r>
          </w:p>
        </w:tc>
        <w:tc>
          <w:tcPr>
            <w:tcW w:w="1349" w:type="dxa"/>
          </w:tcPr>
          <w:p w14:paraId="37DEC082" w14:textId="60B33F09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6072D089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778C1E34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556FAF12" w14:textId="2FB6F582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1F3641" w:rsidRPr="00B6236C" w14:paraId="69E69AEB" w14:textId="77777777" w:rsidTr="00221230">
        <w:trPr>
          <w:cantSplit/>
          <w:trHeight w:val="233"/>
        </w:trPr>
        <w:tc>
          <w:tcPr>
            <w:tcW w:w="5012" w:type="dxa"/>
          </w:tcPr>
          <w:p w14:paraId="57C025AB" w14:textId="18F5389F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Populate reference (static) data in the database tables</w:t>
            </w:r>
          </w:p>
        </w:tc>
        <w:tc>
          <w:tcPr>
            <w:tcW w:w="1349" w:type="dxa"/>
          </w:tcPr>
          <w:p w14:paraId="0171FB99" w14:textId="4409FB2F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50961E31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0CCDD455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F5779C0" w14:textId="2A11123F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1F3641" w:rsidRPr="00B6236C" w14:paraId="479D0562" w14:textId="77777777" w:rsidTr="00221230">
        <w:trPr>
          <w:cantSplit/>
          <w:trHeight w:val="233"/>
        </w:trPr>
        <w:tc>
          <w:tcPr>
            <w:tcW w:w="5012" w:type="dxa"/>
          </w:tcPr>
          <w:p w14:paraId="750AD272" w14:textId="6BF5C98F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Updated Project Plan</w:t>
            </w:r>
          </w:p>
        </w:tc>
        <w:tc>
          <w:tcPr>
            <w:tcW w:w="1349" w:type="dxa"/>
          </w:tcPr>
          <w:p w14:paraId="3B385A5F" w14:textId="1ACB7C1D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vAlign w:val="bottom"/>
          </w:tcPr>
          <w:p w14:paraId="7BEFCB32" w14:textId="41B0434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39533174" w14:textId="2211E4E5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1F3641" w:rsidRPr="00B6236C" w14:paraId="2D0C57B4" w14:textId="77777777" w:rsidTr="00221230">
        <w:trPr>
          <w:cantSplit/>
          <w:trHeight w:val="233"/>
        </w:trPr>
        <w:tc>
          <w:tcPr>
            <w:tcW w:w="5012" w:type="dxa"/>
          </w:tcPr>
          <w:p w14:paraId="6DE45D10" w14:textId="2386E076" w:rsidR="001F3641" w:rsidRPr="005B0684" w:rsidRDefault="001F3641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Source code in Git repository, executable code ready for testing</w:t>
            </w:r>
          </w:p>
        </w:tc>
        <w:tc>
          <w:tcPr>
            <w:tcW w:w="1349" w:type="dxa"/>
          </w:tcPr>
          <w:p w14:paraId="6CD30E32" w14:textId="0B6520B5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13DAEEC4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7D476D7" w14:textId="7777777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2CE01EDA" w14:textId="5106A407" w:rsidR="001F3641" w:rsidRDefault="001F3641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577F" w14:textId="77777777" w:rsidR="00E3710F" w:rsidRDefault="00E3710F">
      <w:r>
        <w:separator/>
      </w:r>
    </w:p>
  </w:endnote>
  <w:endnote w:type="continuationSeparator" w:id="0">
    <w:p w14:paraId="545CCC9E" w14:textId="77777777" w:rsidR="00E3710F" w:rsidRDefault="00E3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1E10" w14:textId="77777777" w:rsidR="00E3710F" w:rsidRDefault="00E3710F">
      <w:r>
        <w:separator/>
      </w:r>
    </w:p>
  </w:footnote>
  <w:footnote w:type="continuationSeparator" w:id="0">
    <w:p w14:paraId="2FB42D4B" w14:textId="77777777" w:rsidR="00E3710F" w:rsidRDefault="00E37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1F3641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7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A81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6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7</cp:revision>
  <cp:lastPrinted>2023-01-30T04:34:00Z</cp:lastPrinted>
  <dcterms:created xsi:type="dcterms:W3CDTF">2023-04-01T13:54:00Z</dcterms:created>
  <dcterms:modified xsi:type="dcterms:W3CDTF">2023-04-14T04:33:00Z</dcterms:modified>
  <cp:category>Rev 1.1;last template edit 3-5-05 gje</cp:category>
</cp:coreProperties>
</file>