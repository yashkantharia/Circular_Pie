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3A16632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1A07C9">
              <w:rPr>
                <w:i w:val="0"/>
                <w:szCs w:val="18"/>
              </w:rPr>
              <w:t>02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2797E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2FC93D9D" w:rsidR="00D2797E" w:rsidRPr="00400616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63216EF8" w:rsidR="00D2797E" w:rsidRPr="00B6236C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vAlign w:val="bottom"/>
          </w:tcPr>
          <w:p w14:paraId="2EDB0933" w14:textId="352EDCD4" w:rsidR="00D2797E" w:rsidRPr="00B6236C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18F69AC2" w:rsidR="00D2797E" w:rsidRPr="00B6236C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D2797E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D936A4D" w:rsidR="00D2797E" w:rsidRPr="00400616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279F8317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vAlign w:val="bottom"/>
          </w:tcPr>
          <w:p w14:paraId="6C9B3E22" w14:textId="122CDD25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6F7ADC1D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2797E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641270DA" w:rsidR="00D2797E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7B938B08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359E7E32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14E97EAF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2797E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11C0089C" w:rsidR="00D2797E" w:rsidRPr="005B0684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56C0E298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vAlign w:val="bottom"/>
          </w:tcPr>
          <w:p w14:paraId="4CF291E0" w14:textId="77777777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  <w:p w14:paraId="306494FC" w14:textId="44500592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DB443F1" w14:textId="0B917BF6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2797E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18BF7CD8" w:rsidR="00D2797E" w:rsidRPr="003A1BA0" w:rsidRDefault="00D2797E" w:rsidP="00D2797E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Elaborate RCT Crosscuts</w:t>
            </w:r>
          </w:p>
        </w:tc>
        <w:tc>
          <w:tcPr>
            <w:tcW w:w="1260" w:type="dxa"/>
          </w:tcPr>
          <w:p w14:paraId="17348883" w14:textId="4FFFB6EF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vAlign w:val="bottom"/>
          </w:tcPr>
          <w:p w14:paraId="5565CA07" w14:textId="419D15FE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D04507A" w14:textId="306268E5" w:rsidR="00D2797E" w:rsidRDefault="00D2797E" w:rsidP="00D2797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A54E5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A54E5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2F06996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93383E">
              <w:rPr>
                <w:sz w:val="18"/>
                <w:szCs w:val="18"/>
              </w:rPr>
              <w:t>09</w:t>
            </w:r>
            <w:r w:rsidR="003A1BA0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5D43FE57" w:rsidR="003A1BA0" w:rsidRPr="006F2559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Architecture Diagrams (2)</w:t>
            </w:r>
          </w:p>
        </w:tc>
        <w:tc>
          <w:tcPr>
            <w:tcW w:w="1349" w:type="dxa"/>
          </w:tcPr>
          <w:p w14:paraId="2C14F267" w14:textId="6205E28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6BECE6FE" w:rsidR="003A1BA0" w:rsidRPr="00400616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833" w:type="dxa"/>
          </w:tcPr>
          <w:p w14:paraId="48383DAF" w14:textId="48D2BA01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5A86FA4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441E9C5B" w14:textId="77777777" w:rsidTr="00221230">
        <w:trPr>
          <w:cantSplit/>
          <w:trHeight w:val="138"/>
        </w:trPr>
        <w:tc>
          <w:tcPr>
            <w:tcW w:w="5012" w:type="dxa"/>
          </w:tcPr>
          <w:p w14:paraId="24576BB1" w14:textId="1ED304A0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349" w:type="dxa"/>
          </w:tcPr>
          <w:p w14:paraId="48CB2660" w14:textId="1FCFE22D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48C147E" w14:textId="0047A6F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7CFAFF3C" w14:textId="57DCA3B9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C5035E0" w14:textId="77777777" w:rsidTr="00221230">
        <w:trPr>
          <w:cantSplit/>
          <w:trHeight w:val="200"/>
        </w:trPr>
        <w:tc>
          <w:tcPr>
            <w:tcW w:w="5012" w:type="dxa"/>
          </w:tcPr>
          <w:p w14:paraId="014EAB4B" w14:textId="7219BE3B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3A1BA0">
              <w:t>Establish Git projects</w:t>
            </w:r>
          </w:p>
        </w:tc>
        <w:tc>
          <w:tcPr>
            <w:tcW w:w="1349" w:type="dxa"/>
          </w:tcPr>
          <w:p w14:paraId="420E00BD" w14:textId="3B3CAA09" w:rsidR="003A1BA0" w:rsidRDefault="00D2797E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66F26CDC" w14:textId="7777777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  <w:p w14:paraId="2E3F17BF" w14:textId="059602B4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0766C9F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6A54E5" w:rsidRPr="00B6236C" w14:paraId="6F0A4058" w14:textId="77777777" w:rsidTr="00221230">
        <w:trPr>
          <w:cantSplit/>
          <w:trHeight w:val="200"/>
        </w:trPr>
        <w:tc>
          <w:tcPr>
            <w:tcW w:w="5012" w:type="dxa"/>
          </w:tcPr>
          <w:p w14:paraId="3A3E1FA9" w14:textId="4EC758B1" w:rsidR="006A54E5" w:rsidRPr="003A1BA0" w:rsidRDefault="006A54E5" w:rsidP="006A54E5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Elaborate RCT Crosscuts</w:t>
            </w:r>
          </w:p>
        </w:tc>
        <w:tc>
          <w:tcPr>
            <w:tcW w:w="1349" w:type="dxa"/>
          </w:tcPr>
          <w:p w14:paraId="7C516BBC" w14:textId="419E2123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5A9F073A" w14:textId="7EEB50F2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21E526B2" w14:textId="248D4D00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6A10" w14:textId="77777777" w:rsidR="002A45B5" w:rsidRDefault="002A45B5">
      <w:r>
        <w:separator/>
      </w:r>
    </w:p>
  </w:endnote>
  <w:endnote w:type="continuationSeparator" w:id="0">
    <w:p w14:paraId="61A5452C" w14:textId="77777777" w:rsidR="002A45B5" w:rsidRDefault="002A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ABF5" w14:textId="77777777" w:rsidR="002A45B5" w:rsidRDefault="002A45B5">
      <w:r>
        <w:separator/>
      </w:r>
    </w:p>
  </w:footnote>
  <w:footnote w:type="continuationSeparator" w:id="0">
    <w:p w14:paraId="07D58503" w14:textId="77777777" w:rsidR="002A45B5" w:rsidRDefault="002A4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93383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2262DC"/>
    <w:rsid w:val="00242A6F"/>
    <w:rsid w:val="002807A7"/>
    <w:rsid w:val="00286EA6"/>
    <w:rsid w:val="00292399"/>
    <w:rsid w:val="002A29BE"/>
    <w:rsid w:val="002A45B5"/>
    <w:rsid w:val="002A6FDA"/>
    <w:rsid w:val="002D1660"/>
    <w:rsid w:val="00307715"/>
    <w:rsid w:val="00325E77"/>
    <w:rsid w:val="00361221"/>
    <w:rsid w:val="003A1BA0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3383E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768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</cp:revision>
  <cp:lastPrinted>2023-01-30T04:34:00Z</cp:lastPrinted>
  <dcterms:created xsi:type="dcterms:W3CDTF">2023-04-01T13:54:00Z</dcterms:created>
  <dcterms:modified xsi:type="dcterms:W3CDTF">2023-04-10T04:57:00Z</dcterms:modified>
  <cp:category>Rev 1.1;last template edit 3-5-05 gje</cp:category>
</cp:coreProperties>
</file>