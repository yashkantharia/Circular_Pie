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4CBFC57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400D82">
              <w:rPr>
                <w:i w:val="0"/>
                <w:szCs w:val="18"/>
              </w:rPr>
              <w:t>8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F6BA9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14AC8E53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10DFE9FF" w14:textId="3FBBF351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79209F85" w14:textId="433030A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6AE779D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F6BA9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551297EA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5AE3938B" w14:textId="4958E57E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67A01C3A" w14:textId="3CC6062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2F40172A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5B57562F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6A28B9DB" w14:textId="44321B93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</w:tcPr>
          <w:p w14:paraId="376EE904" w14:textId="4F7CEE14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019907B1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F6BA9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3D602CEB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214696D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</w:tcPr>
          <w:p w14:paraId="0D10A9AE" w14:textId="63E3DD6A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4D449D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F6BA9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17108611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7B52D873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16DDFCA8" w:rsidR="003F6BA9" w:rsidRDefault="003F6BA9" w:rsidP="003F6BA9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76D1F6D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3F6BA9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1072289D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61AFE60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1D8DEB84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1AECDF0C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F6BA9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7B7062D8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354CD157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47EEACF1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44C26B8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68A57B5A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7C912C9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C4B2046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16B90802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4A0DA142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241BEBF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782769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3FE6ADAE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F6BA9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4AB3A3DA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Class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2288F67C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4A428978" w14:textId="5F7A92A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14921EBA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696BFCC9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605FDBB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5D7D4623" w14:textId="416AC906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2161FE2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02F1F8C9" w14:textId="77777777" w:rsidTr="007168B9">
        <w:trPr>
          <w:cantSplit/>
        </w:trPr>
        <w:tc>
          <w:tcPr>
            <w:tcW w:w="5310" w:type="dxa"/>
            <w:gridSpan w:val="4"/>
          </w:tcPr>
          <w:p w14:paraId="3CFB5B67" w14:textId="47606A33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Conceptual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1EE6586" w14:textId="58D6F14E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1B976C3" w14:textId="48F421D1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430DC957" w14:textId="58C218A7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05E81ADE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2938B4AF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Logical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  <w:vAlign w:val="bottom"/>
          </w:tcPr>
          <w:p w14:paraId="50D6DCD8" w14:textId="7F78544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4645CBD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7086FEC1" w14:textId="7EA99273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268DE704" w14:textId="77777777" w:rsidTr="007168B9">
        <w:trPr>
          <w:cantSplit/>
        </w:trPr>
        <w:tc>
          <w:tcPr>
            <w:tcW w:w="5310" w:type="dxa"/>
            <w:gridSpan w:val="4"/>
          </w:tcPr>
          <w:p w14:paraId="345B67BA" w14:textId="333D0FD7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1A72370" w14:textId="5E31B01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7407437F" w14:textId="7F00D67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51AA9716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52C20018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0A7FABEC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778A7314" w14:textId="66FD8277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FB9F776" w14:textId="7D5A2BC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0C5741B0" w14:textId="02832CC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353470C1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5EF32BF0" w14:textId="6427293A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65F9B181" w14:textId="0AC36038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F33351" w:rsidRPr="00325E77" w:rsidRDefault="00F33351" w:rsidP="00F33351"/>
        </w:tc>
        <w:tc>
          <w:tcPr>
            <w:tcW w:w="1710" w:type="dxa"/>
            <w:gridSpan w:val="2"/>
          </w:tcPr>
          <w:p w14:paraId="7A7F1A88" w14:textId="77777777" w:rsidR="00F33351" w:rsidRPr="00325E77" w:rsidRDefault="00F33351" w:rsidP="00F33351"/>
        </w:tc>
      </w:tr>
      <w:tr w:rsidR="00F33351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26D2DAD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3F6BA9">
              <w:rPr>
                <w:sz w:val="18"/>
                <w:szCs w:val="18"/>
              </w:rPr>
              <w:t>10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8AB360B" w:rsidR="00557B70" w:rsidRPr="007E64C9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E7260F"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5BD772BD" w14:textId="6BB444B1" w:rsidR="00557B70" w:rsidRDefault="003F6BA9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557B70" w:rsidRDefault="00557B70" w:rsidP="00557B7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F6BA9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0F60B523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06EAFE0C" w14:textId="6C13FE61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E37E8E3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2086459C" w14:textId="25B0AD38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F6BA9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50BC43A9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32A9E0AC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F6BA9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04733ABC" w:rsidR="003F6BA9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022FC988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3F6BA9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614560A4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54E3E6F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F6BA9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15AC415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72AC71DD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C3F511B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76A2A02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D771FBB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439C356C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F6BA9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51ABA690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Class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351ACAB5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3852ADAC" w:rsidR="003F6BA9" w:rsidRPr="009541A5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69F277F" w14:textId="16E386BB" w:rsidR="003F6BA9" w:rsidRPr="00E3529F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22BAF0CE" w14:textId="52CDD78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3DD29389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F6BA9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7BBA6B78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Conceptual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710F9764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F6BA9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6B5A0EAD" w:rsidR="003F6BA9" w:rsidRPr="003A12D4" w:rsidRDefault="003F6BA9" w:rsidP="003F6BA9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Logical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16821D85" w14:textId="0B4FBAE3" w:rsidR="003F6BA9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41240E4A" w:rsidR="003F6BA9" w:rsidRPr="003A12D4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33FAB195" w:rsidR="003F6BA9" w:rsidRPr="006A49F0" w:rsidRDefault="003F6BA9" w:rsidP="003F6BA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7474" w14:textId="77777777" w:rsidR="000B5469" w:rsidRDefault="000B5469">
      <w:r>
        <w:separator/>
      </w:r>
    </w:p>
  </w:endnote>
  <w:endnote w:type="continuationSeparator" w:id="0">
    <w:p w14:paraId="59CB0DCA" w14:textId="77777777" w:rsidR="000B5469" w:rsidRDefault="000B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9787" w14:textId="77777777" w:rsidR="000B5469" w:rsidRDefault="000B5469">
      <w:r>
        <w:separator/>
      </w:r>
    </w:p>
  </w:footnote>
  <w:footnote w:type="continuationSeparator" w:id="0">
    <w:p w14:paraId="58852FC7" w14:textId="77777777" w:rsidR="000B5469" w:rsidRDefault="000B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F6BA9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B5469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10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7</cp:revision>
  <cp:lastPrinted>2023-01-30T04:34:00Z</cp:lastPrinted>
  <dcterms:created xsi:type="dcterms:W3CDTF">2023-11-05T15:04:00Z</dcterms:created>
  <dcterms:modified xsi:type="dcterms:W3CDTF">2023-11-11T08:07:00Z</dcterms:modified>
  <cp:category>Rev 1.1;last template edit 3-5-05 gje</cp:category>
</cp:coreProperties>
</file>