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2A5794C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043397">
              <w:rPr>
                <w:i w:val="0"/>
                <w:szCs w:val="18"/>
              </w:rPr>
              <w:t>1</w:t>
            </w:r>
            <w:r w:rsidR="002E59C1">
              <w:rPr>
                <w:i w:val="0"/>
                <w:szCs w:val="18"/>
              </w:rPr>
              <w:t>1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6F79F177" w:rsidR="009541A5" w:rsidRDefault="00557B70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Check progress for exisiting tasks</w:t>
            </w:r>
            <w:r w:rsidR="00D47B69">
              <w:rPr>
                <w:szCs w:val="18"/>
              </w:rPr>
              <w:t xml:space="preserve"> 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483ACB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483AC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E2012" w:rsidRPr="00B6236C" w14:paraId="2E0526B2" w14:textId="77777777" w:rsidTr="009730F3">
        <w:trPr>
          <w:cantSplit/>
        </w:trPr>
        <w:tc>
          <w:tcPr>
            <w:tcW w:w="5310" w:type="dxa"/>
            <w:gridSpan w:val="4"/>
          </w:tcPr>
          <w:p w14:paraId="2DE10AB5" w14:textId="0EA9D49C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9541A5">
              <w:rPr>
                <w:szCs w:val="18"/>
              </w:rPr>
              <w:t xml:space="preserve">R2: I3: UML </w:t>
            </w:r>
            <w:r>
              <w:rPr>
                <w:szCs w:val="18"/>
              </w:rPr>
              <w:t xml:space="preserve">Sequence </w:t>
            </w:r>
            <w:r w:rsidRPr="009541A5">
              <w:rPr>
                <w:szCs w:val="18"/>
              </w:rPr>
              <w:t xml:space="preserve">Diagrams </w:t>
            </w:r>
            <w:r>
              <w:rPr>
                <w:szCs w:val="18"/>
              </w:rPr>
              <w:t xml:space="preserve">for user stories </w:t>
            </w:r>
            <w:r w:rsidRPr="00862744">
              <w:rPr>
                <w:szCs w:val="18"/>
              </w:rPr>
              <w:t>03.01 Submit Order</w:t>
            </w:r>
            <w:r>
              <w:rPr>
                <w:szCs w:val="18"/>
              </w:rPr>
              <w:t xml:space="preserve">, </w:t>
            </w:r>
            <w:r w:rsidRPr="00862744">
              <w:rPr>
                <w:szCs w:val="18"/>
              </w:rPr>
              <w:t>03.02 Process Order</w:t>
            </w:r>
          </w:p>
        </w:tc>
        <w:tc>
          <w:tcPr>
            <w:tcW w:w="1260" w:type="dxa"/>
            <w:gridSpan w:val="2"/>
          </w:tcPr>
          <w:p w14:paraId="2D647E73" w14:textId="244E1993" w:rsidR="000E2012" w:rsidRPr="002E043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1956CA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353BA34" w14:textId="6337D904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E1B07C0" w14:textId="708D6CA1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E2012" w:rsidRPr="00B6236C" w14:paraId="4B29F5F2" w14:textId="77777777" w:rsidTr="009730F3">
        <w:trPr>
          <w:cantSplit/>
        </w:trPr>
        <w:tc>
          <w:tcPr>
            <w:tcW w:w="5310" w:type="dxa"/>
            <w:gridSpan w:val="4"/>
          </w:tcPr>
          <w:p w14:paraId="16AA5242" w14:textId="7C8D5831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Modify documents as per the suggestions post review</w:t>
            </w:r>
          </w:p>
        </w:tc>
        <w:tc>
          <w:tcPr>
            <w:tcW w:w="1260" w:type="dxa"/>
            <w:gridSpan w:val="2"/>
          </w:tcPr>
          <w:p w14:paraId="1F226E6B" w14:textId="557D4BCE" w:rsidR="000E2012" w:rsidRPr="002E043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6F2BA71" w14:textId="42D20F5A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0FA3D0A8" w14:textId="77777777" w:rsidR="000E2012" w:rsidRDefault="000E2012" w:rsidP="000E2012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N/A</w:t>
            </w:r>
          </w:p>
          <w:p w14:paraId="28E7440A" w14:textId="7777777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27ECE9C6" w14:textId="77777777" w:rsidTr="007977EC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44A74023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Git repository info in PP Slides</w:t>
            </w:r>
          </w:p>
        </w:tc>
        <w:tc>
          <w:tcPr>
            <w:tcW w:w="1260" w:type="dxa"/>
            <w:gridSpan w:val="2"/>
          </w:tcPr>
          <w:p w14:paraId="10DFE9FF" w14:textId="7F903A0D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79209F85" w14:textId="1116D1F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7394A0E2" w14:textId="6AE779D9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E2012" w:rsidRPr="00B6236C" w14:paraId="1CBDD957" w14:textId="77777777" w:rsidTr="007977EC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7CC9C2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Road Map (includes I3, I4 iterations)</w:t>
            </w:r>
          </w:p>
        </w:tc>
        <w:tc>
          <w:tcPr>
            <w:tcW w:w="1260" w:type="dxa"/>
            <w:gridSpan w:val="2"/>
          </w:tcPr>
          <w:p w14:paraId="5AE3938B" w14:textId="260E294B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67A01C3A" w14:textId="106E2C74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2F40172A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E2012" w:rsidRPr="00B6236C" w14:paraId="2B499C63" w14:textId="77777777" w:rsidTr="007977EC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7C561221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3</w:t>
            </w:r>
          </w:p>
        </w:tc>
        <w:tc>
          <w:tcPr>
            <w:tcW w:w="1260" w:type="dxa"/>
            <w:gridSpan w:val="2"/>
          </w:tcPr>
          <w:p w14:paraId="6A28B9DB" w14:textId="6E39BC3A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376EE904" w14:textId="7ED3390E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710" w:type="dxa"/>
            <w:vAlign w:val="bottom"/>
          </w:tcPr>
          <w:p w14:paraId="34EE0BDB" w14:textId="019907B1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E2012" w:rsidRPr="00B6236C" w14:paraId="5E52BDEE" w14:textId="77777777" w:rsidTr="007977EC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550F5C33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Complete Jenkins Progress Report (I3 progress)</w:t>
            </w:r>
            <w:r w:rsidR="002A36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A365A"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48234B68" w14:textId="1950D8E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0D10A9AE" w14:textId="3A5BF170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Poonam Adtani</w:t>
            </w:r>
          </w:p>
        </w:tc>
        <w:tc>
          <w:tcPr>
            <w:tcW w:w="1710" w:type="dxa"/>
            <w:vAlign w:val="bottom"/>
          </w:tcPr>
          <w:p w14:paraId="0F368088" w14:textId="7777777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348A1B3D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323543C5" w14:textId="77777777" w:rsidTr="00C03404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05E54E14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Use-Case Diagrams</w:t>
            </w:r>
            <w:r w:rsidR="002A36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A365A"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6E717971" w14:textId="38A020BC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124CCC47" w14:textId="5E47719E" w:rsidR="000E2012" w:rsidRDefault="000E2012" w:rsidP="000E2012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 w:rsidRPr="004A37CC">
              <w:t>Sarvesh Desai</w:t>
            </w:r>
          </w:p>
        </w:tc>
        <w:tc>
          <w:tcPr>
            <w:tcW w:w="1710" w:type="dxa"/>
            <w:vAlign w:val="bottom"/>
          </w:tcPr>
          <w:p w14:paraId="27458CBF" w14:textId="76D1F6D9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0E2012" w:rsidRPr="00B6236C" w14:paraId="45AE6E72" w14:textId="77777777" w:rsidTr="00C03404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02FBC56F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Use-Case Specifications</w:t>
            </w:r>
            <w:r w:rsidR="002A36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A365A"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7BCFE8E3" w14:textId="1DDA3704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7226367C" w14:textId="7887A735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710" w:type="dxa"/>
            <w:vAlign w:val="bottom"/>
          </w:tcPr>
          <w:p w14:paraId="3F053426" w14:textId="44239DCC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E2012" w:rsidRPr="00B6236C" w14:paraId="3A984E42" w14:textId="77777777" w:rsidTr="00C03404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66CAD434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Functional Tests</w:t>
            </w:r>
            <w:r w:rsidR="002A36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A365A"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74EB682C" w14:textId="01398DB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06084E95" w14:textId="6C8FA5CE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Tharun Reddy</w:t>
            </w:r>
          </w:p>
        </w:tc>
        <w:tc>
          <w:tcPr>
            <w:tcW w:w="1710" w:type="dxa"/>
            <w:vAlign w:val="bottom"/>
          </w:tcPr>
          <w:p w14:paraId="07BB6181" w14:textId="44C26B8F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E2012" w:rsidRPr="00B6236C" w14:paraId="38FDF256" w14:textId="77777777" w:rsidTr="00C03404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3B3FE90B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Test Execution Log</w:t>
            </w:r>
            <w:r w:rsidR="002A36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A365A"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16D9179C" w14:textId="1556AD48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216B6D5A" w14:textId="5E22AA73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710" w:type="dxa"/>
            <w:vAlign w:val="bottom"/>
          </w:tcPr>
          <w:p w14:paraId="314ED995" w14:textId="16B90802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E2012" w:rsidRPr="00B6236C" w14:paraId="604E0B84" w14:textId="77777777" w:rsidTr="00C03404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4EDA3CD4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I3 - updated progress</w:t>
            </w:r>
            <w:r w:rsidR="002A36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A365A" w:rsidRPr="002A365A">
              <w:rPr>
                <w:rFonts w:ascii="Calibri" w:hAnsi="Calibri" w:cs="Calibri"/>
                <w:sz w:val="22"/>
                <w:szCs w:val="22"/>
              </w:rPr>
              <w:t>for user stories 03.03 Add Special Instructions and 05.02 Update Order Status</w:t>
            </w:r>
          </w:p>
        </w:tc>
        <w:tc>
          <w:tcPr>
            <w:tcW w:w="1260" w:type="dxa"/>
            <w:gridSpan w:val="2"/>
          </w:tcPr>
          <w:p w14:paraId="0B6E25DE" w14:textId="42039AF3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1BAF7D6F" w14:textId="453C9F4D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Maneesha Narahari</w:t>
            </w:r>
          </w:p>
        </w:tc>
        <w:tc>
          <w:tcPr>
            <w:tcW w:w="1710" w:type="dxa"/>
          </w:tcPr>
          <w:p w14:paraId="366BCAC0" w14:textId="3FE6ADAE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0E2012" w:rsidRPr="00B6236C" w14:paraId="2FFD8738" w14:textId="77777777" w:rsidTr="007977E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686A6379" w:rsidR="000E2012" w:rsidRPr="009541A5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Retrospective Report</w:t>
            </w:r>
          </w:p>
        </w:tc>
        <w:tc>
          <w:tcPr>
            <w:tcW w:w="1260" w:type="dxa"/>
            <w:gridSpan w:val="2"/>
          </w:tcPr>
          <w:p w14:paraId="4059A603" w14:textId="2EDA16FA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</w:tcPr>
          <w:p w14:paraId="4A428978" w14:textId="4F4B9B8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Saichand Reddy</w:t>
            </w:r>
          </w:p>
        </w:tc>
        <w:tc>
          <w:tcPr>
            <w:tcW w:w="1710" w:type="dxa"/>
            <w:vAlign w:val="bottom"/>
          </w:tcPr>
          <w:p w14:paraId="75A0AC43" w14:textId="14921EBA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E2012" w:rsidRPr="00B6236C" w14:paraId="42F1F1D9" w14:textId="77777777" w:rsidTr="007977EC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5D7D4623" w14:textId="299B5D02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02F1F8C9" w14:textId="77777777" w:rsidTr="007977EC">
        <w:trPr>
          <w:cantSplit/>
        </w:trPr>
        <w:tc>
          <w:tcPr>
            <w:tcW w:w="5310" w:type="dxa"/>
            <w:gridSpan w:val="4"/>
            <w:vAlign w:val="bottom"/>
          </w:tcPr>
          <w:p w14:paraId="3CFB5B67" w14:textId="7CCDF847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05E81ADE" w14:textId="77777777" w:rsidTr="00837F4D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50D6DCD8" w14:textId="5BAF1DE5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268DE704" w14:textId="77777777" w:rsidTr="007168B9">
        <w:trPr>
          <w:cantSplit/>
        </w:trPr>
        <w:tc>
          <w:tcPr>
            <w:tcW w:w="5310" w:type="dxa"/>
            <w:gridSpan w:val="4"/>
          </w:tcPr>
          <w:p w14:paraId="345B67BA" w14:textId="333D0FD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31A72370" w14:textId="5E31B01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7407437F" w14:textId="7F00D67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1AA9716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2C20018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A7FABEC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778A7314" w14:textId="66FD827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FB9F776" w14:textId="7D5A2BC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0C5741B0" w14:textId="02832CCB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353470C1" w14:textId="77777777" w:rsidTr="00C9232C">
        <w:trPr>
          <w:cantSplit/>
        </w:trPr>
        <w:tc>
          <w:tcPr>
            <w:tcW w:w="5310" w:type="dxa"/>
            <w:gridSpan w:val="4"/>
            <w:vAlign w:val="bottom"/>
          </w:tcPr>
          <w:p w14:paraId="5EF32BF0" w14:textId="6427293A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65F9B181" w14:textId="0AC36038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325E77" w14:paraId="7247F7ED" w14:textId="405E45B3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043397" w:rsidRPr="00325E77" w:rsidRDefault="00043397" w:rsidP="00043397"/>
        </w:tc>
        <w:tc>
          <w:tcPr>
            <w:tcW w:w="1710" w:type="dxa"/>
            <w:gridSpan w:val="2"/>
          </w:tcPr>
          <w:p w14:paraId="7A7F1A88" w14:textId="77777777" w:rsidR="00043397" w:rsidRPr="00325E77" w:rsidRDefault="00043397" w:rsidP="00043397"/>
        </w:tc>
      </w:tr>
      <w:tr w:rsidR="00043397" w:rsidRPr="00325E77" w14:paraId="34C1A6D4" w14:textId="77777777" w:rsidTr="00483A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043397" w:rsidRPr="00325E77" w:rsidRDefault="00043397" w:rsidP="0004339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8C881D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043397">
              <w:rPr>
                <w:sz w:val="18"/>
                <w:szCs w:val="18"/>
              </w:rPr>
              <w:t>1</w:t>
            </w:r>
            <w:r w:rsidR="000E2012">
              <w:rPr>
                <w:sz w:val="18"/>
                <w:szCs w:val="18"/>
              </w:rPr>
              <w:t>3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E2012" w:rsidRPr="00B6236C" w14:paraId="1F7C5817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1EAC4B1B" w:rsidR="000E2012" w:rsidRPr="007E64C9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Git repository info in PP Slides</w:t>
            </w:r>
          </w:p>
        </w:tc>
        <w:tc>
          <w:tcPr>
            <w:tcW w:w="1349" w:type="dxa"/>
            <w:shd w:val="clear" w:color="auto" w:fill="FFFFFF"/>
          </w:tcPr>
          <w:p w14:paraId="5BD772BD" w14:textId="32240BB9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73599B97" w14:textId="0B4B0671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14C28E2D" w:rsidR="000E2012" w:rsidRDefault="000E2012" w:rsidP="000E2012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E2012" w:rsidRPr="00B6236C" w14:paraId="1982BBD3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386B7ADD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Road Map (includes I3, I4 iterations)</w:t>
            </w:r>
          </w:p>
        </w:tc>
        <w:tc>
          <w:tcPr>
            <w:tcW w:w="1349" w:type="dxa"/>
            <w:shd w:val="clear" w:color="auto" w:fill="FFFFFF"/>
          </w:tcPr>
          <w:p w14:paraId="06EAFE0C" w14:textId="78CF7EAA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0020C743" w14:textId="0300C104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4EF9625C" w:rsidR="000E2012" w:rsidRDefault="000E2012" w:rsidP="000E2012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E2012" w:rsidRPr="00B6236C" w14:paraId="732915E5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503F4E32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3</w:t>
            </w:r>
          </w:p>
        </w:tc>
        <w:tc>
          <w:tcPr>
            <w:tcW w:w="1349" w:type="dxa"/>
            <w:shd w:val="clear" w:color="auto" w:fill="FFFFFF"/>
          </w:tcPr>
          <w:p w14:paraId="2086459C" w14:textId="382633BD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5A29448B" w14:textId="694F1110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194E902C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E2012" w:rsidRPr="00B6236C" w14:paraId="10047B72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75FD9709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Complete Jenkins Progress Report (I3 progress)</w:t>
            </w:r>
          </w:p>
        </w:tc>
        <w:tc>
          <w:tcPr>
            <w:tcW w:w="1349" w:type="dxa"/>
            <w:shd w:val="clear" w:color="auto" w:fill="FFFFFF"/>
          </w:tcPr>
          <w:p w14:paraId="24AEA723" w14:textId="6CD4A093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5B4EA13C" w14:textId="1689530D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D43D8D0" w14:textId="7777777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728C6B7C" w14:textId="0BA8FA59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E2012" w:rsidRPr="00B6236C" w14:paraId="675482A4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1EE17B28" w:rsidR="000E2012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>
              <w:rPr>
                <w:rFonts w:ascii="Calibri" w:hAnsi="Calibri" w:cs="Calibri"/>
                <w:sz w:val="22"/>
                <w:szCs w:val="22"/>
              </w:rPr>
              <w:t>R2: I3: Use-Case Diagrams</w:t>
            </w:r>
          </w:p>
        </w:tc>
        <w:tc>
          <w:tcPr>
            <w:tcW w:w="1349" w:type="dxa"/>
            <w:shd w:val="clear" w:color="auto" w:fill="FFFFFF"/>
          </w:tcPr>
          <w:p w14:paraId="0951A880" w14:textId="7427B770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1CB9FE35" w14:textId="350DA507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6780C087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bookmarkEnd w:id="0"/>
      <w:tr w:rsidR="000E2012" w:rsidRPr="00B6236C" w14:paraId="45ECE627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5166E3B8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Use-Case Specifications</w:t>
            </w:r>
          </w:p>
        </w:tc>
        <w:tc>
          <w:tcPr>
            <w:tcW w:w="1349" w:type="dxa"/>
            <w:shd w:val="clear" w:color="auto" w:fill="FFFFFF"/>
          </w:tcPr>
          <w:p w14:paraId="0B230F6F" w14:textId="6EB276E1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5B13BA30" w14:textId="33D072AC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EDAAB5E" w14:textId="5ECBFC3C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0E2012" w:rsidRPr="00B6236C" w14:paraId="74786F0E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52987C23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Functional Tests</w:t>
            </w:r>
          </w:p>
        </w:tc>
        <w:tc>
          <w:tcPr>
            <w:tcW w:w="1349" w:type="dxa"/>
            <w:shd w:val="clear" w:color="auto" w:fill="FFFFFF"/>
          </w:tcPr>
          <w:p w14:paraId="7A6AFAC5" w14:textId="1FC6ADEB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75235811" w14:textId="1298611B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7AD1F816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E2012" w:rsidRPr="00B6236C" w14:paraId="43BE82BA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6427556F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Test Execution Log</w:t>
            </w:r>
          </w:p>
        </w:tc>
        <w:tc>
          <w:tcPr>
            <w:tcW w:w="1349" w:type="dxa"/>
            <w:shd w:val="clear" w:color="auto" w:fill="FFFFFF"/>
          </w:tcPr>
          <w:p w14:paraId="59B5513F" w14:textId="4DD138F1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1BFAD553" w14:textId="6CDF6569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51425C6A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E2012" w:rsidRPr="00B6236C" w14:paraId="6345CF34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79E01E4E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I3 - updated progress</w:t>
            </w:r>
          </w:p>
        </w:tc>
        <w:tc>
          <w:tcPr>
            <w:tcW w:w="1349" w:type="dxa"/>
            <w:shd w:val="clear" w:color="auto" w:fill="FFFFFF"/>
          </w:tcPr>
          <w:p w14:paraId="565C7DC4" w14:textId="17A56715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3551AC88" w14:textId="23298268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Maneesha Narahari</w:t>
            </w:r>
          </w:p>
        </w:tc>
        <w:tc>
          <w:tcPr>
            <w:tcW w:w="1833" w:type="dxa"/>
            <w:shd w:val="clear" w:color="auto" w:fill="FFFFFF"/>
          </w:tcPr>
          <w:p w14:paraId="1954BF91" w14:textId="0A7C922C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0E2012" w:rsidRPr="00B6236C" w14:paraId="3FBC2E49" w14:textId="77777777" w:rsidTr="008867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680052E9" w:rsidR="000E2012" w:rsidRPr="003A12D4" w:rsidRDefault="000E2012" w:rsidP="000E2012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I3: Retrospective Report</w:t>
            </w:r>
          </w:p>
        </w:tc>
        <w:tc>
          <w:tcPr>
            <w:tcW w:w="1349" w:type="dxa"/>
            <w:shd w:val="clear" w:color="auto" w:fill="FFFFFF"/>
          </w:tcPr>
          <w:p w14:paraId="6F01CE56" w14:textId="512B0EE5" w:rsidR="000E2012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</w:tcPr>
          <w:p w14:paraId="3355A417" w14:textId="28DFB43E" w:rsidR="000E2012" w:rsidRPr="003A12D4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 w:rsidRPr="004A37CC"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29127016" w:rsidR="000E2012" w:rsidRPr="006A49F0" w:rsidRDefault="000E2012" w:rsidP="000E201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4C60C846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F81089" w14:textId="18CB652E" w:rsidR="00043397" w:rsidRPr="009541A5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</w:p>
        </w:tc>
        <w:tc>
          <w:tcPr>
            <w:tcW w:w="1349" w:type="dxa"/>
            <w:shd w:val="clear" w:color="auto" w:fill="FFFFFF"/>
          </w:tcPr>
          <w:p w14:paraId="069F277F" w14:textId="75D21DBA" w:rsidR="00043397" w:rsidRPr="00E3529F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2BAF0CE" w14:textId="22C8362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8B4D51E" w14:textId="053D7BEF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BC6D9BE" w14:textId="77777777" w:rsidTr="002402F2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12CB5B71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0D0EFB4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146BF7D2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761F7CB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1ADAA3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B4BE4A5" w14:textId="661E9610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098F64B6" w14:textId="04CDCC2D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5D175AA1" w14:textId="677168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63FCBB63" w14:textId="3AEE6A51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0B9BE6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0F52878D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40E53226" w14:textId="67464F0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64352E83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6C48ABF" w14:textId="3E6FDB19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80B41D2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B74D5FC" w14:textId="42349BC1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C4200B6" w14:textId="1D723A55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B2209A1" w14:textId="2D93E2D8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3D83236" w14:textId="6C26F50D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460AA771" w14:textId="77777777" w:rsidTr="001323BA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8E708" w14:textId="77777777" w:rsidR="00043397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BF424A0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02DFEBF" w14:textId="77777777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929929" w14:textId="77777777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98119" w14:textId="77777777" w:rsidR="002B3E2D" w:rsidRDefault="002B3E2D">
      <w:r>
        <w:separator/>
      </w:r>
    </w:p>
  </w:endnote>
  <w:endnote w:type="continuationSeparator" w:id="0">
    <w:p w14:paraId="39494BD3" w14:textId="77777777" w:rsidR="002B3E2D" w:rsidRDefault="002B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B315" w14:textId="77777777" w:rsidR="002B3E2D" w:rsidRDefault="002B3E2D">
      <w:r>
        <w:separator/>
      </w:r>
    </w:p>
  </w:footnote>
  <w:footnote w:type="continuationSeparator" w:id="0">
    <w:p w14:paraId="15FB7B9E" w14:textId="77777777" w:rsidR="002B3E2D" w:rsidRDefault="002B3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0E2012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4"/>
  </w:num>
  <w:num w:numId="2" w16cid:durableId="119496180">
    <w:abstractNumId w:val="2"/>
  </w:num>
  <w:num w:numId="3" w16cid:durableId="853107081">
    <w:abstractNumId w:val="5"/>
  </w:num>
  <w:num w:numId="4" w16cid:durableId="352222094">
    <w:abstractNumId w:val="8"/>
  </w:num>
  <w:num w:numId="5" w16cid:durableId="1222131643">
    <w:abstractNumId w:val="0"/>
  </w:num>
  <w:num w:numId="6" w16cid:durableId="1877234195">
    <w:abstractNumId w:val="11"/>
  </w:num>
  <w:num w:numId="7" w16cid:durableId="794833985">
    <w:abstractNumId w:val="6"/>
  </w:num>
  <w:num w:numId="8" w16cid:durableId="518201847">
    <w:abstractNumId w:val="3"/>
  </w:num>
  <w:num w:numId="9" w16cid:durableId="1537809985">
    <w:abstractNumId w:val="12"/>
  </w:num>
  <w:num w:numId="10" w16cid:durableId="833882799">
    <w:abstractNumId w:val="7"/>
  </w:num>
  <w:num w:numId="11" w16cid:durableId="1385986989">
    <w:abstractNumId w:val="9"/>
  </w:num>
  <w:num w:numId="12" w16cid:durableId="1330861761">
    <w:abstractNumId w:val="10"/>
  </w:num>
  <w:num w:numId="13" w16cid:durableId="106171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807A7"/>
    <w:rsid w:val="00286EA6"/>
    <w:rsid w:val="00292399"/>
    <w:rsid w:val="002972B4"/>
    <w:rsid w:val="002A29BE"/>
    <w:rsid w:val="002A365A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7AD4"/>
    <w:rsid w:val="008816FF"/>
    <w:rsid w:val="008D414E"/>
    <w:rsid w:val="008D63E2"/>
    <w:rsid w:val="008E589B"/>
    <w:rsid w:val="00927B59"/>
    <w:rsid w:val="00947908"/>
    <w:rsid w:val="009541A5"/>
    <w:rsid w:val="00965A89"/>
    <w:rsid w:val="00976858"/>
    <w:rsid w:val="009A3FC5"/>
    <w:rsid w:val="009A50D4"/>
    <w:rsid w:val="009B7FBF"/>
    <w:rsid w:val="009F19E3"/>
    <w:rsid w:val="00A02554"/>
    <w:rsid w:val="00A3162D"/>
    <w:rsid w:val="00A44460"/>
    <w:rsid w:val="00A46471"/>
    <w:rsid w:val="00A54F37"/>
    <w:rsid w:val="00A679D7"/>
    <w:rsid w:val="00A73362"/>
    <w:rsid w:val="00AA44D2"/>
    <w:rsid w:val="00AD1889"/>
    <w:rsid w:val="00AE44BB"/>
    <w:rsid w:val="00AF26B6"/>
    <w:rsid w:val="00AF3A32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12</cp:revision>
  <cp:lastPrinted>2023-01-30T04:34:00Z</cp:lastPrinted>
  <dcterms:created xsi:type="dcterms:W3CDTF">2023-11-05T15:04:00Z</dcterms:created>
  <dcterms:modified xsi:type="dcterms:W3CDTF">2023-11-14T05:11:00Z</dcterms:modified>
  <cp:category>Rev 1.1;last template edit 3-5-05 gje</cp:category>
</cp:coreProperties>
</file>