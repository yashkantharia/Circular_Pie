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36495534" w:rsidR="004266D5" w:rsidRPr="00B6236C" w:rsidRDefault="007E64C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11-</w:t>
            </w:r>
            <w:r w:rsidR="004777B3">
              <w:rPr>
                <w:i w:val="0"/>
                <w:szCs w:val="18"/>
              </w:rPr>
              <w:t>30</w:t>
            </w:r>
            <w:r w:rsidR="000042F1">
              <w:rPr>
                <w:i w:val="0"/>
                <w:szCs w:val="18"/>
              </w:rPr>
              <w:t>-2023</w:t>
            </w:r>
            <w:r w:rsidR="00F55401">
              <w:rPr>
                <w:i w:val="0"/>
                <w:szCs w:val="18"/>
              </w:rPr>
              <w:t xml:space="preserve"> 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1D1F2565" w:rsidR="004266D5" w:rsidRPr="00B6236C" w:rsidRDefault="00562A4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</w:t>
            </w:r>
            <w:r w:rsidR="0064002F">
              <w:rPr>
                <w:i w:val="0"/>
                <w:szCs w:val="18"/>
              </w:rPr>
              <w:t>9</w:t>
            </w:r>
            <w:r w:rsidR="00605CAB">
              <w:rPr>
                <w:i w:val="0"/>
                <w:szCs w:val="18"/>
              </w:rPr>
              <w:t>:</w:t>
            </w:r>
            <w:r w:rsidR="0064002F">
              <w:rPr>
                <w:i w:val="0"/>
                <w:szCs w:val="18"/>
              </w:rPr>
              <w:t>0</w:t>
            </w:r>
            <w:r w:rsidR="002A29BE">
              <w:rPr>
                <w:i w:val="0"/>
                <w:szCs w:val="18"/>
              </w:rPr>
              <w:t>0</w:t>
            </w:r>
            <w:r w:rsidR="00F5072B">
              <w:rPr>
                <w:i w:val="0"/>
                <w:szCs w:val="18"/>
              </w:rPr>
              <w:t xml:space="preserve"> </w:t>
            </w:r>
            <w:r w:rsidR="00EA3C74">
              <w:rPr>
                <w:i w:val="0"/>
                <w:szCs w:val="18"/>
              </w:rPr>
              <w:t>9</w:t>
            </w:r>
            <w:r w:rsidR="009B7FBF">
              <w:rPr>
                <w:i w:val="0"/>
                <w:szCs w:val="18"/>
              </w:rPr>
              <w:t xml:space="preserve">M to </w:t>
            </w:r>
            <w:r w:rsidR="0064002F">
              <w:rPr>
                <w:i w:val="0"/>
                <w:szCs w:val="18"/>
              </w:rPr>
              <w:t>10</w:t>
            </w:r>
            <w:r w:rsidR="007E1401">
              <w:rPr>
                <w:i w:val="0"/>
                <w:szCs w:val="18"/>
              </w:rPr>
              <w:t>:</w:t>
            </w:r>
            <w:r w:rsidR="0064002F">
              <w:rPr>
                <w:i w:val="0"/>
                <w:szCs w:val="18"/>
              </w:rPr>
              <w:t>00</w:t>
            </w:r>
            <w:r w:rsidR="009B7FBF">
              <w:rPr>
                <w:i w:val="0"/>
                <w:szCs w:val="18"/>
              </w:rPr>
              <w:t xml:space="preserve"> </w:t>
            </w:r>
            <w:r w:rsidR="00EA3C74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092E190E" w:rsidR="004266D5" w:rsidRPr="00B6236C" w:rsidRDefault="00F3335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2B7C21">
        <w:trPr>
          <w:cantSplit/>
          <w:trHeight w:val="578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768C264F" w14:textId="08865134" w:rsidR="009541A5" w:rsidRDefault="002A3DFF" w:rsidP="009541A5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>
              <w:rPr>
                <w:szCs w:val="18"/>
              </w:rPr>
              <w:t>Progress Check</w:t>
            </w:r>
          </w:p>
          <w:p w14:paraId="23002D5F" w14:textId="3C2AC1B2" w:rsidR="001C725C" w:rsidRPr="009541A5" w:rsidRDefault="00B83512" w:rsidP="009541A5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 w:rsidRPr="009541A5">
              <w:rPr>
                <w:szCs w:val="18"/>
              </w:rPr>
              <w:t>Discussions on que</w:t>
            </w:r>
            <w:r w:rsidR="00483ACB" w:rsidRPr="009541A5">
              <w:rPr>
                <w:szCs w:val="18"/>
              </w:rPr>
              <w:t>ri</w:t>
            </w:r>
            <w:r w:rsidRPr="009541A5">
              <w:rPr>
                <w:szCs w:val="18"/>
              </w:rPr>
              <w:t>es if needed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2B7C21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341FB89C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7CE2B3D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7BA30BC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453BF1A6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002EA8" w:rsidRPr="00B6236C" w14:paraId="19BE7DB2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55D296" w14:textId="02B7078B" w:rsidR="00002EA8" w:rsidRPr="009B7FBF" w:rsidRDefault="00002EA8" w:rsidP="00002EA8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47C878E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691BDD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35EDFD9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95"/>
        <w:gridCol w:w="1165"/>
        <w:gridCol w:w="545"/>
        <w:gridCol w:w="1255"/>
        <w:gridCol w:w="1710"/>
      </w:tblGrid>
      <w:tr w:rsidR="001C7821" w:rsidRPr="00B6236C" w14:paraId="59C4DE36" w14:textId="77777777" w:rsidTr="009E0F1F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9E0F1F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gridSpan w:val="2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gridSpan w:val="2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4777B3" w:rsidRPr="00B6236C" w14:paraId="27ECE9C6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5CF3D284" w14:textId="02BD4601" w:rsidR="004777B3" w:rsidRPr="00AB1CD7" w:rsidRDefault="004777B3" w:rsidP="004777B3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Use-Case Diagrams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10DFE9FF" w14:textId="2105B029" w:rsidR="004777B3" w:rsidRDefault="004777B3" w:rsidP="004777B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79209F85" w14:textId="7C488DDF" w:rsidR="004777B3" w:rsidRDefault="004777B3" w:rsidP="004777B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Sarvesh Desai</w:t>
            </w:r>
          </w:p>
        </w:tc>
        <w:tc>
          <w:tcPr>
            <w:tcW w:w="1710" w:type="dxa"/>
            <w:vAlign w:val="bottom"/>
          </w:tcPr>
          <w:p w14:paraId="7394A0E2" w14:textId="067790A9" w:rsidR="004777B3" w:rsidRDefault="004777B3" w:rsidP="004777B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4777B3" w:rsidRPr="00B6236C" w14:paraId="1CBDD957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25F248E7" w14:textId="42FE0AAF" w:rsidR="004777B3" w:rsidRPr="00A83EF7" w:rsidRDefault="004777B3" w:rsidP="004777B3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Jira: Update Kanban Board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5AE3938B" w14:textId="3016D768" w:rsidR="004777B3" w:rsidRDefault="004777B3" w:rsidP="004777B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67A01C3A" w14:textId="5BE27788" w:rsidR="004777B3" w:rsidRDefault="004777B3" w:rsidP="004777B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0467CA05" w14:textId="1A108DB3" w:rsidR="004777B3" w:rsidRDefault="004777B3" w:rsidP="004777B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4777B3" w:rsidRPr="00B6236C" w14:paraId="2B499C63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3A47A8EF" w14:textId="60A54470" w:rsidR="004777B3" w:rsidRPr="00A83EF7" w:rsidRDefault="004777B3" w:rsidP="004777B3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Jenkins Progress Report (I4 plan)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6A28B9DB" w14:textId="3149EDB7" w:rsidR="004777B3" w:rsidRDefault="004777B3" w:rsidP="004777B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376EE904" w14:textId="271BD24C" w:rsidR="004777B3" w:rsidRDefault="004777B3" w:rsidP="004777B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Poonam Adtani</w:t>
            </w:r>
          </w:p>
        </w:tc>
        <w:tc>
          <w:tcPr>
            <w:tcW w:w="1710" w:type="dxa"/>
            <w:vAlign w:val="bottom"/>
          </w:tcPr>
          <w:p w14:paraId="34EE0BDB" w14:textId="715F83A0" w:rsidR="004777B3" w:rsidRDefault="004777B3" w:rsidP="004777B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4777B3" w:rsidRPr="00B6236C" w14:paraId="5E52BDEE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420154E9" w14:textId="14A2E941" w:rsidR="004777B3" w:rsidRPr="00A83EF7" w:rsidRDefault="004777B3" w:rsidP="004777B3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Updated RCT (planning I4 iterations)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48234B68" w14:textId="0BEC2C6E" w:rsidR="004777B3" w:rsidRDefault="004777B3" w:rsidP="004777B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0D10A9AE" w14:textId="0E749E74" w:rsidR="004777B3" w:rsidRDefault="004777B3" w:rsidP="004777B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2AEF8A87" w14:textId="77777777" w:rsidR="004777B3" w:rsidRDefault="004777B3" w:rsidP="004777B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  <w:p w14:paraId="534A23F8" w14:textId="55D1C980" w:rsidR="004777B3" w:rsidRDefault="004777B3" w:rsidP="004777B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777B3" w:rsidRPr="00B6236C" w14:paraId="323543C5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736B1780" w14:textId="1B637A11" w:rsidR="004777B3" w:rsidRPr="00A83EF7" w:rsidRDefault="004777B3" w:rsidP="004777B3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Actors (Entitlements specification, Tab in RCT)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6E717971" w14:textId="5A06120B" w:rsidR="004777B3" w:rsidRDefault="004777B3" w:rsidP="004777B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124CCC47" w14:textId="20FA6E0A" w:rsidR="004777B3" w:rsidRDefault="004777B3" w:rsidP="004777B3">
            <w:pPr>
              <w:pStyle w:val="CovFormText"/>
              <w:keepNext/>
              <w:keepLines/>
              <w:spacing w:before="0"/>
              <w:rPr>
                <w:szCs w:val="18"/>
              </w:rPr>
            </w:pPr>
            <w:r>
              <w:rPr>
                <w:rFonts w:cs="Arial"/>
                <w:sz w:val="20"/>
              </w:rPr>
              <w:t>Tharun Reddy</w:t>
            </w:r>
          </w:p>
        </w:tc>
        <w:tc>
          <w:tcPr>
            <w:tcW w:w="1710" w:type="dxa"/>
            <w:vAlign w:val="bottom"/>
          </w:tcPr>
          <w:p w14:paraId="27458CBF" w14:textId="425C371F" w:rsidR="004777B3" w:rsidRDefault="004777B3" w:rsidP="004777B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4777B3" w:rsidRPr="00B6236C" w14:paraId="45AE6E72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4075A1E0" w14:textId="2FC870B5" w:rsidR="004777B3" w:rsidRPr="00A83EF7" w:rsidRDefault="004777B3" w:rsidP="004777B3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Use-Case Specifications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7BCFE8E3" w14:textId="3047922C" w:rsidR="004777B3" w:rsidRDefault="004777B3" w:rsidP="004777B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7226367C" w14:textId="3CEA7F11" w:rsidR="004777B3" w:rsidRDefault="004777B3" w:rsidP="004777B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Alan Parmar</w:t>
            </w:r>
          </w:p>
        </w:tc>
        <w:tc>
          <w:tcPr>
            <w:tcW w:w="1710" w:type="dxa"/>
            <w:vAlign w:val="bottom"/>
          </w:tcPr>
          <w:p w14:paraId="3F053426" w14:textId="0B197490" w:rsidR="004777B3" w:rsidRDefault="004777B3" w:rsidP="004777B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4777B3" w:rsidRPr="00B6236C" w14:paraId="3A984E42" w14:textId="77777777" w:rsidTr="00F211BC">
        <w:trPr>
          <w:cantSplit/>
        </w:trPr>
        <w:tc>
          <w:tcPr>
            <w:tcW w:w="5310" w:type="dxa"/>
            <w:gridSpan w:val="4"/>
            <w:vAlign w:val="bottom"/>
          </w:tcPr>
          <w:p w14:paraId="4FCFE0AF" w14:textId="72790E63" w:rsidR="004777B3" w:rsidRPr="00A83EF7" w:rsidRDefault="004777B3" w:rsidP="004777B3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Supplementary Requirements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74EB682C" w14:textId="7E2F7FA7" w:rsidR="004777B3" w:rsidRDefault="004777B3" w:rsidP="004777B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06084E95" w14:textId="1AA28153" w:rsidR="004777B3" w:rsidRDefault="004777B3" w:rsidP="004777B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Maneesha Narahari</w:t>
            </w:r>
          </w:p>
        </w:tc>
        <w:tc>
          <w:tcPr>
            <w:tcW w:w="1710" w:type="dxa"/>
            <w:vAlign w:val="bottom"/>
          </w:tcPr>
          <w:p w14:paraId="07BB6181" w14:textId="67481B3A" w:rsidR="004777B3" w:rsidRDefault="004777B3" w:rsidP="004777B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4777B3" w:rsidRPr="00B6236C" w14:paraId="38FDF256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7F847067" w14:textId="4425CFAE" w:rsidR="004777B3" w:rsidRPr="009541A5" w:rsidRDefault="004777B3" w:rsidP="004777B3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UML Diagrams (Class, Sequence)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16D9179C" w14:textId="010A2C1C" w:rsidR="004777B3" w:rsidRDefault="004777B3" w:rsidP="004777B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216B6D5A" w14:textId="3E993EBA" w:rsidR="004777B3" w:rsidRDefault="004777B3" w:rsidP="004777B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314ED995" w14:textId="18084123" w:rsidR="004777B3" w:rsidRDefault="004777B3" w:rsidP="004777B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4777B3" w:rsidRPr="00B6236C" w14:paraId="604E0B84" w14:textId="77777777" w:rsidTr="00F211BC">
        <w:trPr>
          <w:cantSplit/>
        </w:trPr>
        <w:tc>
          <w:tcPr>
            <w:tcW w:w="5310" w:type="dxa"/>
            <w:gridSpan w:val="4"/>
            <w:vAlign w:val="bottom"/>
          </w:tcPr>
          <w:p w14:paraId="0146927B" w14:textId="1E4D6898" w:rsidR="004777B3" w:rsidRPr="009541A5" w:rsidRDefault="004777B3" w:rsidP="004777B3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ER Diagrams (conceptual, logical)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0B6E25DE" w14:textId="18667E80" w:rsidR="004777B3" w:rsidRDefault="004777B3" w:rsidP="004777B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1BAF7D6F" w14:textId="3B46B551" w:rsidR="004777B3" w:rsidRDefault="004777B3" w:rsidP="004777B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Poonam Adtnai</w:t>
            </w:r>
          </w:p>
        </w:tc>
        <w:tc>
          <w:tcPr>
            <w:tcW w:w="1710" w:type="dxa"/>
          </w:tcPr>
          <w:p w14:paraId="366BCAC0" w14:textId="22A6ABE9" w:rsidR="004777B3" w:rsidRDefault="004777B3" w:rsidP="004777B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</w:tr>
      <w:tr w:rsidR="004777B3" w:rsidRPr="00B6236C" w14:paraId="2FFD8738" w14:textId="77777777" w:rsidTr="00F211BC">
        <w:trPr>
          <w:cantSplit/>
        </w:trPr>
        <w:tc>
          <w:tcPr>
            <w:tcW w:w="5310" w:type="dxa"/>
            <w:gridSpan w:val="4"/>
            <w:vAlign w:val="bottom"/>
          </w:tcPr>
          <w:p w14:paraId="2D1CAE5B" w14:textId="431A3F52" w:rsidR="004777B3" w:rsidRPr="009541A5" w:rsidRDefault="004777B3" w:rsidP="004777B3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List of Tasks for I4 (using RCT) - updated progress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4059A603" w14:textId="07B46799" w:rsidR="004777B3" w:rsidRDefault="004777B3" w:rsidP="004777B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4A428978" w14:textId="22175141" w:rsidR="004777B3" w:rsidRDefault="004777B3" w:rsidP="004777B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Saichand Reddy</w:t>
            </w:r>
          </w:p>
        </w:tc>
        <w:tc>
          <w:tcPr>
            <w:tcW w:w="1710" w:type="dxa"/>
            <w:vAlign w:val="bottom"/>
          </w:tcPr>
          <w:p w14:paraId="75A0AC43" w14:textId="7394E2CF" w:rsidR="004777B3" w:rsidRDefault="004777B3" w:rsidP="004777B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A83EF7" w:rsidRPr="00B6236C" w14:paraId="42F1F1D9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2C393301" w14:textId="1E4CA120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29668807" w14:textId="484BE048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5D7D4623" w14:textId="299B5D02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29F8A580" w14:textId="7FB04D88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02F1F8C9" w14:textId="77777777" w:rsidTr="009E0F1F">
        <w:trPr>
          <w:cantSplit/>
        </w:trPr>
        <w:tc>
          <w:tcPr>
            <w:tcW w:w="5310" w:type="dxa"/>
            <w:gridSpan w:val="4"/>
          </w:tcPr>
          <w:p w14:paraId="3CFB5B67" w14:textId="7CCDF847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11EE6586" w14:textId="32854812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01B976C3" w14:textId="5B645106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430DC957" w14:textId="21E7F9BB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05E81ADE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17E1E9E6" w14:textId="04BAA9B7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50D6DCD8" w14:textId="5BAF1DE5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5DE33577" w14:textId="03A7E955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7086FEC1" w14:textId="3E2A9BCD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268DE704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345B67BA" w14:textId="333D0FD7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31A72370" w14:textId="5E31B015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7407437F" w14:textId="7F00D67F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55B547BC" w14:textId="525AC33D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51AA9716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2CE457A0" w14:textId="6F8898FE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4F02606D" w14:textId="3D93F0C5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293A247E" w14:textId="09167505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3696C905" w14:textId="17DCB4F2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52C20018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35B027C7" w14:textId="2E7CBD9E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41F2DD5A" w14:textId="6CC72253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1D229A4B" w14:textId="63B9DFAF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5385E57E" w14:textId="666249E6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0A7FABEC" w14:textId="77777777" w:rsidTr="009E0F1F">
        <w:trPr>
          <w:cantSplit/>
        </w:trPr>
        <w:tc>
          <w:tcPr>
            <w:tcW w:w="5310" w:type="dxa"/>
            <w:gridSpan w:val="4"/>
          </w:tcPr>
          <w:p w14:paraId="778A7314" w14:textId="66FD8277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156DC8B8" w14:textId="074E6ECE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2FB9F776" w14:textId="7D5A2BC7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0C5741B0" w14:textId="02832CCB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353470C1" w14:textId="77777777" w:rsidTr="009E0F1F">
        <w:trPr>
          <w:cantSplit/>
        </w:trPr>
        <w:tc>
          <w:tcPr>
            <w:tcW w:w="5310" w:type="dxa"/>
            <w:gridSpan w:val="4"/>
          </w:tcPr>
          <w:p w14:paraId="5EF32BF0" w14:textId="6427293A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31E980A9" w14:textId="044EF55A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65F9B181" w14:textId="0AC36038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371B8119" w14:textId="268300D3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325E77" w14:paraId="7247F7ED" w14:textId="405E45B3" w:rsidTr="009E0F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2"/>
          <w:wBefore w:w="95" w:type="dxa"/>
          <w:wAfter w:w="2965" w:type="dxa"/>
          <w:trHeight w:val="300"/>
        </w:trPr>
        <w:tc>
          <w:tcPr>
            <w:tcW w:w="1800" w:type="dxa"/>
          </w:tcPr>
          <w:p w14:paraId="32E5BA96" w14:textId="77777777" w:rsidR="00A83EF7" w:rsidRPr="00325E77" w:rsidRDefault="00A83EF7" w:rsidP="00A83EF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A83EF7" w:rsidRPr="00325E77" w:rsidRDefault="00A83EF7" w:rsidP="00A83EF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710" w:type="dxa"/>
            <w:gridSpan w:val="2"/>
          </w:tcPr>
          <w:p w14:paraId="7BA4C0A3" w14:textId="77777777" w:rsidR="00A83EF7" w:rsidRPr="00325E77" w:rsidRDefault="00A83EF7" w:rsidP="00A83EF7"/>
        </w:tc>
        <w:tc>
          <w:tcPr>
            <w:tcW w:w="1710" w:type="dxa"/>
            <w:gridSpan w:val="2"/>
          </w:tcPr>
          <w:p w14:paraId="7A7F1A88" w14:textId="77777777" w:rsidR="00A83EF7" w:rsidRPr="00325E77" w:rsidRDefault="00A83EF7" w:rsidP="00A83EF7"/>
        </w:tc>
      </w:tr>
      <w:tr w:rsidR="00A83EF7" w:rsidRPr="00325E77" w14:paraId="34C1A6D4" w14:textId="77777777" w:rsidTr="009E0F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6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A83EF7" w:rsidRPr="00325E77" w:rsidRDefault="00A83EF7" w:rsidP="00A83EF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A83EF7" w:rsidRPr="00325E77" w:rsidRDefault="00A83EF7" w:rsidP="00A83EF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1323BA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76FE992C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BF50F0">
              <w:rPr>
                <w:sz w:val="18"/>
                <w:szCs w:val="18"/>
              </w:rPr>
              <w:t xml:space="preserve">Plan </w:t>
            </w:r>
            <w:r w:rsidR="00F57A3D">
              <w:rPr>
                <w:sz w:val="18"/>
                <w:szCs w:val="18"/>
              </w:rPr>
              <w:t xml:space="preserve">- </w:t>
            </w:r>
            <w:r w:rsidR="004777B3">
              <w:rPr>
                <w:sz w:val="18"/>
                <w:szCs w:val="18"/>
              </w:rPr>
              <w:t>12</w:t>
            </w:r>
            <w:r w:rsidR="00BF50F0">
              <w:rPr>
                <w:sz w:val="18"/>
                <w:szCs w:val="18"/>
              </w:rPr>
              <w:t>/</w:t>
            </w:r>
            <w:r w:rsidR="004777B3">
              <w:rPr>
                <w:sz w:val="18"/>
                <w:szCs w:val="18"/>
              </w:rPr>
              <w:t>01</w:t>
            </w:r>
            <w:r w:rsidR="00BF50F0">
              <w:rPr>
                <w:sz w:val="18"/>
                <w:szCs w:val="18"/>
              </w:rPr>
              <w:t>/23</w:t>
            </w:r>
          </w:p>
        </w:tc>
      </w:tr>
      <w:tr w:rsidR="00176704" w:rsidRPr="00B6236C" w14:paraId="36294EC6" w14:textId="77777777" w:rsidTr="001323BA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043397" w:rsidRPr="00B6236C" w14:paraId="66F874E5" w14:textId="77777777" w:rsidTr="00910D7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72E356B4" w14:textId="29E6FCF6" w:rsidR="00043397" w:rsidRPr="003A12D4" w:rsidRDefault="004777B3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Make modifcations after review if any</w:t>
            </w:r>
          </w:p>
        </w:tc>
        <w:tc>
          <w:tcPr>
            <w:tcW w:w="1349" w:type="dxa"/>
            <w:shd w:val="clear" w:color="auto" w:fill="FFFFFF"/>
          </w:tcPr>
          <w:p w14:paraId="16821D85" w14:textId="2450969F" w:rsidR="00043397" w:rsidRDefault="004777B3" w:rsidP="0004339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8B340F9" w14:textId="5E8F8D6C" w:rsidR="00043397" w:rsidRPr="003A12D4" w:rsidRDefault="004777B3" w:rsidP="0004339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2FD05924" w14:textId="0D0F2344" w:rsidR="00043397" w:rsidRPr="006A49F0" w:rsidRDefault="004777B3" w:rsidP="0004339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043397" w:rsidRPr="00B6236C" w14:paraId="5D77464C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64A96595" w14:textId="5F295442" w:rsidR="00043397" w:rsidRPr="003A12D4" w:rsidRDefault="004777B3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Distribute Tasks for the week</w:t>
            </w:r>
          </w:p>
        </w:tc>
        <w:tc>
          <w:tcPr>
            <w:tcW w:w="1349" w:type="dxa"/>
            <w:shd w:val="clear" w:color="auto" w:fill="FFFFFF"/>
            <w:vAlign w:val="bottom"/>
          </w:tcPr>
          <w:p w14:paraId="51AAF0A6" w14:textId="1D465BDF" w:rsidR="00043397" w:rsidRDefault="004777B3" w:rsidP="0004339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25DF033F" w14:textId="11810721" w:rsidR="00043397" w:rsidRPr="003A12D4" w:rsidRDefault="004777B3" w:rsidP="0004339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78C53C9" w14:textId="4440B1AE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787E16AD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3D0AA40" w14:textId="7FC395F0" w:rsidR="00043397" w:rsidRPr="003A12D4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37202E85" w14:textId="77EAA4DC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68A572EA" w14:textId="321F5AC9" w:rsidR="00043397" w:rsidRPr="003A12D4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2E36699A" w14:textId="54789CAC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08DB2CA1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1838F3F8" w14:textId="0987D476" w:rsidR="00043397" w:rsidRPr="003A12D4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5BF43427" w14:textId="2574B671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4281ABD0" w14:textId="1EBF217F" w:rsidR="00043397" w:rsidRPr="003A12D4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03A916C5" w14:textId="0D5C0882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0EFD0" w14:textId="77777777" w:rsidR="0067392A" w:rsidRDefault="0067392A">
      <w:r>
        <w:separator/>
      </w:r>
    </w:p>
  </w:endnote>
  <w:endnote w:type="continuationSeparator" w:id="0">
    <w:p w14:paraId="49CB0805" w14:textId="77777777" w:rsidR="0067392A" w:rsidRDefault="00673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A2CA6" w14:textId="77777777" w:rsidR="0067392A" w:rsidRDefault="0067392A">
      <w:r>
        <w:separator/>
      </w:r>
    </w:p>
  </w:footnote>
  <w:footnote w:type="continuationSeparator" w:id="0">
    <w:p w14:paraId="471CA588" w14:textId="77777777" w:rsidR="0067392A" w:rsidRDefault="006739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4777B3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5pt;height:70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5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901" w:hanging="360"/>
      </w:pPr>
    </w:lvl>
    <w:lvl w:ilvl="2" w:tplc="4009001B" w:tentative="1">
      <w:start w:val="1"/>
      <w:numFmt w:val="lowerRoman"/>
      <w:lvlText w:val="%3."/>
      <w:lvlJc w:val="right"/>
      <w:pPr>
        <w:ind w:left="6621" w:hanging="180"/>
      </w:pPr>
    </w:lvl>
    <w:lvl w:ilvl="3" w:tplc="4009000F" w:tentative="1">
      <w:start w:val="1"/>
      <w:numFmt w:val="decimal"/>
      <w:lvlText w:val="%4."/>
      <w:lvlJc w:val="left"/>
      <w:pPr>
        <w:ind w:left="7341" w:hanging="360"/>
      </w:pPr>
    </w:lvl>
    <w:lvl w:ilvl="4" w:tplc="40090019" w:tentative="1">
      <w:start w:val="1"/>
      <w:numFmt w:val="lowerLetter"/>
      <w:lvlText w:val="%5."/>
      <w:lvlJc w:val="left"/>
      <w:pPr>
        <w:ind w:left="8061" w:hanging="360"/>
      </w:pPr>
    </w:lvl>
    <w:lvl w:ilvl="5" w:tplc="4009001B" w:tentative="1">
      <w:start w:val="1"/>
      <w:numFmt w:val="lowerRoman"/>
      <w:lvlText w:val="%6."/>
      <w:lvlJc w:val="right"/>
      <w:pPr>
        <w:ind w:left="8781" w:hanging="180"/>
      </w:pPr>
    </w:lvl>
    <w:lvl w:ilvl="6" w:tplc="4009000F" w:tentative="1">
      <w:start w:val="1"/>
      <w:numFmt w:val="decimal"/>
      <w:lvlText w:val="%7."/>
      <w:lvlJc w:val="left"/>
      <w:pPr>
        <w:ind w:left="9501" w:hanging="360"/>
      </w:pPr>
    </w:lvl>
    <w:lvl w:ilvl="7" w:tplc="40090019" w:tentative="1">
      <w:start w:val="1"/>
      <w:numFmt w:val="lowerLetter"/>
      <w:lvlText w:val="%8."/>
      <w:lvlJc w:val="left"/>
      <w:pPr>
        <w:ind w:left="10221" w:hanging="360"/>
      </w:pPr>
    </w:lvl>
    <w:lvl w:ilvl="8" w:tplc="4009001B" w:tentative="1">
      <w:start w:val="1"/>
      <w:numFmt w:val="lowerRoman"/>
      <w:lvlText w:val="%9."/>
      <w:lvlJc w:val="right"/>
      <w:pPr>
        <w:ind w:left="10941" w:hanging="180"/>
      </w:pPr>
    </w:lvl>
  </w:abstractNum>
  <w:abstractNum w:abstractNumId="1" w15:restartNumberingAfterBreak="0">
    <w:nsid w:val="1CB61E54"/>
    <w:multiLevelType w:val="hybridMultilevel"/>
    <w:tmpl w:val="2B4A22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B3E13"/>
    <w:multiLevelType w:val="hybridMultilevel"/>
    <w:tmpl w:val="06986A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16C19"/>
    <w:multiLevelType w:val="hybridMultilevel"/>
    <w:tmpl w:val="F6D628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E6B95"/>
    <w:multiLevelType w:val="hybridMultilevel"/>
    <w:tmpl w:val="9AA64A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D5240D0"/>
    <w:multiLevelType w:val="multilevel"/>
    <w:tmpl w:val="0C12720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22897"/>
    <w:multiLevelType w:val="hybridMultilevel"/>
    <w:tmpl w:val="DF7658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F3BC2"/>
    <w:multiLevelType w:val="hybridMultilevel"/>
    <w:tmpl w:val="562A1A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F1283"/>
    <w:multiLevelType w:val="hybridMultilevel"/>
    <w:tmpl w:val="0C1272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31219"/>
    <w:multiLevelType w:val="hybridMultilevel"/>
    <w:tmpl w:val="0C1272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15B54"/>
    <w:multiLevelType w:val="hybridMultilevel"/>
    <w:tmpl w:val="997482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225FC"/>
    <w:multiLevelType w:val="hybridMultilevel"/>
    <w:tmpl w:val="081C7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A9517B"/>
    <w:multiLevelType w:val="hybridMultilevel"/>
    <w:tmpl w:val="2B4A2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732AD8"/>
    <w:multiLevelType w:val="hybridMultilevel"/>
    <w:tmpl w:val="DF7658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295560"/>
    <w:multiLevelType w:val="hybridMultilevel"/>
    <w:tmpl w:val="FC6452E0"/>
    <w:lvl w:ilvl="0" w:tplc="029C8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7"/>
  </w:num>
  <w:num w:numId="2" w16cid:durableId="119496180">
    <w:abstractNumId w:val="3"/>
  </w:num>
  <w:num w:numId="3" w16cid:durableId="853107081">
    <w:abstractNumId w:val="9"/>
  </w:num>
  <w:num w:numId="4" w16cid:durableId="352222094">
    <w:abstractNumId w:val="16"/>
  </w:num>
  <w:num w:numId="5" w16cid:durableId="1222131643">
    <w:abstractNumId w:val="0"/>
  </w:num>
  <w:num w:numId="6" w16cid:durableId="1877234195">
    <w:abstractNumId w:val="20"/>
  </w:num>
  <w:num w:numId="7" w16cid:durableId="794833985">
    <w:abstractNumId w:val="11"/>
  </w:num>
  <w:num w:numId="8" w16cid:durableId="518201847">
    <w:abstractNumId w:val="4"/>
  </w:num>
  <w:num w:numId="9" w16cid:durableId="1537809985">
    <w:abstractNumId w:val="21"/>
  </w:num>
  <w:num w:numId="10" w16cid:durableId="833882799">
    <w:abstractNumId w:val="15"/>
  </w:num>
  <w:num w:numId="11" w16cid:durableId="1385986989">
    <w:abstractNumId w:val="17"/>
  </w:num>
  <w:num w:numId="12" w16cid:durableId="1330861761">
    <w:abstractNumId w:val="19"/>
  </w:num>
  <w:num w:numId="13" w16cid:durableId="1061711784">
    <w:abstractNumId w:val="1"/>
  </w:num>
  <w:num w:numId="14" w16cid:durableId="1713189878">
    <w:abstractNumId w:val="12"/>
  </w:num>
  <w:num w:numId="15" w16cid:durableId="372384938">
    <w:abstractNumId w:val="2"/>
  </w:num>
  <w:num w:numId="16" w16cid:durableId="627398797">
    <w:abstractNumId w:val="8"/>
  </w:num>
  <w:num w:numId="17" w16cid:durableId="1905950234">
    <w:abstractNumId w:val="13"/>
  </w:num>
  <w:num w:numId="18" w16cid:durableId="11148058">
    <w:abstractNumId w:val="6"/>
  </w:num>
  <w:num w:numId="19" w16cid:durableId="1576547757">
    <w:abstractNumId w:val="14"/>
  </w:num>
  <w:num w:numId="20" w16cid:durableId="1204908201">
    <w:abstractNumId w:val="5"/>
  </w:num>
  <w:num w:numId="21" w16cid:durableId="1413159474">
    <w:abstractNumId w:val="10"/>
  </w:num>
  <w:num w:numId="22" w16cid:durableId="17562420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2EA8"/>
    <w:rsid w:val="000042F1"/>
    <w:rsid w:val="000047AA"/>
    <w:rsid w:val="00043397"/>
    <w:rsid w:val="00050012"/>
    <w:rsid w:val="00053B7F"/>
    <w:rsid w:val="000557A0"/>
    <w:rsid w:val="000768A6"/>
    <w:rsid w:val="000B5469"/>
    <w:rsid w:val="000D22B8"/>
    <w:rsid w:val="000E2012"/>
    <w:rsid w:val="00100C5A"/>
    <w:rsid w:val="001071C3"/>
    <w:rsid w:val="0011338E"/>
    <w:rsid w:val="00131F97"/>
    <w:rsid w:val="001323BA"/>
    <w:rsid w:val="001407C4"/>
    <w:rsid w:val="00155255"/>
    <w:rsid w:val="001556E8"/>
    <w:rsid w:val="001630E8"/>
    <w:rsid w:val="00173C1B"/>
    <w:rsid w:val="00176704"/>
    <w:rsid w:val="0018031D"/>
    <w:rsid w:val="0019634E"/>
    <w:rsid w:val="001A07C9"/>
    <w:rsid w:val="001A114B"/>
    <w:rsid w:val="001A12D1"/>
    <w:rsid w:val="001C151C"/>
    <w:rsid w:val="001C216D"/>
    <w:rsid w:val="001C725C"/>
    <w:rsid w:val="001C7821"/>
    <w:rsid w:val="001D7DC5"/>
    <w:rsid w:val="001E08E5"/>
    <w:rsid w:val="001F3641"/>
    <w:rsid w:val="001F6B36"/>
    <w:rsid w:val="002262DC"/>
    <w:rsid w:val="00242A6F"/>
    <w:rsid w:val="00262CB5"/>
    <w:rsid w:val="00266796"/>
    <w:rsid w:val="002807A7"/>
    <w:rsid w:val="00283D91"/>
    <w:rsid w:val="00286EA6"/>
    <w:rsid w:val="00292399"/>
    <w:rsid w:val="002972B4"/>
    <w:rsid w:val="002A29BE"/>
    <w:rsid w:val="002A365A"/>
    <w:rsid w:val="002A3DFF"/>
    <w:rsid w:val="002A6FDA"/>
    <w:rsid w:val="002B3E2D"/>
    <w:rsid w:val="002B7C21"/>
    <w:rsid w:val="002D1660"/>
    <w:rsid w:val="002E59C1"/>
    <w:rsid w:val="002E6B84"/>
    <w:rsid w:val="00307715"/>
    <w:rsid w:val="00323CAE"/>
    <w:rsid w:val="00325E77"/>
    <w:rsid w:val="00332B93"/>
    <w:rsid w:val="00333A6E"/>
    <w:rsid w:val="00353390"/>
    <w:rsid w:val="00361221"/>
    <w:rsid w:val="003635C7"/>
    <w:rsid w:val="0038277A"/>
    <w:rsid w:val="003A12D4"/>
    <w:rsid w:val="003A1BA0"/>
    <w:rsid w:val="003A24CA"/>
    <w:rsid w:val="003A53E4"/>
    <w:rsid w:val="003A5CFD"/>
    <w:rsid w:val="003A77D2"/>
    <w:rsid w:val="003B2F07"/>
    <w:rsid w:val="003C26C3"/>
    <w:rsid w:val="003D0FF5"/>
    <w:rsid w:val="003D1079"/>
    <w:rsid w:val="003D449D"/>
    <w:rsid w:val="003D56E3"/>
    <w:rsid w:val="003E29CC"/>
    <w:rsid w:val="003F6BA9"/>
    <w:rsid w:val="00400616"/>
    <w:rsid w:val="00400D82"/>
    <w:rsid w:val="004266D5"/>
    <w:rsid w:val="00430BD5"/>
    <w:rsid w:val="00434BC7"/>
    <w:rsid w:val="004364BA"/>
    <w:rsid w:val="00443B79"/>
    <w:rsid w:val="00462C6C"/>
    <w:rsid w:val="00472A7B"/>
    <w:rsid w:val="00476A2F"/>
    <w:rsid w:val="004777B3"/>
    <w:rsid w:val="00483ACB"/>
    <w:rsid w:val="00487540"/>
    <w:rsid w:val="00487A81"/>
    <w:rsid w:val="004B197D"/>
    <w:rsid w:val="004C29C7"/>
    <w:rsid w:val="004D42BB"/>
    <w:rsid w:val="004D5914"/>
    <w:rsid w:val="004E7BD9"/>
    <w:rsid w:val="005148CF"/>
    <w:rsid w:val="00521A36"/>
    <w:rsid w:val="00527B5C"/>
    <w:rsid w:val="00530D4C"/>
    <w:rsid w:val="00532EBB"/>
    <w:rsid w:val="0053679B"/>
    <w:rsid w:val="00557B70"/>
    <w:rsid w:val="00562A46"/>
    <w:rsid w:val="00582670"/>
    <w:rsid w:val="00590277"/>
    <w:rsid w:val="00593317"/>
    <w:rsid w:val="005A072B"/>
    <w:rsid w:val="005A6D89"/>
    <w:rsid w:val="005B4757"/>
    <w:rsid w:val="005C57E0"/>
    <w:rsid w:val="005E4A91"/>
    <w:rsid w:val="005E5638"/>
    <w:rsid w:val="00605CAB"/>
    <w:rsid w:val="006152FE"/>
    <w:rsid w:val="00623671"/>
    <w:rsid w:val="0064002F"/>
    <w:rsid w:val="00652784"/>
    <w:rsid w:val="00652E3C"/>
    <w:rsid w:val="006650C5"/>
    <w:rsid w:val="00665BC6"/>
    <w:rsid w:val="0067392A"/>
    <w:rsid w:val="0068027F"/>
    <w:rsid w:val="006A43C2"/>
    <w:rsid w:val="006A54E5"/>
    <w:rsid w:val="006A5BC9"/>
    <w:rsid w:val="006E6FF4"/>
    <w:rsid w:val="006F2559"/>
    <w:rsid w:val="006F4336"/>
    <w:rsid w:val="006F4AD9"/>
    <w:rsid w:val="00722485"/>
    <w:rsid w:val="007312A0"/>
    <w:rsid w:val="007357C1"/>
    <w:rsid w:val="00740D8C"/>
    <w:rsid w:val="00752A64"/>
    <w:rsid w:val="00760F00"/>
    <w:rsid w:val="00772653"/>
    <w:rsid w:val="00785877"/>
    <w:rsid w:val="00792C3C"/>
    <w:rsid w:val="007A73AA"/>
    <w:rsid w:val="007C6D88"/>
    <w:rsid w:val="007E1401"/>
    <w:rsid w:val="007E64C9"/>
    <w:rsid w:val="007E66CB"/>
    <w:rsid w:val="008013ED"/>
    <w:rsid w:val="00802387"/>
    <w:rsid w:val="00806750"/>
    <w:rsid w:val="00831AC1"/>
    <w:rsid w:val="008404F1"/>
    <w:rsid w:val="00842848"/>
    <w:rsid w:val="00842FE1"/>
    <w:rsid w:val="00847CE6"/>
    <w:rsid w:val="00857CFB"/>
    <w:rsid w:val="008767A6"/>
    <w:rsid w:val="00876DCC"/>
    <w:rsid w:val="00877AD4"/>
    <w:rsid w:val="008816FF"/>
    <w:rsid w:val="008D414E"/>
    <w:rsid w:val="008D63E2"/>
    <w:rsid w:val="008E589B"/>
    <w:rsid w:val="00925C9D"/>
    <w:rsid w:val="00927B59"/>
    <w:rsid w:val="00947908"/>
    <w:rsid w:val="009541A5"/>
    <w:rsid w:val="00965A89"/>
    <w:rsid w:val="00976858"/>
    <w:rsid w:val="009A3FC5"/>
    <w:rsid w:val="009A50D4"/>
    <w:rsid w:val="009B1350"/>
    <w:rsid w:val="009B7FBF"/>
    <w:rsid w:val="009E0F1F"/>
    <w:rsid w:val="009F19E3"/>
    <w:rsid w:val="00A02554"/>
    <w:rsid w:val="00A3162D"/>
    <w:rsid w:val="00A44460"/>
    <w:rsid w:val="00A46471"/>
    <w:rsid w:val="00A54F37"/>
    <w:rsid w:val="00A679D7"/>
    <w:rsid w:val="00A73362"/>
    <w:rsid w:val="00A77AE8"/>
    <w:rsid w:val="00A83EF7"/>
    <w:rsid w:val="00AA44D2"/>
    <w:rsid w:val="00AB1CD7"/>
    <w:rsid w:val="00AD1889"/>
    <w:rsid w:val="00AE44BB"/>
    <w:rsid w:val="00AF26B6"/>
    <w:rsid w:val="00AF3A32"/>
    <w:rsid w:val="00AF7FC8"/>
    <w:rsid w:val="00B22B27"/>
    <w:rsid w:val="00B36BC4"/>
    <w:rsid w:val="00B6236C"/>
    <w:rsid w:val="00B708FC"/>
    <w:rsid w:val="00B83512"/>
    <w:rsid w:val="00B8677D"/>
    <w:rsid w:val="00BA55E3"/>
    <w:rsid w:val="00BA59EC"/>
    <w:rsid w:val="00BA69CB"/>
    <w:rsid w:val="00BB457A"/>
    <w:rsid w:val="00BD0083"/>
    <w:rsid w:val="00BD5C1B"/>
    <w:rsid w:val="00BE7F88"/>
    <w:rsid w:val="00BF50F0"/>
    <w:rsid w:val="00BF6712"/>
    <w:rsid w:val="00C0675F"/>
    <w:rsid w:val="00C20D06"/>
    <w:rsid w:val="00C219E6"/>
    <w:rsid w:val="00C53ACF"/>
    <w:rsid w:val="00C6291B"/>
    <w:rsid w:val="00C7780A"/>
    <w:rsid w:val="00C82AA8"/>
    <w:rsid w:val="00C92743"/>
    <w:rsid w:val="00C94BEB"/>
    <w:rsid w:val="00CA40BF"/>
    <w:rsid w:val="00CA73DE"/>
    <w:rsid w:val="00CC52FC"/>
    <w:rsid w:val="00CC65E7"/>
    <w:rsid w:val="00CE644F"/>
    <w:rsid w:val="00CF7E44"/>
    <w:rsid w:val="00D028E2"/>
    <w:rsid w:val="00D1263A"/>
    <w:rsid w:val="00D2797E"/>
    <w:rsid w:val="00D47B69"/>
    <w:rsid w:val="00D861FD"/>
    <w:rsid w:val="00DA762A"/>
    <w:rsid w:val="00DB7394"/>
    <w:rsid w:val="00DC4F49"/>
    <w:rsid w:val="00DC768F"/>
    <w:rsid w:val="00E13C47"/>
    <w:rsid w:val="00E34D87"/>
    <w:rsid w:val="00E3710F"/>
    <w:rsid w:val="00E559A3"/>
    <w:rsid w:val="00E6239F"/>
    <w:rsid w:val="00E630B2"/>
    <w:rsid w:val="00E7260F"/>
    <w:rsid w:val="00E84C5A"/>
    <w:rsid w:val="00E90735"/>
    <w:rsid w:val="00EA3C74"/>
    <w:rsid w:val="00EA7EFF"/>
    <w:rsid w:val="00EB51C9"/>
    <w:rsid w:val="00F15879"/>
    <w:rsid w:val="00F16464"/>
    <w:rsid w:val="00F24950"/>
    <w:rsid w:val="00F33351"/>
    <w:rsid w:val="00F43470"/>
    <w:rsid w:val="00F5072B"/>
    <w:rsid w:val="00F55401"/>
    <w:rsid w:val="00F57A3D"/>
    <w:rsid w:val="00F67BB3"/>
    <w:rsid w:val="00F9109A"/>
    <w:rsid w:val="00FE4E18"/>
    <w:rsid w:val="00FE7687"/>
    <w:rsid w:val="00FF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  <w:style w:type="numbering" w:customStyle="1" w:styleId="CurrentList1">
    <w:name w:val="Current List1"/>
    <w:uiPriority w:val="99"/>
    <w:rsid w:val="00A83EF7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5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7</cp:revision>
  <cp:lastPrinted>2023-01-30T04:34:00Z</cp:lastPrinted>
  <dcterms:created xsi:type="dcterms:W3CDTF">2023-11-22T07:04:00Z</dcterms:created>
  <dcterms:modified xsi:type="dcterms:W3CDTF">2023-12-01T04:49:00Z</dcterms:modified>
  <cp:category>Rev 1.1;last template edit 3-5-05 gje</cp:category>
</cp:coreProperties>
</file>