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5C19421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F33351">
              <w:rPr>
                <w:i w:val="0"/>
                <w:szCs w:val="18"/>
              </w:rPr>
              <w:t>4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77777777" w:rsidR="009541A5" w:rsidRDefault="001C725C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this week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541A5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34C41218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</w:p>
        </w:tc>
        <w:tc>
          <w:tcPr>
            <w:tcW w:w="1260" w:type="dxa"/>
            <w:gridSpan w:val="2"/>
          </w:tcPr>
          <w:p w14:paraId="10DFE9FF" w14:textId="57B9534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9209F85" w14:textId="630B184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1AC54620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541A5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2FEC6D74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</w:p>
        </w:tc>
        <w:tc>
          <w:tcPr>
            <w:tcW w:w="1260" w:type="dxa"/>
            <w:gridSpan w:val="2"/>
          </w:tcPr>
          <w:p w14:paraId="5AE3938B" w14:textId="43886C3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67A01C3A" w14:textId="4E6FBCDA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324B8B95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541A5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2A5E43F0" w:rsidR="009541A5" w:rsidRPr="009541A5" w:rsidRDefault="009541A5" w:rsidP="009541A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</w:p>
        </w:tc>
        <w:tc>
          <w:tcPr>
            <w:tcW w:w="1260" w:type="dxa"/>
            <w:gridSpan w:val="2"/>
          </w:tcPr>
          <w:p w14:paraId="6A28B9DB" w14:textId="63ACBEB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76EE904" w14:textId="32DC0522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18E477F2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9541A5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72344726" w:rsidR="009541A5" w:rsidRPr="00862744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751E5869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D10A9AE" w14:textId="2E42FA9B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675D3B1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9541A5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33338FBD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 w:rsidR="00862744">
              <w:rPr>
                <w:szCs w:val="18"/>
              </w:rPr>
              <w:t xml:space="preserve"> </w:t>
            </w:r>
            <w:r w:rsidR="00862744">
              <w:rPr>
                <w:szCs w:val="18"/>
              </w:rPr>
              <w:t xml:space="preserve">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2832A8BC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514F8451" w:rsidR="009541A5" w:rsidRDefault="009541A5" w:rsidP="009541A5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5EED0F20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9541A5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098BD01C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 w:rsidR="00862744">
              <w:rPr>
                <w:szCs w:val="18"/>
              </w:rPr>
              <w:t xml:space="preserve"> </w:t>
            </w:r>
            <w:r w:rsidR="00862744">
              <w:rPr>
                <w:szCs w:val="18"/>
              </w:rPr>
              <w:t xml:space="preserve">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3A80000D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5814295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50437A0D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9541A5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042BD6A4" w:rsidR="009541A5" w:rsidRPr="009541A5" w:rsidRDefault="009541A5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5B8EBEB3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6C39B111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5BDB343E" w:rsidR="009541A5" w:rsidRDefault="009541A5" w:rsidP="009541A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33351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20D5F1B9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0E36B9EA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283D3E32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38978B1F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33351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4AA71D20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6486F429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7A0B5A5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7C8E3D9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F33351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08152314" w:rsidR="00F33351" w:rsidRPr="009541A5" w:rsidRDefault="00F33351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UML Diagrams (Class, Sequence)</w:t>
            </w:r>
            <w:r w:rsidR="00862744">
              <w:rPr>
                <w:szCs w:val="18"/>
              </w:rPr>
              <w:t xml:space="preserve"> for user stories </w:t>
            </w:r>
            <w:r w:rsidR="00862744" w:rsidRPr="00862744">
              <w:rPr>
                <w:szCs w:val="18"/>
              </w:rPr>
              <w:t>03.01 Submit Order</w:t>
            </w:r>
            <w:r w:rsidR="00862744">
              <w:rPr>
                <w:szCs w:val="18"/>
              </w:rPr>
              <w:t xml:space="preserve">, </w:t>
            </w:r>
            <w:r w:rsidR="00862744"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2851C4E7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4A428978" w14:textId="560D3852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4CF88CDA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2DEF7090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63FB9CF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5D7D4623" w14:textId="4875F8C1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7B1A754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02F1F8C9" w14:textId="77777777" w:rsidTr="00212A7B">
        <w:trPr>
          <w:cantSplit/>
        </w:trPr>
        <w:tc>
          <w:tcPr>
            <w:tcW w:w="5310" w:type="dxa"/>
            <w:gridSpan w:val="4"/>
          </w:tcPr>
          <w:p w14:paraId="3CFB5B67" w14:textId="776DEC22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  <w:r>
              <w:rPr>
                <w:szCs w:val="18"/>
              </w:rPr>
              <w:t>Distributing user stories amongst the team for elboarting and refining usecases</w:t>
            </w:r>
          </w:p>
        </w:tc>
        <w:tc>
          <w:tcPr>
            <w:tcW w:w="1260" w:type="dxa"/>
            <w:gridSpan w:val="2"/>
          </w:tcPr>
          <w:p w14:paraId="11EE6586" w14:textId="2629052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1B976C3" w14:textId="674A8702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430DC957" w14:textId="0F8705D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862744" w:rsidRPr="00B6236C" w14:paraId="05E81ADE" w14:textId="77777777" w:rsidTr="00483ACB">
        <w:trPr>
          <w:cantSplit/>
        </w:trPr>
        <w:tc>
          <w:tcPr>
            <w:tcW w:w="5310" w:type="dxa"/>
            <w:gridSpan w:val="4"/>
          </w:tcPr>
          <w:p w14:paraId="17E1E9E6" w14:textId="7EEC4339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0D6DCD8" w14:textId="67032696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4E5326C5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02D20695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62744" w:rsidRPr="00B6236C" w14:paraId="268DE704" w14:textId="77777777" w:rsidTr="00483ACB">
        <w:trPr>
          <w:cantSplit/>
        </w:trPr>
        <w:tc>
          <w:tcPr>
            <w:tcW w:w="5310" w:type="dxa"/>
            <w:gridSpan w:val="4"/>
          </w:tcPr>
          <w:p w14:paraId="345B67BA" w14:textId="7A2445F8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1A72370" w14:textId="3B8BB825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33BED8B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48DBCFC7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62744" w:rsidRPr="00B6236C" w14:paraId="51AA9716" w14:textId="77777777" w:rsidTr="00483AC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5700B910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4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F02606D" w14:textId="69B4C54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1626CDE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696C905" w14:textId="5C9D35D3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62744" w:rsidRPr="00B6236C" w14:paraId="24B5B820" w14:textId="77777777" w:rsidTr="00483ACB">
        <w:trPr>
          <w:cantSplit/>
        </w:trPr>
        <w:tc>
          <w:tcPr>
            <w:tcW w:w="5310" w:type="dxa"/>
            <w:gridSpan w:val="4"/>
          </w:tcPr>
          <w:p w14:paraId="047D370E" w14:textId="0B8DD0E5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A939E7B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6C33C4D9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1913B5D1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62744" w:rsidRPr="00B6236C" w14:paraId="4C734F58" w14:textId="77777777" w:rsidTr="00483ACB">
        <w:trPr>
          <w:cantSplit/>
        </w:trPr>
        <w:tc>
          <w:tcPr>
            <w:tcW w:w="5310" w:type="dxa"/>
            <w:gridSpan w:val="4"/>
          </w:tcPr>
          <w:p w14:paraId="6A656496" w14:textId="77D9F6A9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89C969C" w14:textId="17F858ED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62744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862744" w:rsidRPr="00325E77" w:rsidRDefault="00862744" w:rsidP="0086274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862744" w:rsidRPr="00325E77" w:rsidRDefault="00862744" w:rsidP="0086274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862744" w:rsidRPr="00325E77" w:rsidRDefault="00862744" w:rsidP="00862744"/>
        </w:tc>
        <w:tc>
          <w:tcPr>
            <w:tcW w:w="1710" w:type="dxa"/>
            <w:gridSpan w:val="2"/>
          </w:tcPr>
          <w:p w14:paraId="7A7F1A88" w14:textId="77777777" w:rsidR="00862744" w:rsidRPr="00325E77" w:rsidRDefault="00862744" w:rsidP="00862744"/>
        </w:tc>
      </w:tr>
      <w:tr w:rsidR="00862744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862744" w:rsidRPr="00325E77" w:rsidRDefault="00862744" w:rsidP="0086274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862744" w:rsidRPr="00325E77" w:rsidRDefault="00862744" w:rsidP="0086274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5FE0CFF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F33351">
              <w:rPr>
                <w:sz w:val="18"/>
                <w:szCs w:val="18"/>
              </w:rPr>
              <w:t>5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62744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39986D59" w:rsidR="00862744" w:rsidRPr="007E64C9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</w:p>
        </w:tc>
        <w:tc>
          <w:tcPr>
            <w:tcW w:w="1349" w:type="dxa"/>
            <w:shd w:val="clear" w:color="auto" w:fill="FFFFFF"/>
          </w:tcPr>
          <w:p w14:paraId="5BD772BD" w14:textId="58DA79C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862744" w:rsidRDefault="00862744" w:rsidP="00862744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62744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6C6CFCAD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</w:p>
        </w:tc>
        <w:tc>
          <w:tcPr>
            <w:tcW w:w="1349" w:type="dxa"/>
            <w:shd w:val="clear" w:color="auto" w:fill="FFFFFF"/>
          </w:tcPr>
          <w:p w14:paraId="06EAFE0C" w14:textId="04FAF2A2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5B5215A5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</w:p>
        </w:tc>
        <w:tc>
          <w:tcPr>
            <w:tcW w:w="1349" w:type="dxa"/>
            <w:shd w:val="clear" w:color="auto" w:fill="FFFFFF"/>
          </w:tcPr>
          <w:p w14:paraId="2086459C" w14:textId="308CD9BB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62744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02DBD6BD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0B9B4519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62744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454E0633" w:rsidR="0086274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1A3DFDFF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862744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7B787DBD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2D64A9D6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62744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3E6C2F7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305DDEBA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62744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04AD8A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69849884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6BA01280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78CDF266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862744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56BED91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197F28F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862744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24C23881" w:rsidR="00862744" w:rsidRPr="003A12D4" w:rsidRDefault="00862744" w:rsidP="0086274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738B08A0" w:rsidR="0086274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 w:rsidRPr="008F0146">
              <w:rPr>
                <w:szCs w:val="18"/>
              </w:rPr>
              <w:t>10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862744" w:rsidRPr="003A12D4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862744" w:rsidRPr="006A49F0" w:rsidRDefault="00862744" w:rsidP="008627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33351" w:rsidRPr="00B6236C" w14:paraId="66F874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59E15DBE" w:rsidR="00F33351" w:rsidRPr="003A12D4" w:rsidRDefault="00F33351" w:rsidP="00F3335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0FE18614" w:rsidR="00F33351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70EEAFF7" w:rsidR="00F33351" w:rsidRPr="003A12D4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DFC3E4C" w:rsidR="00F33351" w:rsidRPr="006A49F0" w:rsidRDefault="00F33351" w:rsidP="00F3335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03E1E0B0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66E5405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12F89E80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1335D3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0DA886FF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29A3D82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388FECD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0B757152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861FD" w:rsidRPr="00B6236C" w14:paraId="08DB2CA1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2797142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2FDE694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2AB654C2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154F9FE8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A812" w14:textId="77777777" w:rsidR="007A7635" w:rsidRDefault="007A7635">
      <w:r>
        <w:separator/>
      </w:r>
    </w:p>
  </w:endnote>
  <w:endnote w:type="continuationSeparator" w:id="0">
    <w:p w14:paraId="6F27BE77" w14:textId="77777777" w:rsidR="007A7635" w:rsidRDefault="007A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8ADD" w14:textId="77777777" w:rsidR="007A7635" w:rsidRDefault="007A7635">
      <w:r>
        <w:separator/>
      </w:r>
    </w:p>
  </w:footnote>
  <w:footnote w:type="continuationSeparator" w:id="0">
    <w:p w14:paraId="78A54621" w14:textId="77777777" w:rsidR="007A7635" w:rsidRDefault="007A7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862744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76D62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5"/>
  </w:num>
  <w:num w:numId="2" w16cid:durableId="119496180">
    <w:abstractNumId w:val="2"/>
  </w:num>
  <w:num w:numId="3" w16cid:durableId="853107081">
    <w:abstractNumId w:val="6"/>
  </w:num>
  <w:num w:numId="4" w16cid:durableId="352222094">
    <w:abstractNumId w:val="9"/>
  </w:num>
  <w:num w:numId="5" w16cid:durableId="1222131643">
    <w:abstractNumId w:val="0"/>
  </w:num>
  <w:num w:numId="6" w16cid:durableId="1877234195">
    <w:abstractNumId w:val="12"/>
  </w:num>
  <w:num w:numId="7" w16cid:durableId="794833985">
    <w:abstractNumId w:val="7"/>
  </w:num>
  <w:num w:numId="8" w16cid:durableId="518201847">
    <w:abstractNumId w:val="3"/>
  </w:num>
  <w:num w:numId="9" w16cid:durableId="1537809985">
    <w:abstractNumId w:val="13"/>
  </w:num>
  <w:num w:numId="10" w16cid:durableId="833882799">
    <w:abstractNumId w:val="8"/>
  </w:num>
  <w:num w:numId="11" w16cid:durableId="1385986989">
    <w:abstractNumId w:val="10"/>
  </w:num>
  <w:num w:numId="12" w16cid:durableId="1330861761">
    <w:abstractNumId w:val="11"/>
  </w:num>
  <w:num w:numId="13" w16cid:durableId="1061711784">
    <w:abstractNumId w:val="1"/>
  </w:num>
  <w:num w:numId="14" w16cid:durableId="20522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B4757"/>
    <w:rsid w:val="005C57E0"/>
    <w:rsid w:val="005E4A91"/>
    <w:rsid w:val="005E5638"/>
    <w:rsid w:val="00605CAB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A7635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62744"/>
    <w:rsid w:val="00870DC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555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59</cp:revision>
  <cp:lastPrinted>2023-01-30T04:34:00Z</cp:lastPrinted>
  <dcterms:created xsi:type="dcterms:W3CDTF">2023-04-01T13:54:00Z</dcterms:created>
  <dcterms:modified xsi:type="dcterms:W3CDTF">2023-11-05T05:49:00Z</dcterms:modified>
  <cp:category>Rev 1.1;last template edit 3-5-05 gje</cp:category>
</cp:coreProperties>
</file>