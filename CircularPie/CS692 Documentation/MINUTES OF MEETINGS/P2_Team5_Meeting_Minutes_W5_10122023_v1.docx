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37C71007" w:rsidR="004266D5" w:rsidRPr="00B6236C" w:rsidRDefault="00F57A3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0042F1">
              <w:rPr>
                <w:i w:val="0"/>
                <w:szCs w:val="18"/>
              </w:rPr>
              <w:t>-</w:t>
            </w:r>
            <w:r w:rsidR="00BD5C1B">
              <w:rPr>
                <w:i w:val="0"/>
                <w:szCs w:val="18"/>
              </w:rPr>
              <w:t>12</w:t>
            </w:r>
            <w:r w:rsidR="000042F1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9A53F87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08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15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19671593" w:rsidR="004266D5" w:rsidRPr="00B6236C" w:rsidRDefault="000D22B8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In-person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FA62CD5" w14:textId="5555FD8B" w:rsidR="000D22B8" w:rsidRDefault="000D22B8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Check progress and expediate the completion of previous week’s unfinished tasks</w:t>
            </w:r>
          </w:p>
          <w:p w14:paraId="23002D5F" w14:textId="126FBB6A" w:rsidR="00B83512" w:rsidRP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F57A3D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F57A3D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BD5C1B" w:rsidRPr="00B6236C" w14:paraId="27ECE9C6" w14:textId="77777777" w:rsidTr="00505D4A">
        <w:trPr>
          <w:cantSplit/>
        </w:trPr>
        <w:tc>
          <w:tcPr>
            <w:tcW w:w="5310" w:type="dxa"/>
            <w:gridSpan w:val="4"/>
          </w:tcPr>
          <w:p w14:paraId="5CF3D284" w14:textId="37465C52" w:rsidR="00BD5C1B" w:rsidRPr="00400616" w:rsidRDefault="00BD5C1B" w:rsidP="00BD5C1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46AED">
              <w:t>R1: I1: Tasks for User Stories - updated progress</w:t>
            </w:r>
          </w:p>
        </w:tc>
        <w:tc>
          <w:tcPr>
            <w:tcW w:w="1260" w:type="dxa"/>
            <w:gridSpan w:val="2"/>
          </w:tcPr>
          <w:p w14:paraId="10DFE9FF" w14:textId="26E2D05B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79209F85" w14:textId="0D182E06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Yash Kantharia</w:t>
            </w:r>
          </w:p>
        </w:tc>
        <w:tc>
          <w:tcPr>
            <w:tcW w:w="1710" w:type="dxa"/>
          </w:tcPr>
          <w:p w14:paraId="7394A0E2" w14:textId="696DDE4D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BD5C1B" w:rsidRPr="00B6236C" w14:paraId="51C00FF6" w14:textId="77777777" w:rsidTr="00505D4A">
        <w:trPr>
          <w:cantSplit/>
        </w:trPr>
        <w:tc>
          <w:tcPr>
            <w:tcW w:w="5310" w:type="dxa"/>
            <w:gridSpan w:val="4"/>
          </w:tcPr>
          <w:p w14:paraId="1C71148D" w14:textId="1CEB084C" w:rsidR="00BD5C1B" w:rsidRPr="00400616" w:rsidRDefault="00BD5C1B" w:rsidP="00BD5C1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46AED">
              <w:t>R1: I1: Burndown chart - updated progress</w:t>
            </w:r>
          </w:p>
        </w:tc>
        <w:tc>
          <w:tcPr>
            <w:tcW w:w="1260" w:type="dxa"/>
            <w:gridSpan w:val="2"/>
          </w:tcPr>
          <w:p w14:paraId="392E2AC2" w14:textId="3CA24781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024B5B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3B2B1D88" w14:textId="1CACE0A8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Yash Kantharia</w:t>
            </w:r>
          </w:p>
        </w:tc>
        <w:tc>
          <w:tcPr>
            <w:tcW w:w="1710" w:type="dxa"/>
          </w:tcPr>
          <w:p w14:paraId="0018C812" w14:textId="5C94C904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BD5C1B" w:rsidRPr="00B6236C" w14:paraId="53CFAF2E" w14:textId="77777777" w:rsidTr="00505D4A">
        <w:trPr>
          <w:cantSplit/>
        </w:trPr>
        <w:tc>
          <w:tcPr>
            <w:tcW w:w="5310" w:type="dxa"/>
            <w:gridSpan w:val="4"/>
          </w:tcPr>
          <w:p w14:paraId="50313DC3" w14:textId="72AA7438" w:rsidR="00BD5C1B" w:rsidRPr="00400616" w:rsidRDefault="00BD5C1B" w:rsidP="00BD5C1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46AED">
              <w:t>Jira: Complete Sprint1; updated Kanban Board; report defects</w:t>
            </w:r>
          </w:p>
        </w:tc>
        <w:tc>
          <w:tcPr>
            <w:tcW w:w="1260" w:type="dxa"/>
            <w:gridSpan w:val="2"/>
          </w:tcPr>
          <w:p w14:paraId="0C1B50D0" w14:textId="0985FCA1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024B5B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0EF7EF6B" w14:textId="572943A7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Yash Kantharia</w:t>
            </w:r>
          </w:p>
        </w:tc>
        <w:tc>
          <w:tcPr>
            <w:tcW w:w="1710" w:type="dxa"/>
          </w:tcPr>
          <w:p w14:paraId="58A883A8" w14:textId="7BEDB1A7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D5C1B" w:rsidRPr="00B6236C" w14:paraId="2D593FD8" w14:textId="77777777" w:rsidTr="00BA7A65">
        <w:trPr>
          <w:cantSplit/>
        </w:trPr>
        <w:tc>
          <w:tcPr>
            <w:tcW w:w="5310" w:type="dxa"/>
            <w:gridSpan w:val="4"/>
          </w:tcPr>
          <w:p w14:paraId="618047CF" w14:textId="7260C416" w:rsidR="00BD5C1B" w:rsidRPr="00400616" w:rsidRDefault="00BD5C1B" w:rsidP="00BD5C1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46AED">
              <w:t>Jenkins Progress Report (I1 progress)</w:t>
            </w:r>
          </w:p>
        </w:tc>
        <w:tc>
          <w:tcPr>
            <w:tcW w:w="1260" w:type="dxa"/>
            <w:gridSpan w:val="2"/>
          </w:tcPr>
          <w:p w14:paraId="114FB0B6" w14:textId="561B2E27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024B5B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393AE7CC" w14:textId="38F7DF37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Poonam Adtani</w:t>
            </w:r>
          </w:p>
        </w:tc>
        <w:tc>
          <w:tcPr>
            <w:tcW w:w="1710" w:type="dxa"/>
          </w:tcPr>
          <w:p w14:paraId="23DB40FF" w14:textId="2B4AA0F3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BD5C1B" w:rsidRPr="00B6236C" w14:paraId="3CAB7E72" w14:textId="77777777" w:rsidTr="00BA7A65">
        <w:trPr>
          <w:cantSplit/>
        </w:trPr>
        <w:tc>
          <w:tcPr>
            <w:tcW w:w="5310" w:type="dxa"/>
            <w:gridSpan w:val="4"/>
          </w:tcPr>
          <w:p w14:paraId="546308B8" w14:textId="401D37B6" w:rsidR="00BD5C1B" w:rsidRPr="00400616" w:rsidRDefault="00BD5C1B" w:rsidP="00BD5C1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46AED">
              <w:t>R1: I1: Source Code for User Stories (real source code sample for archiving) + Git info in PP Slides</w:t>
            </w:r>
          </w:p>
        </w:tc>
        <w:tc>
          <w:tcPr>
            <w:tcW w:w="1260" w:type="dxa"/>
            <w:gridSpan w:val="2"/>
          </w:tcPr>
          <w:p w14:paraId="765261DE" w14:textId="5E43422D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024B5B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5181787C" w14:textId="438CFEA0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Poonam Adtani / Alan Parmar</w:t>
            </w:r>
          </w:p>
        </w:tc>
        <w:tc>
          <w:tcPr>
            <w:tcW w:w="1710" w:type="dxa"/>
          </w:tcPr>
          <w:p w14:paraId="6EF80A2E" w14:textId="11DEAD40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BD5C1B" w:rsidRPr="00B6236C" w14:paraId="3465D9F3" w14:textId="77777777" w:rsidTr="00BA7A65">
        <w:trPr>
          <w:cantSplit/>
        </w:trPr>
        <w:tc>
          <w:tcPr>
            <w:tcW w:w="5310" w:type="dxa"/>
            <w:gridSpan w:val="4"/>
          </w:tcPr>
          <w:p w14:paraId="1A1EBF72" w14:textId="43D1D0F7" w:rsidR="00BD5C1B" w:rsidRPr="00400616" w:rsidRDefault="00BD5C1B" w:rsidP="00BD5C1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A46AED">
              <w:t>R1: I1: Produce a build and migrate it to QA Environment</w:t>
            </w:r>
          </w:p>
        </w:tc>
        <w:tc>
          <w:tcPr>
            <w:tcW w:w="1260" w:type="dxa"/>
            <w:gridSpan w:val="2"/>
          </w:tcPr>
          <w:p w14:paraId="28A33EB3" w14:textId="375AA2BB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024B5B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19A91B0B" w14:textId="4881AB5C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Poonam Adtani / Alan Parmar</w:t>
            </w:r>
          </w:p>
        </w:tc>
        <w:tc>
          <w:tcPr>
            <w:tcW w:w="1710" w:type="dxa"/>
          </w:tcPr>
          <w:p w14:paraId="077F2973" w14:textId="25DC17D3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D5C1B" w:rsidRPr="00B6236C" w14:paraId="5E3BE62E" w14:textId="77777777" w:rsidTr="00BA7A65">
        <w:trPr>
          <w:cantSplit/>
        </w:trPr>
        <w:tc>
          <w:tcPr>
            <w:tcW w:w="5310" w:type="dxa"/>
            <w:gridSpan w:val="4"/>
          </w:tcPr>
          <w:p w14:paraId="72BA873B" w14:textId="70F4FC11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Develop Acceptance Tests</w:t>
            </w:r>
          </w:p>
        </w:tc>
        <w:tc>
          <w:tcPr>
            <w:tcW w:w="1260" w:type="dxa"/>
            <w:gridSpan w:val="2"/>
          </w:tcPr>
          <w:p w14:paraId="78E2D9FB" w14:textId="5076586B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024B5B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31D157DD" w14:textId="7040CA55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Sarvesh Desai</w:t>
            </w:r>
          </w:p>
        </w:tc>
        <w:tc>
          <w:tcPr>
            <w:tcW w:w="1710" w:type="dxa"/>
          </w:tcPr>
          <w:p w14:paraId="47247F7E" w14:textId="6F61E973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BD5C1B" w:rsidRPr="00B6236C" w14:paraId="4E52BDE7" w14:textId="77777777" w:rsidTr="00BA7A65">
        <w:trPr>
          <w:cantSplit/>
        </w:trPr>
        <w:tc>
          <w:tcPr>
            <w:tcW w:w="5310" w:type="dxa"/>
            <w:gridSpan w:val="4"/>
          </w:tcPr>
          <w:p w14:paraId="3AFA51A5" w14:textId="01A4AAA3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Test Execution Log</w:t>
            </w:r>
          </w:p>
        </w:tc>
        <w:tc>
          <w:tcPr>
            <w:tcW w:w="1260" w:type="dxa"/>
            <w:gridSpan w:val="2"/>
          </w:tcPr>
          <w:p w14:paraId="301B061A" w14:textId="2C5A9009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024B5B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17C5E126" w14:textId="285AE040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Tharun / Sarvesh / Maneesha</w:t>
            </w:r>
          </w:p>
        </w:tc>
        <w:tc>
          <w:tcPr>
            <w:tcW w:w="1710" w:type="dxa"/>
          </w:tcPr>
          <w:p w14:paraId="1D5B3025" w14:textId="297FD197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</w:tr>
      <w:tr w:rsidR="00BD5C1B" w:rsidRPr="00B6236C" w14:paraId="36FABDDA" w14:textId="77777777" w:rsidTr="00BA7A65">
        <w:trPr>
          <w:cantSplit/>
        </w:trPr>
        <w:tc>
          <w:tcPr>
            <w:tcW w:w="5310" w:type="dxa"/>
            <w:gridSpan w:val="4"/>
          </w:tcPr>
          <w:p w14:paraId="574C252D" w14:textId="1BCF14D9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Retrospective Report; discuss re-planning I2</w:t>
            </w:r>
          </w:p>
        </w:tc>
        <w:tc>
          <w:tcPr>
            <w:tcW w:w="1260" w:type="dxa"/>
            <w:gridSpan w:val="2"/>
          </w:tcPr>
          <w:p w14:paraId="1F3B1C85" w14:textId="57587008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024B5B">
              <w:rPr>
                <w:szCs w:val="18"/>
              </w:rPr>
              <w:t>100</w:t>
            </w:r>
          </w:p>
        </w:tc>
        <w:tc>
          <w:tcPr>
            <w:tcW w:w="1800" w:type="dxa"/>
            <w:gridSpan w:val="2"/>
          </w:tcPr>
          <w:p w14:paraId="39C1E6BE" w14:textId="730C49FD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 w:rsidRPr="00DC48B1">
              <w:t>Saichand</w:t>
            </w:r>
            <w:r>
              <w:t xml:space="preserve"> Reddy</w:t>
            </w:r>
          </w:p>
        </w:tc>
        <w:tc>
          <w:tcPr>
            <w:tcW w:w="1710" w:type="dxa"/>
          </w:tcPr>
          <w:p w14:paraId="5EBDEB5A" w14:textId="674F8EDE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BD5C1B" w:rsidRPr="00B6236C" w14:paraId="713BA373" w14:textId="77777777" w:rsidTr="00BA7A65">
        <w:trPr>
          <w:cantSplit/>
        </w:trPr>
        <w:tc>
          <w:tcPr>
            <w:tcW w:w="5310" w:type="dxa"/>
            <w:gridSpan w:val="4"/>
          </w:tcPr>
          <w:p w14:paraId="4C522C16" w14:textId="231BDD7C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Workshop 1 preparation</w:t>
            </w:r>
          </w:p>
        </w:tc>
        <w:tc>
          <w:tcPr>
            <w:tcW w:w="1260" w:type="dxa"/>
            <w:gridSpan w:val="2"/>
          </w:tcPr>
          <w:p w14:paraId="0772244F" w14:textId="20F54AD1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90</w:t>
            </w:r>
          </w:p>
        </w:tc>
        <w:tc>
          <w:tcPr>
            <w:tcW w:w="1800" w:type="dxa"/>
            <w:gridSpan w:val="2"/>
          </w:tcPr>
          <w:p w14:paraId="40E795C9" w14:textId="363B709A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t>All</w:t>
            </w:r>
          </w:p>
        </w:tc>
        <w:tc>
          <w:tcPr>
            <w:tcW w:w="1710" w:type="dxa"/>
          </w:tcPr>
          <w:p w14:paraId="0F6A0482" w14:textId="505415A0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BD5C1B" w:rsidRPr="00B6236C" w14:paraId="0C13870E" w14:textId="77777777" w:rsidTr="00151C00">
        <w:trPr>
          <w:cantSplit/>
        </w:trPr>
        <w:tc>
          <w:tcPr>
            <w:tcW w:w="5310" w:type="dxa"/>
            <w:gridSpan w:val="4"/>
          </w:tcPr>
          <w:p w14:paraId="1845B3B9" w14:textId="446BC165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14:paraId="450C79FA" w14:textId="3D60C4D4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0AB04763" w14:textId="5338995F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7AF5318" w14:textId="214E484E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B457A" w:rsidRPr="00B6236C" w14:paraId="43CD9480" w14:textId="77777777" w:rsidTr="00BA7A65">
        <w:trPr>
          <w:cantSplit/>
        </w:trPr>
        <w:tc>
          <w:tcPr>
            <w:tcW w:w="5310" w:type="dxa"/>
            <w:gridSpan w:val="4"/>
          </w:tcPr>
          <w:p w14:paraId="6430D490" w14:textId="4F98EFED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14:paraId="40578628" w14:textId="3235A8C9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78C2914F" w14:textId="2B3BDA62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B4D694D" w14:textId="60AEC156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B457A" w:rsidRPr="00B6236C" w14:paraId="7ECD22F8" w14:textId="77777777" w:rsidTr="00BA7A65">
        <w:trPr>
          <w:cantSplit/>
        </w:trPr>
        <w:tc>
          <w:tcPr>
            <w:tcW w:w="5310" w:type="dxa"/>
            <w:gridSpan w:val="4"/>
          </w:tcPr>
          <w:p w14:paraId="40C6D10F" w14:textId="7B1864E9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14:paraId="264F0F22" w14:textId="08CB5213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4204474B" w14:textId="60932A51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92FEE13" w14:textId="393926D2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B457A" w:rsidRPr="00B6236C" w14:paraId="16E46550" w14:textId="77777777" w:rsidTr="00505D4A">
        <w:trPr>
          <w:cantSplit/>
        </w:trPr>
        <w:tc>
          <w:tcPr>
            <w:tcW w:w="5310" w:type="dxa"/>
            <w:gridSpan w:val="4"/>
          </w:tcPr>
          <w:p w14:paraId="1EC37CA8" w14:textId="0479F059" w:rsidR="00BB457A" w:rsidRDefault="00BB457A" w:rsidP="00BB457A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14:paraId="4C91F68C" w14:textId="7EEA7AE7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16AC3792" w14:textId="5C713AD2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7DCA64A" w14:textId="71E43FD1" w:rsidR="00BB457A" w:rsidRDefault="00BB457A" w:rsidP="00BB457A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57A3D" w:rsidRPr="00325E77" w14:paraId="7247F7ED" w14:textId="405E45B3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F57A3D" w:rsidRPr="00325E77" w:rsidRDefault="00F57A3D" w:rsidP="00562A46"/>
        </w:tc>
        <w:tc>
          <w:tcPr>
            <w:tcW w:w="1710" w:type="dxa"/>
            <w:gridSpan w:val="2"/>
          </w:tcPr>
          <w:p w14:paraId="7A7F1A88" w14:textId="77777777" w:rsidR="00F57A3D" w:rsidRPr="00325E77" w:rsidRDefault="00F57A3D" w:rsidP="00562A46"/>
        </w:tc>
      </w:tr>
      <w:tr w:rsidR="00F57A3D" w:rsidRPr="00325E77" w14:paraId="34C1A6D4" w14:textId="77777777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F57A3D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53D070E5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- 10</w:t>
            </w:r>
            <w:r w:rsidR="00BF50F0">
              <w:rPr>
                <w:sz w:val="18"/>
                <w:szCs w:val="18"/>
              </w:rPr>
              <w:t>/</w:t>
            </w:r>
            <w:r w:rsidR="00BB457A">
              <w:rPr>
                <w:sz w:val="18"/>
                <w:szCs w:val="18"/>
              </w:rPr>
              <w:t>1</w:t>
            </w:r>
            <w:r w:rsidR="00BD5C1B">
              <w:rPr>
                <w:sz w:val="18"/>
                <w:szCs w:val="18"/>
              </w:rPr>
              <w:t>3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F57A3D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BD5C1B" w:rsidRPr="00B6236C" w14:paraId="1F7C5817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2C08775A" w14:textId="530646F8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46AED">
              <w:t>R1: I1: Workshop 1 preparation</w:t>
            </w:r>
          </w:p>
        </w:tc>
        <w:tc>
          <w:tcPr>
            <w:tcW w:w="1349" w:type="dxa"/>
            <w:shd w:val="clear" w:color="auto" w:fill="FFFFFF"/>
          </w:tcPr>
          <w:p w14:paraId="5BD772BD" w14:textId="626F28EB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</w:p>
        </w:tc>
        <w:tc>
          <w:tcPr>
            <w:tcW w:w="1927" w:type="dxa"/>
            <w:shd w:val="clear" w:color="auto" w:fill="FFFFFF"/>
          </w:tcPr>
          <w:p w14:paraId="73599B97" w14:textId="76069CDF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t>All</w:t>
            </w:r>
          </w:p>
        </w:tc>
        <w:tc>
          <w:tcPr>
            <w:tcW w:w="1833" w:type="dxa"/>
            <w:shd w:val="clear" w:color="auto" w:fill="FFFFFF"/>
          </w:tcPr>
          <w:p w14:paraId="4FB2F561" w14:textId="76BD04C7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NA</w:t>
            </w:r>
          </w:p>
        </w:tc>
      </w:tr>
      <w:tr w:rsidR="00BD5C1B" w:rsidRPr="00B6236C" w14:paraId="1982BBD3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860141" w14:textId="1CF7617C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6EAFE0C" w14:textId="48A27F38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0020C743" w14:textId="7F966B62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48911F6" w14:textId="6ACE18B3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732915E5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76C4B01" w14:textId="0E47EC8C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2086459C" w14:textId="05DD1A55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A29448B" w14:textId="5CFA3556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C375E49" w14:textId="5963993A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10047B72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9B29FF1" w14:textId="3B6C020C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24AEA723" w14:textId="5BF75B07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B4EA13C" w14:textId="5CAFB674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28C6B7C" w14:textId="784A7D24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675482A4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7008096" w14:textId="00A03F25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951A880" w14:textId="5C2488C8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CB9FE35" w14:textId="7C5B7856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65A0A93" w14:textId="39974C6B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45ECE627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3024B43B" w14:textId="2EBA8E72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B230F6F" w14:textId="7E2A1026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B13BA30" w14:textId="73A0E2CF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1EDAAB5E" w14:textId="1EA323CB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74786F0E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C163137" w14:textId="11BF37CA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7A6AFAC5" w14:textId="46CBC130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75235811" w14:textId="4369A42A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7F671CB" w14:textId="45F78301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43BE82BA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B496505" w14:textId="3706E70C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9B5513F" w14:textId="379A56F6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BFAD553" w14:textId="009036FE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0D6992A" w14:textId="6FCC02B1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6345CF34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EA9E253" w14:textId="26A7C041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65C7DC4" w14:textId="684E8095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3551AC88" w14:textId="4099D35D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1954BF91" w14:textId="1EDA87D6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3FBC2E49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082ADA35" w14:textId="14D21979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6F01CE56" w14:textId="007B49FD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3355A417" w14:textId="50985ED7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784E117" w14:textId="03578BBC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4BC6D9BE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98EA065" w14:textId="0D9EEAD0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FAC39E7" w14:textId="7718CDDF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D362C63" w14:textId="5F4BB983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25180CC" w14:textId="65AE003B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66F874E5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72E356B4" w14:textId="41D51946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16821D85" w14:textId="7A69A468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18B340F9" w14:textId="16529D4F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FD05924" w14:textId="24A2D859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5D77464C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64A96595" w14:textId="3AA45E26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1AAF0A6" w14:textId="335E104E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25DF033F" w14:textId="15DF521E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78C53C9" w14:textId="2737770F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787E16AD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43D0AA40" w14:textId="14369EFF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37202E85" w14:textId="7FB9C139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68A572EA" w14:textId="34997F69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E36699A" w14:textId="4EBC9B2A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08DB2CA1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1838F3F8" w14:textId="535E0602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5BF43427" w14:textId="36FE4306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4281ABD0" w14:textId="1FD12ED4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3A916C5" w14:textId="0E7E56B6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71ADAA31" w14:textId="77777777" w:rsidTr="00287229">
        <w:trPr>
          <w:cantSplit/>
          <w:trHeight w:val="208"/>
        </w:trPr>
        <w:tc>
          <w:tcPr>
            <w:tcW w:w="5012" w:type="dxa"/>
            <w:shd w:val="clear" w:color="auto" w:fill="FFFFFF"/>
          </w:tcPr>
          <w:p w14:paraId="5B4BE4A5" w14:textId="05E92406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098F64B6" w14:textId="417378AC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</w:tcPr>
          <w:p w14:paraId="5D175AA1" w14:textId="3EFE6B9F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3FCBB63" w14:textId="591969D8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BD5C1B" w:rsidRPr="00B6236C" w14:paraId="5D0B9BE6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E6702DA" w14:textId="77777777" w:rsidR="00BD5C1B" w:rsidRDefault="00BD5C1B" w:rsidP="00BD5C1B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49" w:type="dxa"/>
            <w:shd w:val="clear" w:color="auto" w:fill="FFFFFF"/>
          </w:tcPr>
          <w:p w14:paraId="40E53226" w14:textId="77777777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27" w:type="dxa"/>
            <w:shd w:val="clear" w:color="auto" w:fill="FFFFFF"/>
            <w:vAlign w:val="bottom"/>
          </w:tcPr>
          <w:p w14:paraId="33C1A430" w14:textId="77777777" w:rsidR="00BD5C1B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26C48ABF" w14:textId="77777777" w:rsidR="00BD5C1B" w:rsidRPr="006A49F0" w:rsidRDefault="00BD5C1B" w:rsidP="00BD5C1B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F4FE9" w14:textId="77777777" w:rsidR="0011338E" w:rsidRDefault="0011338E">
      <w:r>
        <w:separator/>
      </w:r>
    </w:p>
  </w:endnote>
  <w:endnote w:type="continuationSeparator" w:id="0">
    <w:p w14:paraId="5B29DDC8" w14:textId="77777777" w:rsidR="0011338E" w:rsidRDefault="0011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F1C44" w14:textId="77777777" w:rsidR="0011338E" w:rsidRDefault="0011338E">
      <w:r>
        <w:separator/>
      </w:r>
    </w:p>
  </w:footnote>
  <w:footnote w:type="continuationSeparator" w:id="0">
    <w:p w14:paraId="5910389E" w14:textId="77777777" w:rsidR="0011338E" w:rsidRDefault="0011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BD5C1B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9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10"/>
  </w:num>
  <w:num w:numId="10" w16cid:durableId="833882799">
    <w:abstractNumId w:val="6"/>
  </w:num>
  <w:num w:numId="11" w16cid:durableId="1385986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0D22B8"/>
    <w:rsid w:val="001071C3"/>
    <w:rsid w:val="0011338E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C151C"/>
    <w:rsid w:val="001C7821"/>
    <w:rsid w:val="001D7DC5"/>
    <w:rsid w:val="001F3641"/>
    <w:rsid w:val="001F6B36"/>
    <w:rsid w:val="002262DC"/>
    <w:rsid w:val="00242A6F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5E77"/>
    <w:rsid w:val="00353390"/>
    <w:rsid w:val="00361221"/>
    <w:rsid w:val="003635C7"/>
    <w:rsid w:val="0038277A"/>
    <w:rsid w:val="003A1BA0"/>
    <w:rsid w:val="003A24CA"/>
    <w:rsid w:val="003A53E4"/>
    <w:rsid w:val="003A5CFD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D5914"/>
    <w:rsid w:val="004E7BD9"/>
    <w:rsid w:val="00527B5C"/>
    <w:rsid w:val="00530D4C"/>
    <w:rsid w:val="00532EBB"/>
    <w:rsid w:val="0053679B"/>
    <w:rsid w:val="00562A46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85877"/>
    <w:rsid w:val="00792C3C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7FC8"/>
    <w:rsid w:val="00B22B27"/>
    <w:rsid w:val="00B36BC4"/>
    <w:rsid w:val="00B6236C"/>
    <w:rsid w:val="00B83512"/>
    <w:rsid w:val="00B8677D"/>
    <w:rsid w:val="00BA59EC"/>
    <w:rsid w:val="00BA69CB"/>
    <w:rsid w:val="00BB457A"/>
    <w:rsid w:val="00BD5C1B"/>
    <w:rsid w:val="00BF50F0"/>
    <w:rsid w:val="00C0675F"/>
    <w:rsid w:val="00C20D06"/>
    <w:rsid w:val="00C219E6"/>
    <w:rsid w:val="00C53ACF"/>
    <w:rsid w:val="00C6291B"/>
    <w:rsid w:val="00C7780A"/>
    <w:rsid w:val="00C82AA8"/>
    <w:rsid w:val="00C92743"/>
    <w:rsid w:val="00C94BEB"/>
    <w:rsid w:val="00CA40BF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57A3D"/>
    <w:rsid w:val="00F67BB3"/>
    <w:rsid w:val="00FE4E18"/>
    <w:rsid w:val="00FE7687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114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34</cp:revision>
  <cp:lastPrinted>2023-01-30T04:34:00Z</cp:lastPrinted>
  <dcterms:created xsi:type="dcterms:W3CDTF">2023-04-01T13:54:00Z</dcterms:created>
  <dcterms:modified xsi:type="dcterms:W3CDTF">2023-10-13T05:01:00Z</dcterms:modified>
  <cp:category>Rev 1.1;last template edit 3-5-05 gje</cp:category>
</cp:coreProperties>
</file>