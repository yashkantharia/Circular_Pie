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E2E2297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</w:t>
            </w:r>
            <w:r w:rsidR="00002EA8">
              <w:rPr>
                <w:i w:val="0"/>
                <w:szCs w:val="18"/>
              </w:rPr>
              <w:t>7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7A56A108" w:rsidR="004266D5" w:rsidRPr="00B6236C" w:rsidRDefault="00002EA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11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1194A34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563E2B90" w:rsidR="008404F1" w:rsidRDefault="002B7C2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</w:t>
            </w:r>
            <w:r w:rsidR="00B83512">
              <w:rPr>
                <w:szCs w:val="18"/>
              </w:rPr>
              <w:t xml:space="preserve"> tasks and 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F50F0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2FD3E9CD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Road Map with Story Points (2 iterations)</w:t>
            </w:r>
          </w:p>
        </w:tc>
        <w:tc>
          <w:tcPr>
            <w:tcW w:w="1260" w:type="dxa"/>
            <w:gridSpan w:val="2"/>
          </w:tcPr>
          <w:p w14:paraId="10DFE9FF" w14:textId="6B3E2CA5" w:rsidR="00BF50F0" w:rsidRDefault="00002EA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F50F0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48C92C31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79209F85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68B12ED6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51C00FF6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705EBC2E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RCT with Iteration planning (2 iterations)</w:t>
            </w:r>
          </w:p>
        </w:tc>
        <w:tc>
          <w:tcPr>
            <w:tcW w:w="1260" w:type="dxa"/>
            <w:gridSpan w:val="2"/>
          </w:tcPr>
          <w:p w14:paraId="392E2AC2" w14:textId="7FC959F2" w:rsidR="00BF50F0" w:rsidRDefault="00002EA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03C431F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3B2B1D88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32E7E37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Tharun Reddy</w:t>
            </w:r>
          </w:p>
        </w:tc>
      </w:tr>
      <w:tr w:rsidR="00BF50F0" w:rsidRPr="00B6236C" w14:paraId="53CFAF2E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050D1E1A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and schedule Sprints; Create RoadMap; setup Kanban Board</w:t>
            </w:r>
          </w:p>
        </w:tc>
        <w:tc>
          <w:tcPr>
            <w:tcW w:w="1260" w:type="dxa"/>
            <w:gridSpan w:val="2"/>
          </w:tcPr>
          <w:p w14:paraId="0C1B50D0" w14:textId="2EFA844D" w:rsidR="00BF50F0" w:rsidRDefault="00002EA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E767E33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EF7EF6B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52D44F9B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F50F0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35FEC87F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Delivery Pipeline Plugin; Create a Pipeline</w:t>
            </w:r>
          </w:p>
        </w:tc>
        <w:tc>
          <w:tcPr>
            <w:tcW w:w="1260" w:type="dxa"/>
            <w:gridSpan w:val="2"/>
          </w:tcPr>
          <w:p w14:paraId="114FB0B6" w14:textId="5F19EF32" w:rsidR="00BF50F0" w:rsidRDefault="00002EA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83369BD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3AE7CC" w14:textId="487B7084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176C72F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3684535D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Complete CI/CD Pipeline and practice deployment to Dev/QA Env.</w:t>
            </w:r>
          </w:p>
        </w:tc>
        <w:tc>
          <w:tcPr>
            <w:tcW w:w="1260" w:type="dxa"/>
            <w:gridSpan w:val="2"/>
          </w:tcPr>
          <w:p w14:paraId="765261DE" w14:textId="1C024C7D" w:rsidR="00BF50F0" w:rsidRDefault="00002EA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9B6DDBC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181787C" w14:textId="2AFAEBE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F80A2E" w14:textId="57656623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680C3BAE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Clarify requirements, develop test ideas for the crosscuts</w:t>
            </w:r>
          </w:p>
        </w:tc>
        <w:tc>
          <w:tcPr>
            <w:tcW w:w="1260" w:type="dxa"/>
            <w:gridSpan w:val="2"/>
          </w:tcPr>
          <w:p w14:paraId="28A33EB3" w14:textId="078EF8D6" w:rsidR="00BF50F0" w:rsidRDefault="00002EA8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F50F0"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3584D89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9A91B0B" w14:textId="3CC99E0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77F2973" w14:textId="6DA3458D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F50F0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BF50F0" w:rsidRPr="00325E77" w:rsidRDefault="00BF50F0" w:rsidP="00BF50F0"/>
        </w:tc>
        <w:tc>
          <w:tcPr>
            <w:tcW w:w="1710" w:type="dxa"/>
            <w:gridSpan w:val="2"/>
          </w:tcPr>
          <w:p w14:paraId="7A7F1A88" w14:textId="77777777" w:rsidR="00BF50F0" w:rsidRPr="00325E77" w:rsidRDefault="00BF50F0" w:rsidP="00BF50F0"/>
        </w:tc>
      </w:tr>
      <w:tr w:rsidR="00BF50F0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1EFCAC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>Plan -  09/2</w:t>
            </w:r>
            <w:r w:rsidR="00466B53">
              <w:rPr>
                <w:sz w:val="18"/>
                <w:szCs w:val="18"/>
              </w:rPr>
              <w:t>9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B7C21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2773537E" w:rsidR="002B7C21" w:rsidRDefault="00002EA8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Review modifications and suggestions for previous submission </w:t>
            </w:r>
          </w:p>
        </w:tc>
        <w:tc>
          <w:tcPr>
            <w:tcW w:w="1349" w:type="dxa"/>
            <w:shd w:val="clear" w:color="auto" w:fill="FFFFFF"/>
          </w:tcPr>
          <w:p w14:paraId="51B0143F" w14:textId="2E779128" w:rsidR="002B7C21" w:rsidRDefault="00002EA8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058DA2E" w14:textId="77777777" w:rsidR="00002EA8" w:rsidRDefault="00002EA8" w:rsidP="00002EA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6B059DA2" w14:textId="4B507751" w:rsidR="00002EA8" w:rsidRDefault="00002EA8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17D4D81" w14:textId="77F9DCD8" w:rsidR="002B7C21" w:rsidRDefault="00002EA8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2B7C21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4F2946A4" w:rsidR="002B7C21" w:rsidRDefault="00002EA8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tasks for this week</w:t>
            </w:r>
          </w:p>
        </w:tc>
        <w:tc>
          <w:tcPr>
            <w:tcW w:w="1349" w:type="dxa"/>
            <w:shd w:val="clear" w:color="auto" w:fill="FFFFFF"/>
          </w:tcPr>
          <w:p w14:paraId="0595B56F" w14:textId="2A28AAC5" w:rsidR="002B7C21" w:rsidRDefault="00002EA8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01791B98" w:rsidR="002B7C21" w:rsidRDefault="00002EA8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62CEAA8" w14:textId="574B81DD" w:rsidR="002B7C21" w:rsidRDefault="00002EA8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2B7C21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6332646D" w:rsidR="002B7C21" w:rsidRDefault="002B7C21" w:rsidP="00002EA8">
            <w:pPr>
              <w:pStyle w:val="CovFormText"/>
              <w:keepNext/>
              <w:keepLines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D772BD" w14:textId="03E882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6B179C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603BA436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EEFD" w14:textId="77777777" w:rsidR="000A3338" w:rsidRDefault="000A3338">
      <w:r>
        <w:separator/>
      </w:r>
    </w:p>
  </w:endnote>
  <w:endnote w:type="continuationSeparator" w:id="0">
    <w:p w14:paraId="600DE7F3" w14:textId="77777777" w:rsidR="000A3338" w:rsidRDefault="000A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9EB8" w14:textId="77777777" w:rsidR="000A3338" w:rsidRDefault="000A3338">
      <w:r>
        <w:separator/>
      </w:r>
    </w:p>
  </w:footnote>
  <w:footnote w:type="continuationSeparator" w:id="0">
    <w:p w14:paraId="4355968A" w14:textId="77777777" w:rsidR="000A3338" w:rsidRDefault="000A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466B53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3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A3338"/>
    <w:rsid w:val="001071C3"/>
    <w:rsid w:val="001407C4"/>
    <w:rsid w:val="00155255"/>
    <w:rsid w:val="001556E8"/>
    <w:rsid w:val="001630E8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A1BA0"/>
    <w:rsid w:val="003A24CA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6B53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BF50F0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24</cp:revision>
  <cp:lastPrinted>2023-01-30T04:34:00Z</cp:lastPrinted>
  <dcterms:created xsi:type="dcterms:W3CDTF">2023-04-01T13:54:00Z</dcterms:created>
  <dcterms:modified xsi:type="dcterms:W3CDTF">2023-09-30T14:26:00Z</dcterms:modified>
  <cp:category>Rev 1.1;last template edit 3-5-05 gje</cp:category>
</cp:coreProperties>
</file>