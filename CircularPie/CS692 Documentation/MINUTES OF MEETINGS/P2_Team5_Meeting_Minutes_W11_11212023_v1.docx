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709E51F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100C5A">
              <w:rPr>
                <w:i w:val="0"/>
                <w:szCs w:val="18"/>
              </w:rPr>
              <w:t>21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83EF7" w:rsidRPr="00B6236C" w14:paraId="2E0526B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DE10AB5" w14:textId="56B7386A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Usecase Specifications as per comments</w:t>
            </w:r>
          </w:p>
        </w:tc>
        <w:tc>
          <w:tcPr>
            <w:tcW w:w="1260" w:type="dxa"/>
            <w:gridSpan w:val="2"/>
          </w:tcPr>
          <w:p w14:paraId="2D647E73" w14:textId="68878775" w:rsidR="00A83EF7" w:rsidRPr="002E0434" w:rsidRDefault="00100C5A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353BA34" w14:textId="0C0F60B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E1B07C0" w14:textId="1B806A8B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83EF7" w:rsidRPr="00B6236C" w14:paraId="4B29F5F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16AA5242" w14:textId="77E4F438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Test  Documents as per comments</w:t>
            </w:r>
          </w:p>
        </w:tc>
        <w:tc>
          <w:tcPr>
            <w:tcW w:w="1260" w:type="dxa"/>
            <w:gridSpan w:val="2"/>
          </w:tcPr>
          <w:p w14:paraId="1F226E6B" w14:textId="42B82EDD" w:rsidR="00A83EF7" w:rsidRPr="002E0434" w:rsidRDefault="00100C5A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F2BA71" w14:textId="349482E0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28E7440A" w14:textId="12FDEB64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A3DFF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2A3DFF" w:rsidRPr="00AB1CD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6AF66D56" w:rsidR="002A3DFF" w:rsidRDefault="00100C5A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00C5A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470BBA9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00C5A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7C2D816A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100C5A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129178AB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00C5A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2911AB30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100C5A" w:rsidRDefault="00100C5A" w:rsidP="00100C5A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100C5A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4898C90E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00C5A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100C5A" w:rsidRPr="00A83EF7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6894EB6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00C5A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100C5A" w:rsidRPr="009541A5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16CAB176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100C5A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100C5A" w:rsidRPr="009541A5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13A0B0B1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100C5A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100C5A" w:rsidRPr="009541A5" w:rsidRDefault="00100C5A" w:rsidP="00100C5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26B280B1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03CA8B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100C5A">
              <w:rPr>
                <w:sz w:val="18"/>
                <w:szCs w:val="18"/>
              </w:rPr>
              <w:t>25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B1CD7" w:rsidRPr="00B6236C" w14:paraId="732915E5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3E60AE21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086459C" w14:textId="00945612" w:rsidR="00AB1CD7" w:rsidRDefault="00100C5A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A29448B" w14:textId="1167EC7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AE63B3C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00C5A" w:rsidRPr="00B6236C" w14:paraId="10047B72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12D61A2A" w:rsidR="00100C5A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4AEA723" w14:textId="24350112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4263FCBC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0E38D1E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00C5A" w:rsidRPr="00B6236C" w14:paraId="675482A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3EC84ED9" w:rsidR="00100C5A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951A880" w14:textId="070EB31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2EAA70B3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5BB2549F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bookmarkEnd w:id="0"/>
      <w:tr w:rsidR="00100C5A" w:rsidRPr="00B6236C" w14:paraId="45ECE62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038B73EC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B230F6F" w14:textId="5469D128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16605A3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1F2E75A" w14:textId="77777777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1EDAAB5E" w14:textId="33F471B7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00C5A" w:rsidRPr="00B6236C" w14:paraId="74786F0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270DE5F2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7A6AFAC5" w14:textId="143FE9D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2835CC4A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2EB078E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100C5A" w:rsidRPr="00B6236C" w14:paraId="43BE82BA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7D8D8FCD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</w:p>
        </w:tc>
        <w:tc>
          <w:tcPr>
            <w:tcW w:w="1349" w:type="dxa"/>
            <w:shd w:val="clear" w:color="auto" w:fill="FFFFFF"/>
          </w:tcPr>
          <w:p w14:paraId="59B5513F" w14:textId="1E8FDFC9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B9E6539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69E1446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100C5A" w:rsidRPr="00B6236C" w14:paraId="6345CF3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397C8FBB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</w:p>
        </w:tc>
        <w:tc>
          <w:tcPr>
            <w:tcW w:w="1349" w:type="dxa"/>
            <w:shd w:val="clear" w:color="auto" w:fill="FFFFFF"/>
          </w:tcPr>
          <w:p w14:paraId="565C7DC4" w14:textId="6EA6A175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26BB3E3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8E0ECCD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00C5A" w:rsidRPr="00B6236C" w14:paraId="3FBC2E49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37E92613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</w:p>
        </w:tc>
        <w:tc>
          <w:tcPr>
            <w:tcW w:w="1349" w:type="dxa"/>
            <w:shd w:val="clear" w:color="auto" w:fill="FFFFFF"/>
          </w:tcPr>
          <w:p w14:paraId="6F01CE56" w14:textId="01BF06E7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CFFA67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3C60648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100C5A" w:rsidRPr="00B6236C" w14:paraId="4C60C846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F81089" w14:textId="2EEBA8DC" w:rsidR="00100C5A" w:rsidRPr="009541A5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069F277F" w14:textId="60B68322" w:rsidR="00100C5A" w:rsidRPr="00E3529F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2BAF0CE" w14:textId="72459B1D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833" w:type="dxa"/>
            <w:shd w:val="clear" w:color="auto" w:fill="FFFFFF"/>
          </w:tcPr>
          <w:p w14:paraId="78B4D51E" w14:textId="735C8E42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100C5A" w:rsidRPr="00B6236C" w14:paraId="4BC6D9B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8EA065" w14:textId="40CA7B61" w:rsidR="00100C5A" w:rsidRPr="003A12D4" w:rsidRDefault="00100C5A" w:rsidP="00100C5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</w:p>
        </w:tc>
        <w:tc>
          <w:tcPr>
            <w:tcW w:w="1349" w:type="dxa"/>
            <w:shd w:val="clear" w:color="auto" w:fill="FFFFFF"/>
          </w:tcPr>
          <w:p w14:paraId="4FAC39E7" w14:textId="079F966C" w:rsidR="00100C5A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23BDEF1D" w:rsidR="00100C5A" w:rsidRPr="003A12D4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88AFBA2" w:rsidR="00100C5A" w:rsidRPr="006A49F0" w:rsidRDefault="00100C5A" w:rsidP="00100C5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A98A" w14:textId="77777777" w:rsidR="005148CF" w:rsidRDefault="005148CF">
      <w:r>
        <w:separator/>
      </w:r>
    </w:p>
  </w:endnote>
  <w:endnote w:type="continuationSeparator" w:id="0">
    <w:p w14:paraId="3E2429D3" w14:textId="77777777" w:rsidR="005148CF" w:rsidRDefault="0051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BF84" w14:textId="77777777" w:rsidR="005148CF" w:rsidRDefault="005148CF">
      <w:r>
        <w:separator/>
      </w:r>
    </w:p>
  </w:footnote>
  <w:footnote w:type="continuationSeparator" w:id="0">
    <w:p w14:paraId="46FBAC73" w14:textId="77777777" w:rsidR="005148CF" w:rsidRDefault="0051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100C5A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0C5A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</cp:revision>
  <cp:lastPrinted>2023-01-30T04:34:00Z</cp:lastPrinted>
  <dcterms:created xsi:type="dcterms:W3CDTF">2023-11-22T07:04:00Z</dcterms:created>
  <dcterms:modified xsi:type="dcterms:W3CDTF">2023-11-22T07:07:00Z</dcterms:modified>
  <cp:category>Rev 1.1;last template edit 3-5-05 gje</cp:category>
</cp:coreProperties>
</file>