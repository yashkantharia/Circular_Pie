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4997C257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11-0</w:t>
            </w:r>
            <w:r w:rsidR="00557B70">
              <w:rPr>
                <w:i w:val="0"/>
                <w:szCs w:val="18"/>
              </w:rPr>
              <w:t>5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4F26F49F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F33351"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6F79F177" w:rsidR="009541A5" w:rsidRDefault="00557B70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Check progress for exisiting tasks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57B70" w:rsidRPr="00B6236C" w14:paraId="27ECE9C6" w14:textId="77777777" w:rsidTr="0086110E">
        <w:trPr>
          <w:cantSplit/>
        </w:trPr>
        <w:tc>
          <w:tcPr>
            <w:tcW w:w="5310" w:type="dxa"/>
            <w:gridSpan w:val="4"/>
          </w:tcPr>
          <w:p w14:paraId="5CF3D284" w14:textId="3AC855EC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Road Map (includes I3, I4 iterations)</w:t>
            </w:r>
            <w:r w:rsidR="00E7260F">
              <w:rPr>
                <w:szCs w:val="18"/>
              </w:rPr>
              <w:t xml:space="preserve"> </w:t>
            </w:r>
            <w:r w:rsidR="00E7260F">
              <w:rPr>
                <w:szCs w:val="18"/>
              </w:rPr>
              <w:t>for user stories 03.01 Submit Order, 03.02 Process Order</w:t>
            </w:r>
          </w:p>
        </w:tc>
        <w:tc>
          <w:tcPr>
            <w:tcW w:w="1260" w:type="dxa"/>
            <w:gridSpan w:val="2"/>
          </w:tcPr>
          <w:p w14:paraId="10DFE9FF" w14:textId="6757176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79209F85" w14:textId="630B184E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1AC54620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1CBDD957" w14:textId="77777777" w:rsidTr="000B34AE">
        <w:trPr>
          <w:cantSplit/>
        </w:trPr>
        <w:tc>
          <w:tcPr>
            <w:tcW w:w="5310" w:type="dxa"/>
            <w:gridSpan w:val="4"/>
          </w:tcPr>
          <w:p w14:paraId="25F248E7" w14:textId="7843AFD1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Jira: Update Kanban Board</w:t>
            </w:r>
            <w:r w:rsidR="00E7260F">
              <w:rPr>
                <w:szCs w:val="18"/>
              </w:rPr>
              <w:t xml:space="preserve"> </w:t>
            </w:r>
            <w:r w:rsidR="00E7260F">
              <w:rPr>
                <w:szCs w:val="18"/>
              </w:rPr>
              <w:t>for user stories 03.01 Submit Order, 03.02 Process Order</w:t>
            </w:r>
          </w:p>
        </w:tc>
        <w:tc>
          <w:tcPr>
            <w:tcW w:w="1260" w:type="dxa"/>
            <w:gridSpan w:val="2"/>
          </w:tcPr>
          <w:p w14:paraId="5AE3938B" w14:textId="75A8BB83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67A01C3A" w14:textId="4E6FBCD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324B8B95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2B499C63" w14:textId="77777777" w:rsidTr="005415DE">
        <w:trPr>
          <w:cantSplit/>
        </w:trPr>
        <w:tc>
          <w:tcPr>
            <w:tcW w:w="5310" w:type="dxa"/>
            <w:gridSpan w:val="4"/>
          </w:tcPr>
          <w:p w14:paraId="3A47A8EF" w14:textId="3F3194F1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Jenkins Progress Report (I3 plan)</w:t>
            </w:r>
            <w:r w:rsidR="00E7260F">
              <w:rPr>
                <w:szCs w:val="18"/>
              </w:rPr>
              <w:t xml:space="preserve"> </w:t>
            </w:r>
            <w:r w:rsidR="00E7260F">
              <w:rPr>
                <w:szCs w:val="18"/>
              </w:rPr>
              <w:t>for user stories 03.01 Submit Order, 03.02 Process Order</w:t>
            </w:r>
            <w:r w:rsidR="00E7260F">
              <w:rPr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</w:tcPr>
          <w:p w14:paraId="6A28B9DB" w14:textId="762E5BF9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376EE904" w14:textId="32DC052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18E477F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5E52BDEE" w14:textId="77777777" w:rsidTr="0091055F">
        <w:trPr>
          <w:cantSplit/>
        </w:trPr>
        <w:tc>
          <w:tcPr>
            <w:tcW w:w="5310" w:type="dxa"/>
            <w:gridSpan w:val="4"/>
          </w:tcPr>
          <w:p w14:paraId="420154E9" w14:textId="38F930AE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8234B68" w14:textId="58D6D6B3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0D10A9AE" w14:textId="2E42FA9B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534A23F8" w14:textId="4675D3B1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323543C5" w14:textId="77777777" w:rsidTr="00483ACB">
        <w:trPr>
          <w:cantSplit/>
        </w:trPr>
        <w:tc>
          <w:tcPr>
            <w:tcW w:w="5310" w:type="dxa"/>
            <w:gridSpan w:val="4"/>
          </w:tcPr>
          <w:p w14:paraId="736B1780" w14:textId="41D3E047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6E717971" w14:textId="61E5A2A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514F8451" w:rsidR="00557B70" w:rsidRDefault="00557B70" w:rsidP="00557B70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27458CBF" w14:textId="5EED0F20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557B70" w:rsidRPr="00B6236C" w14:paraId="45AE6E72" w14:textId="77777777" w:rsidTr="00483ACB">
        <w:trPr>
          <w:cantSplit/>
        </w:trPr>
        <w:tc>
          <w:tcPr>
            <w:tcW w:w="5310" w:type="dxa"/>
            <w:gridSpan w:val="4"/>
          </w:tcPr>
          <w:p w14:paraId="4075A1E0" w14:textId="29137740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BCFE8E3" w14:textId="6FA0B1B6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5814295E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F053426" w14:textId="50437A0D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3A984E42" w14:textId="77777777" w:rsidTr="00483ACB">
        <w:trPr>
          <w:cantSplit/>
        </w:trPr>
        <w:tc>
          <w:tcPr>
            <w:tcW w:w="5310" w:type="dxa"/>
            <w:gridSpan w:val="4"/>
          </w:tcPr>
          <w:p w14:paraId="4FCFE0AF" w14:textId="2F5A3D71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74EB682C" w14:textId="49D40416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6C39B111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07BB6181" w14:textId="5BDB343E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38FDF256" w14:textId="77777777" w:rsidTr="00483ACB">
        <w:trPr>
          <w:cantSplit/>
        </w:trPr>
        <w:tc>
          <w:tcPr>
            <w:tcW w:w="5310" w:type="dxa"/>
            <w:gridSpan w:val="4"/>
          </w:tcPr>
          <w:p w14:paraId="7F847067" w14:textId="2FAD93D9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16D9179C" w14:textId="5296EAA9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283D3E3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14ED995" w14:textId="38978B1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57B70" w:rsidRPr="00B6236C" w14:paraId="604E0B84" w14:textId="77777777" w:rsidTr="007A7D3E">
        <w:trPr>
          <w:cantSplit/>
        </w:trPr>
        <w:tc>
          <w:tcPr>
            <w:tcW w:w="5310" w:type="dxa"/>
            <w:gridSpan w:val="4"/>
          </w:tcPr>
          <w:p w14:paraId="0146927B" w14:textId="75FE04D4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0B6E25DE" w14:textId="7ECD40D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7A0B5A5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366BCAC0" w14:textId="7C8E3D9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557B70" w:rsidRPr="00B6236C" w14:paraId="2FFD8738" w14:textId="77777777" w:rsidTr="0021214E">
        <w:trPr>
          <w:cantSplit/>
        </w:trPr>
        <w:tc>
          <w:tcPr>
            <w:tcW w:w="5310" w:type="dxa"/>
            <w:gridSpan w:val="4"/>
          </w:tcPr>
          <w:p w14:paraId="2D1CAE5B" w14:textId="48D96CA4" w:rsidR="00557B70" w:rsidRPr="009541A5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UML Diagrams (Class, Sequence)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4059A603" w14:textId="0893937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4A428978" w14:textId="560D3852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75A0AC43" w14:textId="4CF88CD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57B70" w:rsidRPr="00B6236C" w14:paraId="42F1F1D9" w14:textId="77777777" w:rsidTr="00041CEA">
        <w:trPr>
          <w:cantSplit/>
        </w:trPr>
        <w:tc>
          <w:tcPr>
            <w:tcW w:w="5310" w:type="dxa"/>
            <w:gridSpan w:val="4"/>
          </w:tcPr>
          <w:p w14:paraId="2C393301" w14:textId="53F8C127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9541A5">
              <w:rPr>
                <w:szCs w:val="18"/>
              </w:rPr>
              <w:t>R2: I3: ER Diagrams (conceptual, logical)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29668807" w14:textId="0ADDAFA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</w:tcPr>
          <w:p w14:paraId="5D7D4623" w14:textId="723A3A3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9F8A580" w14:textId="7B1A7544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976858" w:rsidRPr="00B6236C" w14:paraId="02F1F8C9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3CFB5B67" w14:textId="773AEB26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03.01 Submit Order</w:t>
            </w:r>
          </w:p>
        </w:tc>
        <w:tc>
          <w:tcPr>
            <w:tcW w:w="1260" w:type="dxa"/>
            <w:gridSpan w:val="2"/>
            <w:vAlign w:val="bottom"/>
          </w:tcPr>
          <w:p w14:paraId="11EE6586" w14:textId="2A5BF762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01B976C3" w14:textId="252E37B4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430DC957" w14:textId="791BCAB4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976858" w:rsidRPr="00B6236C" w14:paraId="05E81ADE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3A3C652F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03.02 Process Order</w:t>
            </w:r>
          </w:p>
        </w:tc>
        <w:tc>
          <w:tcPr>
            <w:tcW w:w="1260" w:type="dxa"/>
            <w:gridSpan w:val="2"/>
            <w:vAlign w:val="bottom"/>
          </w:tcPr>
          <w:p w14:paraId="50D6DCD8" w14:textId="3A02976A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5DE33577" w14:textId="10778119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086FEC1" w14:textId="53A0496A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976858" w:rsidRPr="00B6236C" w14:paraId="268DE704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472D3D3A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03.03 Add Special Instructions</w:t>
            </w:r>
          </w:p>
        </w:tc>
        <w:tc>
          <w:tcPr>
            <w:tcW w:w="1260" w:type="dxa"/>
            <w:gridSpan w:val="2"/>
            <w:vAlign w:val="bottom"/>
          </w:tcPr>
          <w:p w14:paraId="31A72370" w14:textId="2D92AC1E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7407437F" w14:textId="6EE1D0C4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55B547BC" w14:textId="6812CF2F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976858" w:rsidRPr="00B6236C" w14:paraId="51AA9716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34A33224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04.01 Make Payment</w:t>
            </w:r>
          </w:p>
        </w:tc>
        <w:tc>
          <w:tcPr>
            <w:tcW w:w="1260" w:type="dxa"/>
            <w:gridSpan w:val="2"/>
            <w:vAlign w:val="bottom"/>
          </w:tcPr>
          <w:p w14:paraId="4F02606D" w14:textId="73C7506A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293A247E" w14:textId="4064DB55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696C905" w14:textId="783F2A36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976858" w:rsidRPr="00B6236C" w14:paraId="52C20018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A434DC2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04.02 Add Card</w:t>
            </w:r>
          </w:p>
        </w:tc>
        <w:tc>
          <w:tcPr>
            <w:tcW w:w="1260" w:type="dxa"/>
            <w:gridSpan w:val="2"/>
            <w:vAlign w:val="bottom"/>
          </w:tcPr>
          <w:p w14:paraId="41F2DD5A" w14:textId="730AD3EE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1D229A4B" w14:textId="0171441B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5385E57E" w14:textId="714E6FFC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976858" w:rsidRPr="00B6236C" w14:paraId="0A7FABEC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778A7314" w14:textId="692B0EE1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04.03 Download Invoice</w:t>
            </w:r>
          </w:p>
        </w:tc>
        <w:tc>
          <w:tcPr>
            <w:tcW w:w="1260" w:type="dxa"/>
            <w:gridSpan w:val="2"/>
            <w:vAlign w:val="bottom"/>
          </w:tcPr>
          <w:p w14:paraId="156DC8B8" w14:textId="33E6CE8B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2FB9F776" w14:textId="388E6730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0C5741B0" w14:textId="4A197B39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  <w:tr w:rsidR="00976858" w:rsidRPr="00B6236C" w14:paraId="353470C1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5EF32BF0" w14:textId="4E990AEE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Usecase Specification: 05.01 Pickup Order</w:t>
            </w:r>
          </w:p>
        </w:tc>
        <w:tc>
          <w:tcPr>
            <w:tcW w:w="1260" w:type="dxa"/>
            <w:gridSpan w:val="2"/>
            <w:vAlign w:val="bottom"/>
          </w:tcPr>
          <w:p w14:paraId="31E980A9" w14:textId="60452267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65F9B181" w14:textId="5745B05E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371B8119" w14:textId="278BF605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F33351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F33351" w:rsidRPr="00325E77" w:rsidRDefault="00F33351" w:rsidP="00F33351"/>
        </w:tc>
        <w:tc>
          <w:tcPr>
            <w:tcW w:w="1710" w:type="dxa"/>
            <w:gridSpan w:val="2"/>
          </w:tcPr>
          <w:p w14:paraId="7A7F1A88" w14:textId="77777777" w:rsidR="00F33351" w:rsidRPr="00325E77" w:rsidRDefault="00F33351" w:rsidP="00F33351"/>
        </w:tc>
      </w:tr>
      <w:tr w:rsidR="00F33351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33351" w:rsidRPr="00325E77" w:rsidRDefault="00F33351" w:rsidP="00F3335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26B6A4FD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D861FD">
              <w:rPr>
                <w:sz w:val="18"/>
                <w:szCs w:val="18"/>
              </w:rPr>
              <w:t>0</w:t>
            </w:r>
            <w:r w:rsidR="00976858">
              <w:rPr>
                <w:sz w:val="18"/>
                <w:szCs w:val="18"/>
              </w:rPr>
              <w:t>6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57B70" w:rsidRPr="00B6236C" w14:paraId="1F7C5817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68AB360B" w:rsidR="00557B70" w:rsidRPr="007E64C9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Road Map (includes I3, I4 iterations)</w:t>
            </w:r>
            <w:r w:rsidR="00E7260F">
              <w:rPr>
                <w:szCs w:val="18"/>
              </w:rPr>
              <w:t xml:space="preserve"> </w:t>
            </w:r>
            <w:r w:rsidR="00E7260F">
              <w:rPr>
                <w:szCs w:val="18"/>
              </w:rPr>
              <w:t>for user stories 03.01 Submit Order, 03.02 Process Order</w:t>
            </w:r>
          </w:p>
        </w:tc>
        <w:tc>
          <w:tcPr>
            <w:tcW w:w="1349" w:type="dxa"/>
            <w:shd w:val="clear" w:color="auto" w:fill="FFFFFF"/>
          </w:tcPr>
          <w:p w14:paraId="5BD772BD" w14:textId="41A1C6B0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73599B97" w14:textId="2A036F4A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53A7A9D7" w:rsidR="00557B70" w:rsidRDefault="00557B70" w:rsidP="00557B70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1982BBD3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0F60B523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Jira: Update Kanban Board</w:t>
            </w:r>
            <w:r w:rsidR="00E7260F">
              <w:rPr>
                <w:szCs w:val="18"/>
              </w:rPr>
              <w:t xml:space="preserve"> </w:t>
            </w:r>
            <w:r w:rsidR="00E7260F">
              <w:rPr>
                <w:szCs w:val="18"/>
              </w:rPr>
              <w:t>for user stories 03.01 Submit Order, 03.02 Process Order</w:t>
            </w:r>
          </w:p>
        </w:tc>
        <w:tc>
          <w:tcPr>
            <w:tcW w:w="1349" w:type="dxa"/>
            <w:shd w:val="clear" w:color="auto" w:fill="FFFFFF"/>
          </w:tcPr>
          <w:p w14:paraId="06EAFE0C" w14:textId="2CF687C5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0020C743" w14:textId="08E812B8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4A22C12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732915E5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2E37E8E3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Jenkins Progress Report (I3 plan)</w:t>
            </w:r>
            <w:r w:rsidR="00E7260F">
              <w:rPr>
                <w:szCs w:val="18"/>
              </w:rPr>
              <w:t xml:space="preserve"> </w:t>
            </w:r>
            <w:r w:rsidR="00E7260F">
              <w:rPr>
                <w:szCs w:val="18"/>
              </w:rPr>
              <w:t>for user stories 03.01 Submit Order, 03.02 Process Order</w:t>
            </w:r>
          </w:p>
        </w:tc>
        <w:tc>
          <w:tcPr>
            <w:tcW w:w="1349" w:type="dxa"/>
            <w:shd w:val="clear" w:color="auto" w:fill="FFFFFF"/>
          </w:tcPr>
          <w:p w14:paraId="2086459C" w14:textId="49E49FD4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5A29448B" w14:textId="6CFA143E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0E76F1B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10047B72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50BC43A9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Updated RCT (planning I3, I4 iterations)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24AEA723" w14:textId="06455C8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5B4EA13C" w14:textId="2BFC898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235F50A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57B70" w:rsidRPr="00B6236C" w14:paraId="675482A4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04733ABC" w:rsidR="00557B70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9541A5">
              <w:rPr>
                <w:szCs w:val="18"/>
              </w:rPr>
              <w:t>R2: Actors (Entitlements specification, Tab in RCT)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951A880" w14:textId="49FEA079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5837FB44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76AF55B6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bookmarkEnd w:id="0"/>
      <w:tr w:rsidR="00557B70" w:rsidRPr="00B6236C" w14:paraId="45ECE627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614560A4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List of Tasks for I3 (using RCT) - updated progress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0B230F6F" w14:textId="0236243F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563A7F4C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1D325CB5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57B70" w:rsidRPr="00B6236C" w14:paraId="74786F0E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415AC415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Diagrams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7A6AFAC5" w14:textId="49A5DB37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3246D17B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61DF36A5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57B70" w:rsidRPr="00B6236C" w14:paraId="43BE82BA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5C3F511B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Use-Case Specifications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9B5513F" w14:textId="3BFFB0CB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844AA42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3D4489B5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57B70" w:rsidRPr="00B6236C" w14:paraId="6345CF34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0D771FBB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Supplementary Requirements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565C7DC4" w14:textId="14972684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64FB5D72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  <w:shd w:val="clear" w:color="auto" w:fill="FFFFFF"/>
          </w:tcPr>
          <w:p w14:paraId="1954BF91" w14:textId="1A3CCC09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557B70" w:rsidRPr="00B6236C" w14:paraId="3FBC2E49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2A6072F7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UML Diagrams (Class, Sequence)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6F01CE56" w14:textId="64260FC9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3355A417" w14:textId="19955267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086FC2F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57B70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66E3CC65" w:rsidR="00557B70" w:rsidRPr="003A12D4" w:rsidRDefault="00557B70" w:rsidP="00557B70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41A5">
              <w:rPr>
                <w:szCs w:val="18"/>
              </w:rPr>
              <w:t>R2: I3: ER Diagrams (conceptual, logical)</w:t>
            </w:r>
            <w:r>
              <w:rPr>
                <w:szCs w:val="18"/>
              </w:rPr>
              <w:t xml:space="preserve"> 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349" w:type="dxa"/>
            <w:shd w:val="clear" w:color="auto" w:fill="FFFFFF"/>
          </w:tcPr>
          <w:p w14:paraId="4FAC39E7" w14:textId="4A267F36" w:rsidR="00557B7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 w:rsidRPr="00E3529F">
              <w:rPr>
                <w:szCs w:val="18"/>
              </w:rPr>
              <w:t>30</w:t>
            </w:r>
          </w:p>
        </w:tc>
        <w:tc>
          <w:tcPr>
            <w:tcW w:w="1927" w:type="dxa"/>
            <w:shd w:val="clear" w:color="auto" w:fill="FFFFFF"/>
          </w:tcPr>
          <w:p w14:paraId="1D362C63" w14:textId="2F71AD70" w:rsidR="00557B70" w:rsidRPr="003A12D4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371777EE" w:rsidR="00557B70" w:rsidRPr="006A49F0" w:rsidRDefault="00557B70" w:rsidP="00557B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976858" w:rsidRPr="00B6236C" w14:paraId="66F874E5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3FBC52A4" w:rsidR="00976858" w:rsidRPr="003A12D4" w:rsidRDefault="00976858" w:rsidP="009768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Arial"/>
                <w:szCs w:val="18"/>
              </w:rPr>
              <w:t>Usecase Specification: 03.01 Submit Order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16821D85" w14:textId="1E65CD20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44DCF17A" w:rsidR="00976858" w:rsidRPr="003A12D4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6B28B680" w:rsidR="00976858" w:rsidRPr="006A49F0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976858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13EE3CE5" w:rsidR="00976858" w:rsidRPr="003A12D4" w:rsidRDefault="00976858" w:rsidP="009768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Arial"/>
                <w:szCs w:val="18"/>
              </w:rPr>
              <w:t>Usecase Specification: 03.02 Process Order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42A17508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44D26346" w:rsidR="00976858" w:rsidRPr="003A12D4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56374055" w:rsidR="00976858" w:rsidRPr="006A49F0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976858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20ABD6CC" w:rsidR="00976858" w:rsidRPr="003A12D4" w:rsidRDefault="00976858" w:rsidP="009768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Arial"/>
                <w:szCs w:val="18"/>
              </w:rPr>
              <w:t>Usecase Specification: 03.03 Add Special Instructions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560914D9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13D4653C" w:rsidR="00976858" w:rsidRPr="003A12D4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63C7D8C" w:rsidR="00976858" w:rsidRPr="006A49F0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976858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69A93A06" w:rsidR="00976858" w:rsidRPr="003A12D4" w:rsidRDefault="00976858" w:rsidP="009768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Arial"/>
                <w:szCs w:val="18"/>
              </w:rPr>
              <w:t>Usecase Specification: 04.01 Make Payment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659C9995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2A55E0C7" w:rsidR="00976858" w:rsidRPr="003A12D4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3B9CEE29" w:rsidR="00976858" w:rsidRPr="006A49F0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976858" w:rsidRPr="00B6236C" w14:paraId="71ADAA3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0E6979C2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Arial"/>
                <w:szCs w:val="18"/>
              </w:rPr>
              <w:t>Usecase Specification: 04.02 Add Card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098F64B6" w14:textId="3EE34F7C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2281B729" w:rsidR="00976858" w:rsidRPr="003A12D4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3FCBB63" w14:textId="655C60DB" w:rsidR="00976858" w:rsidRPr="006A49F0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976858" w:rsidRPr="00B6236C" w14:paraId="5D0B9BE6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23FC9DE8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Arial"/>
                <w:szCs w:val="18"/>
              </w:rPr>
              <w:t>Usecase Specification: 04.03 Download Invoice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40E53226" w14:textId="43D38676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6F1278F3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C48ABF" w14:textId="32B706AD" w:rsidR="00976858" w:rsidRPr="006A49F0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  <w:tr w:rsidR="00976858" w:rsidRPr="00B6236C" w14:paraId="480B41D2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B74D5FC" w14:textId="3287F330" w:rsidR="00976858" w:rsidRDefault="00976858" w:rsidP="009768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Arial"/>
                <w:szCs w:val="18"/>
              </w:rPr>
              <w:t>Usecase Specification: 05.01 Pickup Order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3C4200B6" w14:textId="6517F0E7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B2209A1" w14:textId="44095540" w:rsidR="00976858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3D83236" w14:textId="35183EFC" w:rsidR="00976858" w:rsidRPr="006A49F0" w:rsidRDefault="00976858" w:rsidP="009768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976858" w:rsidRPr="00B6236C" w14:paraId="460AA77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8E708" w14:textId="77777777" w:rsidR="00976858" w:rsidRDefault="00976858" w:rsidP="00BE7F8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BF424A0" w14:textId="77777777" w:rsidR="00976858" w:rsidRDefault="0097685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02DFEBF" w14:textId="77777777" w:rsidR="00976858" w:rsidRDefault="0097685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929929" w14:textId="77777777" w:rsidR="00976858" w:rsidRPr="006A49F0" w:rsidRDefault="00976858" w:rsidP="00BE7F8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3262" w14:textId="77777777" w:rsidR="00772653" w:rsidRDefault="00772653">
      <w:r>
        <w:separator/>
      </w:r>
    </w:p>
  </w:endnote>
  <w:endnote w:type="continuationSeparator" w:id="0">
    <w:p w14:paraId="333FF75F" w14:textId="77777777" w:rsidR="00772653" w:rsidRDefault="0077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5DA6" w14:textId="77777777" w:rsidR="00772653" w:rsidRDefault="00772653">
      <w:r>
        <w:separator/>
      </w:r>
    </w:p>
  </w:footnote>
  <w:footnote w:type="continuationSeparator" w:id="0">
    <w:p w14:paraId="46D7DC26" w14:textId="77777777" w:rsidR="00772653" w:rsidRDefault="00772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E7260F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1pt;height:70.1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768A6"/>
    <w:rsid w:val="000D22B8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6FDA"/>
    <w:rsid w:val="002B7C21"/>
    <w:rsid w:val="002D1660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541A5"/>
    <w:rsid w:val="00965A89"/>
    <w:rsid w:val="00976858"/>
    <w:rsid w:val="009A3FC5"/>
    <w:rsid w:val="009A50D4"/>
    <w:rsid w:val="009B7FBF"/>
    <w:rsid w:val="009F19E3"/>
    <w:rsid w:val="00A02554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3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4</cp:revision>
  <cp:lastPrinted>2023-01-30T04:34:00Z</cp:lastPrinted>
  <dcterms:created xsi:type="dcterms:W3CDTF">2023-11-05T15:04:00Z</dcterms:created>
  <dcterms:modified xsi:type="dcterms:W3CDTF">2023-11-05T15:11:00Z</dcterms:modified>
  <cp:category>Rev 1.1;last template edit 3-5-05 gje</cp:category>
</cp:coreProperties>
</file>