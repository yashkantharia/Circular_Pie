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0DAC27CE" w:rsidR="004266D5" w:rsidRPr="00B6236C" w:rsidRDefault="00AF2A9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12</w:t>
            </w:r>
            <w:r w:rsidR="007E64C9">
              <w:rPr>
                <w:i w:val="0"/>
                <w:szCs w:val="18"/>
              </w:rPr>
              <w:t>-</w:t>
            </w:r>
            <w:r>
              <w:rPr>
                <w:i w:val="0"/>
                <w:szCs w:val="18"/>
              </w:rPr>
              <w:t>0</w:t>
            </w:r>
            <w:r w:rsidR="00454A4D">
              <w:rPr>
                <w:i w:val="0"/>
                <w:szCs w:val="18"/>
              </w:rPr>
              <w:t>4</w:t>
            </w:r>
            <w:r w:rsidR="000042F1">
              <w:rPr>
                <w:i w:val="0"/>
                <w:szCs w:val="18"/>
              </w:rPr>
              <w:t>-2023</w:t>
            </w:r>
            <w:r w:rsidR="00F55401">
              <w:rPr>
                <w:i w:val="0"/>
                <w:szCs w:val="18"/>
              </w:rPr>
              <w:t xml:space="preserve"> 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1D1F2565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64002F">
              <w:rPr>
                <w:i w:val="0"/>
                <w:szCs w:val="18"/>
              </w:rPr>
              <w:t>9</w:t>
            </w:r>
            <w:r w:rsidR="00605CAB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9</w:t>
            </w:r>
            <w:r w:rsidR="009B7FBF">
              <w:rPr>
                <w:i w:val="0"/>
                <w:szCs w:val="18"/>
              </w:rPr>
              <w:t xml:space="preserve">M to </w:t>
            </w:r>
            <w:r w:rsidR="0064002F">
              <w:rPr>
                <w:i w:val="0"/>
                <w:szCs w:val="18"/>
              </w:rPr>
              <w:t>10</w:t>
            </w:r>
            <w:r w:rsidR="007E1401">
              <w:rPr>
                <w:i w:val="0"/>
                <w:szCs w:val="18"/>
              </w:rPr>
              <w:t>:</w:t>
            </w:r>
            <w:r w:rsidR="0064002F">
              <w:rPr>
                <w:i w:val="0"/>
                <w:szCs w:val="18"/>
              </w:rPr>
              <w:t>00</w:t>
            </w:r>
            <w:r w:rsidR="009B7FBF">
              <w:rPr>
                <w:i w:val="0"/>
                <w:szCs w:val="18"/>
              </w:rPr>
              <w:t xml:space="preserve"> </w:t>
            </w:r>
            <w:r w:rsidR="00EA3C74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092E190E" w:rsidR="004266D5" w:rsidRPr="00B6236C" w:rsidRDefault="00F3335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68C264F" w14:textId="108F42E8" w:rsidR="009541A5" w:rsidRDefault="00AF2A97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Make modifications post review</w:t>
            </w:r>
          </w:p>
          <w:p w14:paraId="23002D5F" w14:textId="1EBE9F24" w:rsidR="001C725C" w:rsidRPr="009541A5" w:rsidRDefault="00AF2A97" w:rsidP="009541A5">
            <w:pPr>
              <w:pStyle w:val="CovFormText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Distribute tasks for the week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9E0F1F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9E0F1F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6539B" w:rsidRPr="00B6236C" w14:paraId="27ECE9C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001E009B" w:rsidR="0006539B" w:rsidRPr="00AB1CD7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Git repository info in PP Slides (includes Deployment Procedure)</w:t>
            </w:r>
          </w:p>
        </w:tc>
        <w:tc>
          <w:tcPr>
            <w:tcW w:w="1260" w:type="dxa"/>
            <w:gridSpan w:val="2"/>
          </w:tcPr>
          <w:p w14:paraId="10DFE9FF" w14:textId="2FB30024" w:rsidR="0006539B" w:rsidRDefault="00454A4D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  <w:vAlign w:val="bottom"/>
          </w:tcPr>
          <w:p w14:paraId="79209F85" w14:textId="7C488DDF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710" w:type="dxa"/>
            <w:vAlign w:val="bottom"/>
          </w:tcPr>
          <w:p w14:paraId="7394A0E2" w14:textId="067790A9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454A4D" w:rsidRPr="00B6236C" w14:paraId="1CBDD957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25F248E7" w14:textId="32A95CE5" w:rsidR="00454A4D" w:rsidRPr="00A83EF7" w:rsidRDefault="00454A4D" w:rsidP="00454A4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I4: Functional Tests for </w:t>
            </w:r>
            <w:r>
              <w:rPr>
                <w:rFonts w:cs="Arial"/>
                <w:color w:val="000000"/>
                <w:sz w:val="20"/>
              </w:rPr>
              <w:t>05.01 Pickup Order</w:t>
            </w:r>
          </w:p>
        </w:tc>
        <w:tc>
          <w:tcPr>
            <w:tcW w:w="1260" w:type="dxa"/>
            <w:gridSpan w:val="2"/>
          </w:tcPr>
          <w:p w14:paraId="5AE3938B" w14:textId="5CCFBF4F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 w:rsidRPr="00314202"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  <w:vAlign w:val="bottom"/>
          </w:tcPr>
          <w:p w14:paraId="67A01C3A" w14:textId="5BE27788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0467CA05" w14:textId="1A108DB3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454A4D" w:rsidRPr="00B6236C" w14:paraId="2B499C63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3A47A8EF" w14:textId="793A2A3F" w:rsidR="00454A4D" w:rsidRPr="00A83EF7" w:rsidRDefault="00454A4D" w:rsidP="00454A4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I4: Test Execution Log for </w:t>
            </w:r>
            <w:r>
              <w:rPr>
                <w:rFonts w:cs="Arial"/>
                <w:color w:val="000000"/>
                <w:sz w:val="20"/>
              </w:rPr>
              <w:t>05.01 Pickup Order</w:t>
            </w:r>
          </w:p>
        </w:tc>
        <w:tc>
          <w:tcPr>
            <w:tcW w:w="1260" w:type="dxa"/>
            <w:gridSpan w:val="2"/>
          </w:tcPr>
          <w:p w14:paraId="6A28B9DB" w14:textId="5FAF4BE7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 w:rsidRPr="00314202"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  <w:vAlign w:val="bottom"/>
          </w:tcPr>
          <w:p w14:paraId="376EE904" w14:textId="271BD24C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710" w:type="dxa"/>
            <w:vAlign w:val="bottom"/>
          </w:tcPr>
          <w:p w14:paraId="34EE0BDB" w14:textId="715F83A0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454A4D" w:rsidRPr="00B6236C" w14:paraId="5E52BDEE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20154E9" w14:textId="5DAD7978" w:rsidR="00454A4D" w:rsidRPr="00A83EF7" w:rsidRDefault="00454A4D" w:rsidP="00454A4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Jira: Complete Sprint 4</w:t>
            </w:r>
          </w:p>
        </w:tc>
        <w:tc>
          <w:tcPr>
            <w:tcW w:w="1260" w:type="dxa"/>
            <w:gridSpan w:val="2"/>
          </w:tcPr>
          <w:p w14:paraId="48234B68" w14:textId="0AC79779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 w:rsidRPr="00314202"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  <w:vAlign w:val="bottom"/>
          </w:tcPr>
          <w:p w14:paraId="0D10A9AE" w14:textId="0E749E74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710" w:type="dxa"/>
            <w:vAlign w:val="bottom"/>
          </w:tcPr>
          <w:p w14:paraId="2AEF8A87" w14:textId="77777777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534A23F8" w14:textId="55D1C980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54A4D" w:rsidRPr="00B6236C" w14:paraId="323543C5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36B1780" w14:textId="706CD1C4" w:rsidR="00454A4D" w:rsidRPr="00A83EF7" w:rsidRDefault="00454A4D" w:rsidP="00454A4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Complete Jenkins Progress Report (I4 progress)</w:t>
            </w:r>
          </w:p>
        </w:tc>
        <w:tc>
          <w:tcPr>
            <w:tcW w:w="1260" w:type="dxa"/>
            <w:gridSpan w:val="2"/>
          </w:tcPr>
          <w:p w14:paraId="6E717971" w14:textId="0638C04E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 w:rsidRPr="00314202"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  <w:vAlign w:val="bottom"/>
          </w:tcPr>
          <w:p w14:paraId="124CCC47" w14:textId="20FA6E0A" w:rsidR="00454A4D" w:rsidRDefault="00454A4D" w:rsidP="00454A4D">
            <w:pPr>
              <w:pStyle w:val="CovFormText"/>
              <w:keepNext/>
              <w:keepLines/>
              <w:spacing w:before="0"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710" w:type="dxa"/>
            <w:vAlign w:val="bottom"/>
          </w:tcPr>
          <w:p w14:paraId="27458CBF" w14:textId="425C371F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454A4D" w:rsidRPr="00B6236C" w14:paraId="45AE6E72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4075A1E0" w14:textId="062CB755" w:rsidR="00454A4D" w:rsidRPr="00A83EF7" w:rsidRDefault="00454A4D" w:rsidP="00454A4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List of Tasks for I4 - updated progress</w:t>
            </w:r>
          </w:p>
        </w:tc>
        <w:tc>
          <w:tcPr>
            <w:tcW w:w="1260" w:type="dxa"/>
            <w:gridSpan w:val="2"/>
          </w:tcPr>
          <w:p w14:paraId="7BCFE8E3" w14:textId="1BFCDDBC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 w:rsidRPr="00314202"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  <w:vAlign w:val="bottom"/>
          </w:tcPr>
          <w:p w14:paraId="7226367C" w14:textId="3CEA7F11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710" w:type="dxa"/>
            <w:vAlign w:val="bottom"/>
          </w:tcPr>
          <w:p w14:paraId="3F053426" w14:textId="0B197490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454A4D" w:rsidRPr="00B6236C" w14:paraId="3A984E42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4FCFE0AF" w14:textId="1E34BEFC" w:rsidR="00454A4D" w:rsidRPr="00A83EF7" w:rsidRDefault="00454A4D" w:rsidP="00454A4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Retrospective Report</w:t>
            </w:r>
          </w:p>
        </w:tc>
        <w:tc>
          <w:tcPr>
            <w:tcW w:w="1260" w:type="dxa"/>
            <w:gridSpan w:val="2"/>
          </w:tcPr>
          <w:p w14:paraId="74EB682C" w14:textId="1784F1F2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 w:rsidRPr="00314202">
              <w:rPr>
                <w:szCs w:val="18"/>
              </w:rPr>
              <w:t>40</w:t>
            </w:r>
          </w:p>
        </w:tc>
        <w:tc>
          <w:tcPr>
            <w:tcW w:w="1800" w:type="dxa"/>
            <w:gridSpan w:val="2"/>
            <w:vAlign w:val="bottom"/>
          </w:tcPr>
          <w:p w14:paraId="06084E95" w14:textId="1AA28153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710" w:type="dxa"/>
            <w:vAlign w:val="bottom"/>
          </w:tcPr>
          <w:p w14:paraId="07BB6181" w14:textId="67481B3A" w:rsidR="00454A4D" w:rsidRDefault="00454A4D" w:rsidP="00454A4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6539B" w:rsidRPr="00B6236C" w14:paraId="38FDF256" w14:textId="77777777" w:rsidTr="00A367F0">
        <w:trPr>
          <w:cantSplit/>
        </w:trPr>
        <w:tc>
          <w:tcPr>
            <w:tcW w:w="5310" w:type="dxa"/>
            <w:gridSpan w:val="4"/>
            <w:vAlign w:val="bottom"/>
          </w:tcPr>
          <w:p w14:paraId="7F847067" w14:textId="7FD9525F" w:rsidR="0006539B" w:rsidRPr="009541A5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6D9179C" w14:textId="5145DA6C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16B6D5A" w14:textId="1CD277AD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14ED995" w14:textId="657A3865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6539B" w:rsidRPr="00B6236C" w14:paraId="604E0B84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0146927B" w14:textId="16FE3BDD" w:rsidR="0006539B" w:rsidRPr="009541A5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0B6E25DE" w14:textId="21F389E8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1BAF7D6F" w14:textId="01B899DE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66BCAC0" w14:textId="4F3A115A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06539B" w:rsidRPr="00B6236C" w14:paraId="2FFD8738" w14:textId="77777777" w:rsidTr="00F211BC">
        <w:trPr>
          <w:cantSplit/>
        </w:trPr>
        <w:tc>
          <w:tcPr>
            <w:tcW w:w="5310" w:type="dxa"/>
            <w:gridSpan w:val="4"/>
            <w:vAlign w:val="bottom"/>
          </w:tcPr>
          <w:p w14:paraId="2D1CAE5B" w14:textId="7E900CE6" w:rsidR="0006539B" w:rsidRPr="009541A5" w:rsidRDefault="0006539B" w:rsidP="0006539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4059A603" w14:textId="2B5F3564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4A428978" w14:textId="0D30FCCE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5A0AC43" w14:textId="324B48B4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42F1F1D9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393301" w14:textId="1E4CA120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29668807" w14:textId="484BE04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7D4623" w14:textId="299B5D0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29F8A580" w14:textId="7FB04D88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2F1F8C9" w14:textId="77777777" w:rsidTr="009E0F1F">
        <w:trPr>
          <w:cantSplit/>
        </w:trPr>
        <w:tc>
          <w:tcPr>
            <w:tcW w:w="5310" w:type="dxa"/>
            <w:gridSpan w:val="4"/>
          </w:tcPr>
          <w:p w14:paraId="3CFB5B67" w14:textId="7CCDF84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</w:tcPr>
          <w:p w14:paraId="11EE6586" w14:textId="3285481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1B976C3" w14:textId="5B645106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430DC957" w14:textId="21E7F9BB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05E81ADE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17E1E9E6" w14:textId="04BAA9B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50D6DCD8" w14:textId="5BAF1DE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5DE33577" w14:textId="03A7E95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7086FEC1" w14:textId="3E2A9BC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268DE704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345B67BA" w14:textId="333D0FD7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31A72370" w14:textId="5E31B01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7407437F" w14:textId="7F00D67F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55B547BC" w14:textId="525AC33D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B6236C" w14:paraId="51AA9716" w14:textId="77777777" w:rsidTr="009E0F1F">
        <w:trPr>
          <w:cantSplit/>
        </w:trPr>
        <w:tc>
          <w:tcPr>
            <w:tcW w:w="5310" w:type="dxa"/>
            <w:gridSpan w:val="4"/>
            <w:vAlign w:val="bottom"/>
          </w:tcPr>
          <w:p w14:paraId="2CE457A0" w14:textId="6F8898FE" w:rsidR="00A83EF7" w:rsidRDefault="00A83EF7" w:rsidP="00AB1CD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F02606D" w14:textId="3D93F0C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293A247E" w14:textId="09167505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  <w:vAlign w:val="bottom"/>
          </w:tcPr>
          <w:p w14:paraId="3696C905" w14:textId="17DCB4F2" w:rsidR="00A83EF7" w:rsidRDefault="00A83EF7" w:rsidP="00A83EF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83EF7" w:rsidRPr="00325E77" w14:paraId="7247F7ED" w14:textId="405E45B3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</w:tcPr>
          <w:p w14:paraId="7BA4C0A3" w14:textId="77777777" w:rsidR="00A83EF7" w:rsidRPr="00325E77" w:rsidRDefault="00A83EF7" w:rsidP="00A83EF7"/>
        </w:tc>
        <w:tc>
          <w:tcPr>
            <w:tcW w:w="1710" w:type="dxa"/>
            <w:gridSpan w:val="2"/>
          </w:tcPr>
          <w:p w14:paraId="7A7F1A88" w14:textId="77777777" w:rsidR="00A83EF7" w:rsidRPr="00325E77" w:rsidRDefault="00A83EF7" w:rsidP="00A83EF7"/>
        </w:tc>
      </w:tr>
      <w:tr w:rsidR="00A83EF7" w:rsidRPr="00325E77" w14:paraId="34C1A6D4" w14:textId="77777777" w:rsidTr="009E0F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A83EF7" w:rsidRPr="00325E77" w:rsidRDefault="00A83EF7" w:rsidP="00A83EF7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1323BA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6562A861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 xml:space="preserve">- </w:t>
            </w:r>
            <w:r w:rsidR="004777B3">
              <w:rPr>
                <w:sz w:val="18"/>
                <w:szCs w:val="18"/>
              </w:rPr>
              <w:t>12</w:t>
            </w:r>
            <w:r w:rsidR="00BF50F0">
              <w:rPr>
                <w:sz w:val="18"/>
                <w:szCs w:val="18"/>
              </w:rPr>
              <w:t>/</w:t>
            </w:r>
            <w:r w:rsidR="0006539B">
              <w:rPr>
                <w:sz w:val="18"/>
                <w:szCs w:val="18"/>
              </w:rPr>
              <w:t>0</w:t>
            </w:r>
            <w:r w:rsidR="001273BE">
              <w:rPr>
                <w:sz w:val="18"/>
                <w:szCs w:val="18"/>
              </w:rPr>
              <w:t>7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1323BA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06539B" w:rsidRPr="00B6236C" w14:paraId="66F874E5" w14:textId="77777777" w:rsidTr="00910D71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72E356B4" w14:textId="733ADF9B" w:rsidR="0006539B" w:rsidRPr="003A12D4" w:rsidRDefault="0006539B" w:rsidP="0006539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Git repository info in PP Slides (includes Deployment Procedure)</w:t>
            </w:r>
          </w:p>
        </w:tc>
        <w:tc>
          <w:tcPr>
            <w:tcW w:w="1349" w:type="dxa"/>
            <w:shd w:val="clear" w:color="auto" w:fill="FFFFFF"/>
          </w:tcPr>
          <w:p w14:paraId="16821D85" w14:textId="5267752B" w:rsidR="0006539B" w:rsidRDefault="00A27158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8B340F9" w14:textId="03160064" w:rsidR="0006539B" w:rsidRPr="003A12D4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FD05924" w14:textId="389A391C" w:rsidR="0006539B" w:rsidRPr="006A49F0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A27158" w:rsidRPr="00B6236C" w14:paraId="5D77464C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4A96595" w14:textId="497AC10F" w:rsidR="00A27158" w:rsidRPr="003A12D4" w:rsidRDefault="00A27158" w:rsidP="00A271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I4: Functional Tests for </w:t>
            </w:r>
            <w:r>
              <w:rPr>
                <w:rFonts w:cs="Arial"/>
                <w:color w:val="000000"/>
                <w:sz w:val="20"/>
              </w:rPr>
              <w:t>05.01 Pickup Order</w:t>
            </w:r>
          </w:p>
        </w:tc>
        <w:tc>
          <w:tcPr>
            <w:tcW w:w="1349" w:type="dxa"/>
            <w:shd w:val="clear" w:color="auto" w:fill="FFFFFF"/>
          </w:tcPr>
          <w:p w14:paraId="51AAF0A6" w14:textId="27246EDB" w:rsidR="00A27158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5DF033F" w14:textId="5FB4997F" w:rsidR="00A27158" w:rsidRPr="003A12D4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778C53C9" w14:textId="2E718C08" w:rsidR="00A27158" w:rsidRPr="006A49F0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A27158" w:rsidRPr="00B6236C" w14:paraId="2DFBC019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53E3A6C" w14:textId="5515ED9D" w:rsidR="00A27158" w:rsidRDefault="00A27158" w:rsidP="00A271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R2: I4: Test Execution Log for </w:t>
            </w:r>
            <w:r>
              <w:rPr>
                <w:rFonts w:cs="Arial"/>
                <w:color w:val="000000"/>
                <w:sz w:val="20"/>
              </w:rPr>
              <w:t>05.01 Pickup Order</w:t>
            </w:r>
          </w:p>
        </w:tc>
        <w:tc>
          <w:tcPr>
            <w:tcW w:w="1349" w:type="dxa"/>
            <w:shd w:val="clear" w:color="auto" w:fill="FFFFFF"/>
          </w:tcPr>
          <w:p w14:paraId="3F53EDAB" w14:textId="74F9B6D1" w:rsidR="00A27158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11D187F3" w14:textId="323F30BC" w:rsidR="00A27158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Poonam Adtani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E592C0D" w14:textId="3D3D5C83" w:rsidR="00A27158" w:rsidRPr="006A49F0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A27158" w:rsidRPr="00B6236C" w14:paraId="437AD9E4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053C99" w14:textId="7612DA9D" w:rsidR="00A27158" w:rsidRDefault="00A27158" w:rsidP="00A271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Jira: Complete Sprint 4</w:t>
            </w:r>
          </w:p>
        </w:tc>
        <w:tc>
          <w:tcPr>
            <w:tcW w:w="1349" w:type="dxa"/>
            <w:shd w:val="clear" w:color="auto" w:fill="FFFFFF"/>
          </w:tcPr>
          <w:p w14:paraId="19F2984B" w14:textId="0D214404" w:rsidR="00A27158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AC93F81" w14:textId="2791BD04" w:rsidR="00A27158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D0CFDF3" w14:textId="77777777" w:rsidR="00A27158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  <w:p w14:paraId="6595EB90" w14:textId="77777777" w:rsidR="00A27158" w:rsidRPr="006A49F0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A27158" w:rsidRPr="00B6236C" w14:paraId="7E86CEE8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17A7EDF" w14:textId="16770F4C" w:rsidR="00A27158" w:rsidRDefault="00A27158" w:rsidP="00A271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Complete Jenkins Progress Report (I4 progress)</w:t>
            </w:r>
          </w:p>
        </w:tc>
        <w:tc>
          <w:tcPr>
            <w:tcW w:w="1349" w:type="dxa"/>
            <w:shd w:val="clear" w:color="auto" w:fill="FFFFFF"/>
          </w:tcPr>
          <w:p w14:paraId="33622753" w14:textId="02911CC9" w:rsidR="00A27158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578B6DB9" w14:textId="439F7EF2" w:rsidR="00A27158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Tharun Reddy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1AFD327E" w14:textId="58D5DC8F" w:rsidR="00A27158" w:rsidRPr="006A49F0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A27158" w:rsidRPr="00B6236C" w14:paraId="50D6F2E7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4BC90E5" w14:textId="1F7B4134" w:rsidR="00A27158" w:rsidRDefault="00A27158" w:rsidP="00A271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List of Tasks for I4 - updated progress</w:t>
            </w:r>
          </w:p>
        </w:tc>
        <w:tc>
          <w:tcPr>
            <w:tcW w:w="1349" w:type="dxa"/>
            <w:shd w:val="clear" w:color="auto" w:fill="FFFFFF"/>
          </w:tcPr>
          <w:p w14:paraId="210F6959" w14:textId="5BBA9F3C" w:rsidR="00A27158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7495219" w14:textId="33BE62E8" w:rsidR="00A27158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02DF6FF6" w14:textId="29E522D8" w:rsidR="00A27158" w:rsidRPr="006A49F0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A27158" w:rsidRPr="00B6236C" w14:paraId="787E16AD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D0AA40" w14:textId="567673A9" w:rsidR="00A27158" w:rsidRPr="003A12D4" w:rsidRDefault="00A27158" w:rsidP="00A27158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R2: I4: Retrospective Report</w:t>
            </w:r>
          </w:p>
        </w:tc>
        <w:tc>
          <w:tcPr>
            <w:tcW w:w="1349" w:type="dxa"/>
            <w:shd w:val="clear" w:color="auto" w:fill="FFFFFF"/>
          </w:tcPr>
          <w:p w14:paraId="37202E85" w14:textId="21E1C31C" w:rsidR="00A27158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8A572EA" w14:textId="4863929F" w:rsidR="00A27158" w:rsidRPr="003A12D4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Maneesha Narahari</w:t>
            </w:r>
          </w:p>
        </w:tc>
        <w:tc>
          <w:tcPr>
            <w:tcW w:w="1833" w:type="dxa"/>
            <w:shd w:val="clear" w:color="auto" w:fill="FFFFFF"/>
            <w:vAlign w:val="bottom"/>
          </w:tcPr>
          <w:p w14:paraId="2E36699A" w14:textId="2EFCAC37" w:rsidR="00A27158" w:rsidRPr="006A49F0" w:rsidRDefault="00A27158" w:rsidP="00A27158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06539B" w:rsidRPr="00B6236C" w14:paraId="08DB2CA1" w14:textId="77777777" w:rsidTr="004E701E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1838F3F8" w14:textId="15D28ECA" w:rsidR="0006539B" w:rsidRPr="003A12D4" w:rsidRDefault="0006539B" w:rsidP="0006539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F43427" w14:textId="170AD679" w:rsidR="0006539B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4281ABD0" w14:textId="1E5DFEF6" w:rsidR="0006539B" w:rsidRPr="003A12D4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  <w:vAlign w:val="bottom"/>
          </w:tcPr>
          <w:p w14:paraId="03A916C5" w14:textId="5C1B4CCB" w:rsidR="0006539B" w:rsidRPr="006A49F0" w:rsidRDefault="0006539B" w:rsidP="0006539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F816" w14:textId="77777777" w:rsidR="00103C91" w:rsidRDefault="00103C91">
      <w:r>
        <w:separator/>
      </w:r>
    </w:p>
  </w:endnote>
  <w:endnote w:type="continuationSeparator" w:id="0">
    <w:p w14:paraId="2F1617D4" w14:textId="77777777" w:rsidR="00103C91" w:rsidRDefault="00103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2283A" w14:textId="77777777" w:rsidR="00103C91" w:rsidRDefault="00103C91">
      <w:r>
        <w:separator/>
      </w:r>
    </w:p>
  </w:footnote>
  <w:footnote w:type="continuationSeparator" w:id="0">
    <w:p w14:paraId="5424E3EA" w14:textId="77777777" w:rsidR="00103C91" w:rsidRDefault="00103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A27158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5pt;height:70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5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1" w:hanging="360"/>
      </w:pPr>
    </w:lvl>
    <w:lvl w:ilvl="2" w:tplc="4009001B" w:tentative="1">
      <w:start w:val="1"/>
      <w:numFmt w:val="lowerRoman"/>
      <w:lvlText w:val="%3."/>
      <w:lvlJc w:val="right"/>
      <w:pPr>
        <w:ind w:left="6621" w:hanging="180"/>
      </w:pPr>
    </w:lvl>
    <w:lvl w:ilvl="3" w:tplc="4009000F" w:tentative="1">
      <w:start w:val="1"/>
      <w:numFmt w:val="decimal"/>
      <w:lvlText w:val="%4."/>
      <w:lvlJc w:val="left"/>
      <w:pPr>
        <w:ind w:left="7341" w:hanging="360"/>
      </w:pPr>
    </w:lvl>
    <w:lvl w:ilvl="4" w:tplc="40090019" w:tentative="1">
      <w:start w:val="1"/>
      <w:numFmt w:val="lowerLetter"/>
      <w:lvlText w:val="%5."/>
      <w:lvlJc w:val="left"/>
      <w:pPr>
        <w:ind w:left="8061" w:hanging="360"/>
      </w:pPr>
    </w:lvl>
    <w:lvl w:ilvl="5" w:tplc="4009001B" w:tentative="1">
      <w:start w:val="1"/>
      <w:numFmt w:val="lowerRoman"/>
      <w:lvlText w:val="%6."/>
      <w:lvlJc w:val="right"/>
      <w:pPr>
        <w:ind w:left="8781" w:hanging="180"/>
      </w:pPr>
    </w:lvl>
    <w:lvl w:ilvl="6" w:tplc="4009000F" w:tentative="1">
      <w:start w:val="1"/>
      <w:numFmt w:val="decimal"/>
      <w:lvlText w:val="%7."/>
      <w:lvlJc w:val="left"/>
      <w:pPr>
        <w:ind w:left="9501" w:hanging="360"/>
      </w:pPr>
    </w:lvl>
    <w:lvl w:ilvl="7" w:tplc="40090019" w:tentative="1">
      <w:start w:val="1"/>
      <w:numFmt w:val="lowerLetter"/>
      <w:lvlText w:val="%8."/>
      <w:lvlJc w:val="left"/>
      <w:pPr>
        <w:ind w:left="10221" w:hanging="360"/>
      </w:pPr>
    </w:lvl>
    <w:lvl w:ilvl="8" w:tplc="4009001B" w:tentative="1">
      <w:start w:val="1"/>
      <w:numFmt w:val="lowerRoman"/>
      <w:lvlText w:val="%9."/>
      <w:lvlJc w:val="right"/>
      <w:pPr>
        <w:ind w:left="10941" w:hanging="180"/>
      </w:pPr>
    </w:lvl>
  </w:abstractNum>
  <w:abstractNum w:abstractNumId="1" w15:restartNumberingAfterBreak="0">
    <w:nsid w:val="1CB61E54"/>
    <w:multiLevelType w:val="hybridMultilevel"/>
    <w:tmpl w:val="2B4A2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3E13"/>
    <w:multiLevelType w:val="hybridMultilevel"/>
    <w:tmpl w:val="06986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6C19"/>
    <w:multiLevelType w:val="hybridMultilevel"/>
    <w:tmpl w:val="F6D62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E6B95"/>
    <w:multiLevelType w:val="hybridMultilevel"/>
    <w:tmpl w:val="9AA64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5240D0"/>
    <w:multiLevelType w:val="multilevel"/>
    <w:tmpl w:val="0C12720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22897"/>
    <w:multiLevelType w:val="hybridMultilevel"/>
    <w:tmpl w:val="DF765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3BC2"/>
    <w:multiLevelType w:val="hybridMultilevel"/>
    <w:tmpl w:val="562A1A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F1283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31219"/>
    <w:multiLevelType w:val="hybridMultilevel"/>
    <w:tmpl w:val="0C1272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15B54"/>
    <w:multiLevelType w:val="hybridMultilevel"/>
    <w:tmpl w:val="99748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32AD8"/>
    <w:multiLevelType w:val="hybridMultilevel"/>
    <w:tmpl w:val="DF7658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95560"/>
    <w:multiLevelType w:val="hybridMultilevel"/>
    <w:tmpl w:val="FC6452E0"/>
    <w:lvl w:ilvl="0" w:tplc="029C8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7"/>
  </w:num>
  <w:num w:numId="2" w16cid:durableId="119496180">
    <w:abstractNumId w:val="3"/>
  </w:num>
  <w:num w:numId="3" w16cid:durableId="853107081">
    <w:abstractNumId w:val="9"/>
  </w:num>
  <w:num w:numId="4" w16cid:durableId="352222094">
    <w:abstractNumId w:val="16"/>
  </w:num>
  <w:num w:numId="5" w16cid:durableId="1222131643">
    <w:abstractNumId w:val="0"/>
  </w:num>
  <w:num w:numId="6" w16cid:durableId="1877234195">
    <w:abstractNumId w:val="20"/>
  </w:num>
  <w:num w:numId="7" w16cid:durableId="794833985">
    <w:abstractNumId w:val="11"/>
  </w:num>
  <w:num w:numId="8" w16cid:durableId="518201847">
    <w:abstractNumId w:val="4"/>
  </w:num>
  <w:num w:numId="9" w16cid:durableId="1537809985">
    <w:abstractNumId w:val="21"/>
  </w:num>
  <w:num w:numId="10" w16cid:durableId="833882799">
    <w:abstractNumId w:val="15"/>
  </w:num>
  <w:num w:numId="11" w16cid:durableId="1385986989">
    <w:abstractNumId w:val="17"/>
  </w:num>
  <w:num w:numId="12" w16cid:durableId="1330861761">
    <w:abstractNumId w:val="19"/>
  </w:num>
  <w:num w:numId="13" w16cid:durableId="1061711784">
    <w:abstractNumId w:val="1"/>
  </w:num>
  <w:num w:numId="14" w16cid:durableId="1713189878">
    <w:abstractNumId w:val="12"/>
  </w:num>
  <w:num w:numId="15" w16cid:durableId="372384938">
    <w:abstractNumId w:val="2"/>
  </w:num>
  <w:num w:numId="16" w16cid:durableId="627398797">
    <w:abstractNumId w:val="8"/>
  </w:num>
  <w:num w:numId="17" w16cid:durableId="1905950234">
    <w:abstractNumId w:val="13"/>
  </w:num>
  <w:num w:numId="18" w16cid:durableId="11148058">
    <w:abstractNumId w:val="6"/>
  </w:num>
  <w:num w:numId="19" w16cid:durableId="1576547757">
    <w:abstractNumId w:val="14"/>
  </w:num>
  <w:num w:numId="20" w16cid:durableId="1204908201">
    <w:abstractNumId w:val="5"/>
  </w:num>
  <w:num w:numId="21" w16cid:durableId="1413159474">
    <w:abstractNumId w:val="10"/>
  </w:num>
  <w:num w:numId="22" w16cid:durableId="17562420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43397"/>
    <w:rsid w:val="00050012"/>
    <w:rsid w:val="00053B7F"/>
    <w:rsid w:val="000557A0"/>
    <w:rsid w:val="0006539B"/>
    <w:rsid w:val="000768A6"/>
    <w:rsid w:val="000B5469"/>
    <w:rsid w:val="000D22B8"/>
    <w:rsid w:val="000E2012"/>
    <w:rsid w:val="00100C5A"/>
    <w:rsid w:val="00103C91"/>
    <w:rsid w:val="00103E5F"/>
    <w:rsid w:val="001071C3"/>
    <w:rsid w:val="0011338E"/>
    <w:rsid w:val="001273BE"/>
    <w:rsid w:val="00131F97"/>
    <w:rsid w:val="001323BA"/>
    <w:rsid w:val="001407C4"/>
    <w:rsid w:val="00155255"/>
    <w:rsid w:val="001556E8"/>
    <w:rsid w:val="001630E8"/>
    <w:rsid w:val="00173C1B"/>
    <w:rsid w:val="00176704"/>
    <w:rsid w:val="0018031D"/>
    <w:rsid w:val="0019634E"/>
    <w:rsid w:val="001A07C9"/>
    <w:rsid w:val="001A114B"/>
    <w:rsid w:val="001A12D1"/>
    <w:rsid w:val="001C151C"/>
    <w:rsid w:val="001C216D"/>
    <w:rsid w:val="001C725C"/>
    <w:rsid w:val="001C7821"/>
    <w:rsid w:val="001D7DC5"/>
    <w:rsid w:val="001E08E5"/>
    <w:rsid w:val="001F3641"/>
    <w:rsid w:val="001F6B36"/>
    <w:rsid w:val="002262DC"/>
    <w:rsid w:val="00242A6F"/>
    <w:rsid w:val="00262CB5"/>
    <w:rsid w:val="00266796"/>
    <w:rsid w:val="002807A7"/>
    <w:rsid w:val="00283D91"/>
    <w:rsid w:val="00286EA6"/>
    <w:rsid w:val="00292399"/>
    <w:rsid w:val="002972B4"/>
    <w:rsid w:val="002A29BE"/>
    <w:rsid w:val="002A365A"/>
    <w:rsid w:val="002A3DFF"/>
    <w:rsid w:val="002A6FDA"/>
    <w:rsid w:val="002B3E2D"/>
    <w:rsid w:val="002B7C21"/>
    <w:rsid w:val="002D1660"/>
    <w:rsid w:val="002E59C1"/>
    <w:rsid w:val="002E6B84"/>
    <w:rsid w:val="00307715"/>
    <w:rsid w:val="00323CAE"/>
    <w:rsid w:val="00325E77"/>
    <w:rsid w:val="00332B93"/>
    <w:rsid w:val="00333A6E"/>
    <w:rsid w:val="00353390"/>
    <w:rsid w:val="00361221"/>
    <w:rsid w:val="003635C7"/>
    <w:rsid w:val="0038277A"/>
    <w:rsid w:val="003A12D4"/>
    <w:rsid w:val="003A1BA0"/>
    <w:rsid w:val="003A24CA"/>
    <w:rsid w:val="003A53E4"/>
    <w:rsid w:val="003A5CFD"/>
    <w:rsid w:val="003A77D2"/>
    <w:rsid w:val="003B2F07"/>
    <w:rsid w:val="003C26C3"/>
    <w:rsid w:val="003D0FF5"/>
    <w:rsid w:val="003D1079"/>
    <w:rsid w:val="003D449D"/>
    <w:rsid w:val="003D56E3"/>
    <w:rsid w:val="003E29CC"/>
    <w:rsid w:val="003F6BA9"/>
    <w:rsid w:val="00400616"/>
    <w:rsid w:val="00400D82"/>
    <w:rsid w:val="004266D5"/>
    <w:rsid w:val="00430BD5"/>
    <w:rsid w:val="00434BC7"/>
    <w:rsid w:val="004364BA"/>
    <w:rsid w:val="00443B79"/>
    <w:rsid w:val="00454A4D"/>
    <w:rsid w:val="00462C6C"/>
    <w:rsid w:val="00472A7B"/>
    <w:rsid w:val="00476A2F"/>
    <w:rsid w:val="004777B3"/>
    <w:rsid w:val="00483ACB"/>
    <w:rsid w:val="00487540"/>
    <w:rsid w:val="00487A81"/>
    <w:rsid w:val="004B197D"/>
    <w:rsid w:val="004C29C7"/>
    <w:rsid w:val="004D42BB"/>
    <w:rsid w:val="004D5914"/>
    <w:rsid w:val="004E7BD9"/>
    <w:rsid w:val="005148CF"/>
    <w:rsid w:val="00521A36"/>
    <w:rsid w:val="00527B5C"/>
    <w:rsid w:val="00530D4C"/>
    <w:rsid w:val="00532EBB"/>
    <w:rsid w:val="0053679B"/>
    <w:rsid w:val="00557B70"/>
    <w:rsid w:val="00562A46"/>
    <w:rsid w:val="00582670"/>
    <w:rsid w:val="00590277"/>
    <w:rsid w:val="00593317"/>
    <w:rsid w:val="005A072B"/>
    <w:rsid w:val="005A6D89"/>
    <w:rsid w:val="005B4757"/>
    <w:rsid w:val="005C57E0"/>
    <w:rsid w:val="005E4A91"/>
    <w:rsid w:val="005E5638"/>
    <w:rsid w:val="00605CAB"/>
    <w:rsid w:val="006152FE"/>
    <w:rsid w:val="00623671"/>
    <w:rsid w:val="0064002F"/>
    <w:rsid w:val="00652784"/>
    <w:rsid w:val="00652E3C"/>
    <w:rsid w:val="006650C5"/>
    <w:rsid w:val="00665BC6"/>
    <w:rsid w:val="0067392A"/>
    <w:rsid w:val="0068027F"/>
    <w:rsid w:val="006A43C2"/>
    <w:rsid w:val="006A54E5"/>
    <w:rsid w:val="006A5BC9"/>
    <w:rsid w:val="006E6FF4"/>
    <w:rsid w:val="006F2559"/>
    <w:rsid w:val="006F4336"/>
    <w:rsid w:val="006F4AD9"/>
    <w:rsid w:val="00722485"/>
    <w:rsid w:val="007312A0"/>
    <w:rsid w:val="007357C1"/>
    <w:rsid w:val="00740D8C"/>
    <w:rsid w:val="00752A64"/>
    <w:rsid w:val="00760F00"/>
    <w:rsid w:val="00772653"/>
    <w:rsid w:val="00785877"/>
    <w:rsid w:val="00792C3C"/>
    <w:rsid w:val="007A73AA"/>
    <w:rsid w:val="007C6D88"/>
    <w:rsid w:val="007E1401"/>
    <w:rsid w:val="007E64C9"/>
    <w:rsid w:val="007E66CB"/>
    <w:rsid w:val="008013ED"/>
    <w:rsid w:val="00802387"/>
    <w:rsid w:val="00806750"/>
    <w:rsid w:val="00831AC1"/>
    <w:rsid w:val="008404F1"/>
    <w:rsid w:val="00842848"/>
    <w:rsid w:val="00842FE1"/>
    <w:rsid w:val="00847CE6"/>
    <w:rsid w:val="00857CFB"/>
    <w:rsid w:val="008767A6"/>
    <w:rsid w:val="00876DCC"/>
    <w:rsid w:val="00877AD4"/>
    <w:rsid w:val="008816FF"/>
    <w:rsid w:val="008D414E"/>
    <w:rsid w:val="008D63E2"/>
    <w:rsid w:val="008E589B"/>
    <w:rsid w:val="00925C9D"/>
    <w:rsid w:val="00927B59"/>
    <w:rsid w:val="00947908"/>
    <w:rsid w:val="009541A5"/>
    <w:rsid w:val="00965A89"/>
    <w:rsid w:val="00976858"/>
    <w:rsid w:val="009A3FC5"/>
    <w:rsid w:val="009A50D4"/>
    <w:rsid w:val="009B1350"/>
    <w:rsid w:val="009B7FBF"/>
    <w:rsid w:val="009E0F1F"/>
    <w:rsid w:val="009F19E3"/>
    <w:rsid w:val="00A02554"/>
    <w:rsid w:val="00A24985"/>
    <w:rsid w:val="00A27158"/>
    <w:rsid w:val="00A3162D"/>
    <w:rsid w:val="00A44460"/>
    <w:rsid w:val="00A46471"/>
    <w:rsid w:val="00A54F37"/>
    <w:rsid w:val="00A679D7"/>
    <w:rsid w:val="00A73362"/>
    <w:rsid w:val="00A77AE8"/>
    <w:rsid w:val="00A83EF7"/>
    <w:rsid w:val="00AA44D2"/>
    <w:rsid w:val="00AB1CD7"/>
    <w:rsid w:val="00AD1889"/>
    <w:rsid w:val="00AE44BB"/>
    <w:rsid w:val="00AF26B6"/>
    <w:rsid w:val="00AF2A97"/>
    <w:rsid w:val="00AF3A32"/>
    <w:rsid w:val="00AF7FC8"/>
    <w:rsid w:val="00B22B27"/>
    <w:rsid w:val="00B31688"/>
    <w:rsid w:val="00B36BC4"/>
    <w:rsid w:val="00B6236C"/>
    <w:rsid w:val="00B708FC"/>
    <w:rsid w:val="00B83512"/>
    <w:rsid w:val="00B8677D"/>
    <w:rsid w:val="00BA55E3"/>
    <w:rsid w:val="00BA59EC"/>
    <w:rsid w:val="00BA69CB"/>
    <w:rsid w:val="00BB457A"/>
    <w:rsid w:val="00BD0083"/>
    <w:rsid w:val="00BD5C1B"/>
    <w:rsid w:val="00BE7F88"/>
    <w:rsid w:val="00BF50F0"/>
    <w:rsid w:val="00BF6712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A73DE"/>
    <w:rsid w:val="00CC52FC"/>
    <w:rsid w:val="00CC65E7"/>
    <w:rsid w:val="00CE644F"/>
    <w:rsid w:val="00CF7E44"/>
    <w:rsid w:val="00D028E2"/>
    <w:rsid w:val="00D1263A"/>
    <w:rsid w:val="00D2797E"/>
    <w:rsid w:val="00D47B69"/>
    <w:rsid w:val="00D7086D"/>
    <w:rsid w:val="00D861FD"/>
    <w:rsid w:val="00DA762A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7260F"/>
    <w:rsid w:val="00E84C5A"/>
    <w:rsid w:val="00E90735"/>
    <w:rsid w:val="00EA3C74"/>
    <w:rsid w:val="00EA7EFF"/>
    <w:rsid w:val="00EB51C9"/>
    <w:rsid w:val="00F15879"/>
    <w:rsid w:val="00F16464"/>
    <w:rsid w:val="00F24950"/>
    <w:rsid w:val="00F33351"/>
    <w:rsid w:val="00F43470"/>
    <w:rsid w:val="00F5072B"/>
    <w:rsid w:val="00F55401"/>
    <w:rsid w:val="00F57A3D"/>
    <w:rsid w:val="00F67BB3"/>
    <w:rsid w:val="00F9109A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numbering" w:customStyle="1" w:styleId="CurrentList1">
    <w:name w:val="Current List1"/>
    <w:uiPriority w:val="99"/>
    <w:rsid w:val="00A83EF7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12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13</cp:revision>
  <cp:lastPrinted>2023-01-30T04:34:00Z</cp:lastPrinted>
  <dcterms:created xsi:type="dcterms:W3CDTF">2023-11-22T07:04:00Z</dcterms:created>
  <dcterms:modified xsi:type="dcterms:W3CDTF">2023-12-08T04:33:00Z</dcterms:modified>
  <cp:category>Rev 1.1;last template edit 3-5-05 gje</cp:category>
</cp:coreProperties>
</file>