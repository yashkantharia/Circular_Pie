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5C19421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F33351">
              <w:rPr>
                <w:i w:val="0"/>
                <w:szCs w:val="18"/>
              </w:rPr>
              <w:t>4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77777777" w:rsidR="009541A5" w:rsidRDefault="001C725C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this week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541A5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47BB0B47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0DFE9FF" w14:textId="57B9534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9209F85" w14:textId="630B184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1AC54620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541A5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0B5FBDCB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  <w:r w:rsidR="0094597E">
              <w:rPr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5AE3938B" w14:textId="43886C3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67A01C3A" w14:textId="4E6FBCD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324B8B95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541A5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7E369996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A28B9DB" w14:textId="63ACBEB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76EE904" w14:textId="32DC0522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18E477F2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9541A5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72344726" w:rsidR="009541A5" w:rsidRPr="00862744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751E5869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D10A9AE" w14:textId="2E42FA9B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675D3B1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541A5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33338FBD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2832A8BC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514F8451" w:rsidR="009541A5" w:rsidRDefault="009541A5" w:rsidP="009541A5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5EED0F20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9541A5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098BD01C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3A80000D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5814295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50437A0D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9541A5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042BD6A4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5B8EBEB3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6C39B111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5BDB343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33351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20D5F1B9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0E36B9EA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283D3E32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38978B1F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33351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4AA71D20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6486F42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7A0B5A5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7C8E3D9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F33351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08152314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UML Diagrams (Class, Sequence)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2851C4E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4A428978" w14:textId="560D3852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4CF88CDA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2DEF7090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63FB9CF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5D7D4623" w14:textId="4875F8C1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7B1A754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02F1F8C9" w14:textId="77777777" w:rsidTr="00212A7B">
        <w:trPr>
          <w:cantSplit/>
        </w:trPr>
        <w:tc>
          <w:tcPr>
            <w:tcW w:w="5310" w:type="dxa"/>
            <w:gridSpan w:val="4"/>
          </w:tcPr>
          <w:p w14:paraId="3CFB5B67" w14:textId="776DEC22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Distributing user stories amongst the team for elboarting and refining usecases</w:t>
            </w:r>
          </w:p>
        </w:tc>
        <w:tc>
          <w:tcPr>
            <w:tcW w:w="1260" w:type="dxa"/>
            <w:gridSpan w:val="2"/>
          </w:tcPr>
          <w:p w14:paraId="11EE6586" w14:textId="2629052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1B976C3" w14:textId="674A8702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430DC957" w14:textId="0F8705D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EC5AA4" w:rsidRPr="00B6236C" w14:paraId="05E81ADE" w14:textId="77777777" w:rsidTr="009A67BC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5D858F89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03.01 Submit Order</w:t>
            </w:r>
          </w:p>
        </w:tc>
        <w:tc>
          <w:tcPr>
            <w:tcW w:w="1260" w:type="dxa"/>
            <w:gridSpan w:val="2"/>
            <w:vAlign w:val="bottom"/>
          </w:tcPr>
          <w:p w14:paraId="50D6DCD8" w14:textId="677CCAEB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504E590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7086FEC1" w14:textId="0DB5CA78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</w:tr>
      <w:tr w:rsidR="00EC5AA4" w:rsidRPr="00B6236C" w14:paraId="268DE704" w14:textId="77777777" w:rsidTr="00B9478E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29135C84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03.02 Process Order</w:t>
            </w:r>
          </w:p>
        </w:tc>
        <w:tc>
          <w:tcPr>
            <w:tcW w:w="1260" w:type="dxa"/>
            <w:gridSpan w:val="2"/>
          </w:tcPr>
          <w:p w14:paraId="31A72370" w14:textId="528CF8D7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77E78E97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55B547BC" w14:textId="5043295A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</w:tr>
      <w:tr w:rsidR="00EC5AA4" w:rsidRPr="00B6236C" w14:paraId="51AA9716" w14:textId="77777777" w:rsidTr="00B9478E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6D0FDC1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03.03 Add Special Instructions</w:t>
            </w:r>
          </w:p>
        </w:tc>
        <w:tc>
          <w:tcPr>
            <w:tcW w:w="1260" w:type="dxa"/>
            <w:gridSpan w:val="2"/>
          </w:tcPr>
          <w:p w14:paraId="4F02606D" w14:textId="05332168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0956296D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696C905" w14:textId="6CDB7CF2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Maneesha Narahari</w:t>
            </w:r>
          </w:p>
        </w:tc>
      </w:tr>
      <w:tr w:rsidR="00EC5AA4" w:rsidRPr="00B6236C" w14:paraId="24B5B820" w14:textId="77777777" w:rsidTr="00B9478E">
        <w:trPr>
          <w:cantSplit/>
        </w:trPr>
        <w:tc>
          <w:tcPr>
            <w:tcW w:w="5310" w:type="dxa"/>
            <w:gridSpan w:val="4"/>
            <w:vAlign w:val="bottom"/>
          </w:tcPr>
          <w:p w14:paraId="047D370E" w14:textId="7AA3D217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04.01 Make Payment</w:t>
            </w:r>
          </w:p>
        </w:tc>
        <w:tc>
          <w:tcPr>
            <w:tcW w:w="1260" w:type="dxa"/>
            <w:gridSpan w:val="2"/>
          </w:tcPr>
          <w:p w14:paraId="52B5CFF4" w14:textId="15954955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3F7A280" w14:textId="497FE3BC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6E21E0B0" w14:textId="26E42DF4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</w:tr>
      <w:tr w:rsidR="00EC5AA4" w:rsidRPr="00B6236C" w14:paraId="4C734F58" w14:textId="77777777" w:rsidTr="00B9478E">
        <w:trPr>
          <w:cantSplit/>
        </w:trPr>
        <w:tc>
          <w:tcPr>
            <w:tcW w:w="5310" w:type="dxa"/>
            <w:gridSpan w:val="4"/>
            <w:vAlign w:val="bottom"/>
          </w:tcPr>
          <w:p w14:paraId="6A656496" w14:textId="79BFBBA8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04.02 Add Card</w:t>
            </w:r>
          </w:p>
        </w:tc>
        <w:tc>
          <w:tcPr>
            <w:tcW w:w="1260" w:type="dxa"/>
            <w:gridSpan w:val="2"/>
          </w:tcPr>
          <w:p w14:paraId="4ED0BAD7" w14:textId="1B2AFE59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89C969C" w14:textId="4A50726C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6A4AA39B" w14:textId="65F4564E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</w:tr>
      <w:tr w:rsidR="00EC5AA4" w:rsidRPr="00B6236C" w14:paraId="1D8C3CC6" w14:textId="77777777" w:rsidTr="00B9478E">
        <w:trPr>
          <w:cantSplit/>
          <w:trHeight w:val="248"/>
        </w:trPr>
        <w:tc>
          <w:tcPr>
            <w:tcW w:w="5310" w:type="dxa"/>
            <w:gridSpan w:val="4"/>
            <w:vAlign w:val="bottom"/>
          </w:tcPr>
          <w:p w14:paraId="3011F8BB" w14:textId="4B8F0D3F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04.03 Download Invoice</w:t>
            </w:r>
          </w:p>
        </w:tc>
        <w:tc>
          <w:tcPr>
            <w:tcW w:w="1260" w:type="dxa"/>
            <w:gridSpan w:val="2"/>
          </w:tcPr>
          <w:p w14:paraId="3C7FEFC1" w14:textId="5B6C6636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31DA671" w14:textId="0B426BE2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3870308" w14:textId="1C869730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Sarvesh Desai</w:t>
            </w:r>
          </w:p>
        </w:tc>
      </w:tr>
      <w:tr w:rsidR="00EC5AA4" w:rsidRPr="00B6236C" w14:paraId="693772F2" w14:textId="77777777" w:rsidTr="00B9478E">
        <w:trPr>
          <w:cantSplit/>
        </w:trPr>
        <w:tc>
          <w:tcPr>
            <w:tcW w:w="5310" w:type="dxa"/>
            <w:gridSpan w:val="4"/>
            <w:vAlign w:val="bottom"/>
          </w:tcPr>
          <w:p w14:paraId="28043CF1" w14:textId="49FC1569" w:rsidR="00EC5AA4" w:rsidRPr="00EC5AA4" w:rsidRDefault="00EC5AA4" w:rsidP="00EC5AA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Usecase Specification: 05.01 Pickup Order</w:t>
            </w:r>
          </w:p>
        </w:tc>
        <w:tc>
          <w:tcPr>
            <w:tcW w:w="1260" w:type="dxa"/>
            <w:gridSpan w:val="2"/>
          </w:tcPr>
          <w:p w14:paraId="45A2A831" w14:textId="689A0333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4C7029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C1B33F3" w14:textId="0E317DFE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0AA4A415" w14:textId="4372F0F3" w:rsidR="00EC5AA4" w:rsidRP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Alan Parmar</w:t>
            </w:r>
          </w:p>
        </w:tc>
      </w:tr>
      <w:tr w:rsidR="00EC5AA4" w:rsidRPr="00B6236C" w14:paraId="0C4E2DB5" w14:textId="77777777" w:rsidTr="009A67BC">
        <w:trPr>
          <w:cantSplit/>
        </w:trPr>
        <w:tc>
          <w:tcPr>
            <w:tcW w:w="5310" w:type="dxa"/>
            <w:gridSpan w:val="4"/>
            <w:vAlign w:val="bottom"/>
          </w:tcPr>
          <w:p w14:paraId="0F41AC65" w14:textId="6943433E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657F698B" w14:textId="2C94F33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6400E4F1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15BDD87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C5AA4" w:rsidRPr="00B6236C" w14:paraId="279CCA64" w14:textId="77777777" w:rsidTr="009A67BC">
        <w:trPr>
          <w:cantSplit/>
        </w:trPr>
        <w:tc>
          <w:tcPr>
            <w:tcW w:w="5310" w:type="dxa"/>
            <w:gridSpan w:val="4"/>
            <w:vAlign w:val="bottom"/>
          </w:tcPr>
          <w:p w14:paraId="2E3C2BEE" w14:textId="0C30D1FF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56E259F" w14:textId="54779F8D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DA62EA2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B57EFF0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C5AA4" w:rsidRPr="00B6236C" w14:paraId="28BD9AF4" w14:textId="77777777" w:rsidTr="009A67BC">
        <w:trPr>
          <w:cantSplit/>
        </w:trPr>
        <w:tc>
          <w:tcPr>
            <w:tcW w:w="5310" w:type="dxa"/>
            <w:gridSpan w:val="4"/>
            <w:vAlign w:val="bottom"/>
          </w:tcPr>
          <w:p w14:paraId="450D3013" w14:textId="17859E5B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25FA2943" w14:textId="47F4DB15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090DB973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90168A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C5AA4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EC5AA4" w:rsidRPr="00325E77" w:rsidRDefault="00EC5AA4" w:rsidP="00EC5AA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EC5AA4" w:rsidRPr="00325E77" w:rsidRDefault="00EC5AA4" w:rsidP="00EC5AA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EC5AA4" w:rsidRPr="00325E77" w:rsidRDefault="00EC5AA4" w:rsidP="00EC5AA4"/>
        </w:tc>
        <w:tc>
          <w:tcPr>
            <w:tcW w:w="1710" w:type="dxa"/>
            <w:gridSpan w:val="2"/>
          </w:tcPr>
          <w:p w14:paraId="7A7F1A88" w14:textId="77777777" w:rsidR="00EC5AA4" w:rsidRPr="00325E77" w:rsidRDefault="00EC5AA4" w:rsidP="00EC5AA4"/>
        </w:tc>
      </w:tr>
      <w:tr w:rsidR="00EC5AA4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EC5AA4" w:rsidRPr="00325E77" w:rsidRDefault="00EC5AA4" w:rsidP="00EC5AA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EC5AA4" w:rsidRPr="00325E77" w:rsidRDefault="00EC5AA4" w:rsidP="00EC5AA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5FE0CFF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F33351">
              <w:rPr>
                <w:sz w:val="18"/>
                <w:szCs w:val="18"/>
              </w:rPr>
              <w:t>5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62744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0B395B6B" w:rsidR="00862744" w:rsidRPr="007E64C9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BD772BD" w14:textId="58DA79C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862744" w:rsidRDefault="00862744" w:rsidP="00862744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62744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45AFA6BF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6EAFE0C" w14:textId="04FAF2A2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5E465CBE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  <w:r w:rsidR="0094597E">
              <w:rPr>
                <w:szCs w:val="18"/>
              </w:rPr>
              <w:t xml:space="preserve"> </w:t>
            </w:r>
            <w:r w:rsidR="0094597E">
              <w:rPr>
                <w:szCs w:val="18"/>
              </w:rPr>
              <w:t xml:space="preserve">for user stories </w:t>
            </w:r>
            <w:r w:rsidR="0094597E" w:rsidRPr="00862744">
              <w:rPr>
                <w:szCs w:val="18"/>
              </w:rPr>
              <w:t>03.01 Submit Order</w:t>
            </w:r>
            <w:r w:rsidR="0094597E">
              <w:rPr>
                <w:szCs w:val="18"/>
              </w:rPr>
              <w:t xml:space="preserve">, </w:t>
            </w:r>
            <w:r w:rsidR="0094597E"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086459C" w14:textId="308CD9BB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62744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02DBD6BD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0B9B4519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62744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454E0633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1A3DFDF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862744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7B787DBD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2D64A9D6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62744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3E6C2F7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305DDEB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04AD8A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6984988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6BA01280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78CDF266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862744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56BED91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197F28F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24C2388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738B08A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C5AA4" w:rsidRPr="00B6236C" w14:paraId="66F874E5" w14:textId="77777777" w:rsidTr="00B32777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2A67B2B0" w:rsidR="00EC5AA4" w:rsidRPr="003A12D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03.01 Submit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16821D85" w14:textId="174369F6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706D9537" w:rsidR="00EC5AA4" w:rsidRPr="003A12D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37025751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</w:tr>
      <w:tr w:rsidR="00EC5AA4" w:rsidRPr="00B6236C" w14:paraId="5D77464C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6FDC8D79" w:rsidR="00EC5AA4" w:rsidRPr="003A12D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03.02 Process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6697643C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6D92BE28" w:rsidR="00EC5AA4" w:rsidRPr="003A12D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3195F78C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</w:tr>
      <w:tr w:rsidR="00EC5AA4" w:rsidRPr="00B6236C" w14:paraId="787E16AD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614688CE" w:rsidR="00EC5AA4" w:rsidRPr="003A12D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03.03 Add Special Instructions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22FF24B5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62917979" w:rsidR="00EC5AA4" w:rsidRPr="003A12D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01EE0F72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Maneesha Narahari</w:t>
            </w:r>
          </w:p>
        </w:tc>
      </w:tr>
      <w:tr w:rsidR="00EC5AA4" w:rsidRPr="00B6236C" w14:paraId="08DB2CA1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24D33EE4" w:rsidR="00EC5AA4" w:rsidRPr="003A12D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04.01 Make Payment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167BABF6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1028986" w:rsidR="00EC5AA4" w:rsidRPr="003A12D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29628776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Yash Kantharia</w:t>
            </w:r>
          </w:p>
        </w:tc>
      </w:tr>
      <w:tr w:rsidR="00EC5AA4" w:rsidRPr="00B6236C" w14:paraId="71ADAA31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43F39308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04.02 Add Card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622B9486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0B16DF8" w:rsidR="00EC5AA4" w:rsidRPr="003A12D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11D4B450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</w:tr>
      <w:tr w:rsidR="00EC5AA4" w:rsidRPr="00B6236C" w14:paraId="5D0B9BE6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28162626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04.03 Download Invoice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0AC8D1BC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5BEDC388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4B7311F2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Sarvesh Desai</w:t>
            </w:r>
          </w:p>
        </w:tc>
      </w:tr>
      <w:tr w:rsidR="00EC5AA4" w:rsidRPr="00B6236C" w14:paraId="56EA4EDF" w14:textId="77777777" w:rsidTr="005F02C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C136B8D" w14:textId="18844D14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AA4">
              <w:rPr>
                <w:rFonts w:cs="Arial"/>
                <w:szCs w:val="18"/>
              </w:rPr>
              <w:t>Usecase Specification: 05.01 Pickup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011C8AD" w14:textId="3494E86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54C877D" w14:textId="26698E05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3F69CCD" w14:textId="3A7A2FA8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  <w:r w:rsidRPr="00EC5AA4">
              <w:rPr>
                <w:rFonts w:cs="Arial"/>
                <w:szCs w:val="18"/>
              </w:rPr>
              <w:t>Alan Parmar</w:t>
            </w:r>
          </w:p>
        </w:tc>
      </w:tr>
      <w:tr w:rsidR="00EC5AA4" w:rsidRPr="00B6236C" w14:paraId="612EFB52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5E09826" w14:textId="77777777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439F386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E40301F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F830A4C" w14:textId="77777777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C5AA4" w:rsidRPr="00B6236C" w14:paraId="104036E9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26C606A" w14:textId="77777777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2BBA45D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39D662B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8654620" w14:textId="77777777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C5AA4" w:rsidRPr="00B6236C" w14:paraId="2DCFDCD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A8730BC" w14:textId="77777777" w:rsidR="00EC5AA4" w:rsidRDefault="00EC5AA4" w:rsidP="00EC5AA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F655696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DB7C4D5" w14:textId="77777777" w:rsidR="00EC5AA4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E070176" w14:textId="77777777" w:rsidR="00EC5AA4" w:rsidRPr="006A49F0" w:rsidRDefault="00EC5AA4" w:rsidP="00EC5AA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BDAF" w14:textId="77777777" w:rsidR="00A81224" w:rsidRDefault="00A81224">
      <w:r>
        <w:separator/>
      </w:r>
    </w:p>
  </w:endnote>
  <w:endnote w:type="continuationSeparator" w:id="0">
    <w:p w14:paraId="7FDE27A9" w14:textId="77777777" w:rsidR="00A81224" w:rsidRDefault="00A8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01DF" w14:textId="77777777" w:rsidR="00A81224" w:rsidRDefault="00A81224">
      <w:r>
        <w:separator/>
      </w:r>
    </w:p>
  </w:footnote>
  <w:footnote w:type="continuationSeparator" w:id="0">
    <w:p w14:paraId="11570744" w14:textId="77777777" w:rsidR="00A81224" w:rsidRDefault="00A81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4597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1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76D62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5"/>
  </w:num>
  <w:num w:numId="2" w16cid:durableId="119496180">
    <w:abstractNumId w:val="2"/>
  </w:num>
  <w:num w:numId="3" w16cid:durableId="853107081">
    <w:abstractNumId w:val="6"/>
  </w:num>
  <w:num w:numId="4" w16cid:durableId="352222094">
    <w:abstractNumId w:val="9"/>
  </w:num>
  <w:num w:numId="5" w16cid:durableId="1222131643">
    <w:abstractNumId w:val="0"/>
  </w:num>
  <w:num w:numId="6" w16cid:durableId="1877234195">
    <w:abstractNumId w:val="12"/>
  </w:num>
  <w:num w:numId="7" w16cid:durableId="794833985">
    <w:abstractNumId w:val="7"/>
  </w:num>
  <w:num w:numId="8" w16cid:durableId="518201847">
    <w:abstractNumId w:val="3"/>
  </w:num>
  <w:num w:numId="9" w16cid:durableId="1537809985">
    <w:abstractNumId w:val="13"/>
  </w:num>
  <w:num w:numId="10" w16cid:durableId="833882799">
    <w:abstractNumId w:val="8"/>
  </w:num>
  <w:num w:numId="11" w16cid:durableId="1385986989">
    <w:abstractNumId w:val="10"/>
  </w:num>
  <w:num w:numId="12" w16cid:durableId="1330861761">
    <w:abstractNumId w:val="11"/>
  </w:num>
  <w:num w:numId="13" w16cid:durableId="1061711784">
    <w:abstractNumId w:val="1"/>
  </w:num>
  <w:num w:numId="14" w16cid:durableId="20522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B4757"/>
    <w:rsid w:val="005C57E0"/>
    <w:rsid w:val="005E4A91"/>
    <w:rsid w:val="005E5638"/>
    <w:rsid w:val="00605CAB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C2B43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A7635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62744"/>
    <w:rsid w:val="00870DCB"/>
    <w:rsid w:val="00877AD4"/>
    <w:rsid w:val="008816FF"/>
    <w:rsid w:val="008D414E"/>
    <w:rsid w:val="008D63E2"/>
    <w:rsid w:val="008E589B"/>
    <w:rsid w:val="00927B59"/>
    <w:rsid w:val="0094597E"/>
    <w:rsid w:val="00947908"/>
    <w:rsid w:val="009541A5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81224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238BA"/>
    <w:rsid w:val="00E34D87"/>
    <w:rsid w:val="00E3710F"/>
    <w:rsid w:val="00E559A3"/>
    <w:rsid w:val="00E6239F"/>
    <w:rsid w:val="00E630B2"/>
    <w:rsid w:val="00E84C5A"/>
    <w:rsid w:val="00EA7EFF"/>
    <w:rsid w:val="00EB51C9"/>
    <w:rsid w:val="00EC5AA4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2023-11-05T14:58:00Z</dcterms:created>
  <dcterms:modified xsi:type="dcterms:W3CDTF">2023-11-05T15:10:00Z</dcterms:modified>
  <cp:category>Rev 1.1;last template edit 3-5-05 gje</cp:category>
</cp:coreProperties>
</file>