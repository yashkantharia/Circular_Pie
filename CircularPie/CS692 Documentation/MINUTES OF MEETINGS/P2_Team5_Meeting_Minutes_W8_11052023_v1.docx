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997C257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11-0</w:t>
            </w:r>
            <w:r w:rsidR="00557B70">
              <w:rPr>
                <w:i w:val="0"/>
                <w:szCs w:val="18"/>
              </w:rPr>
              <w:t>5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F26F49F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57B70" w:rsidRPr="00B6236C" w14:paraId="27ECE9C6" w14:textId="77777777" w:rsidTr="0086110E">
        <w:trPr>
          <w:cantSplit/>
        </w:trPr>
        <w:tc>
          <w:tcPr>
            <w:tcW w:w="5310" w:type="dxa"/>
            <w:gridSpan w:val="4"/>
          </w:tcPr>
          <w:p w14:paraId="5CF3D284" w14:textId="247E2017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Road Map (includes I3, I4 iterations)</w:t>
            </w:r>
          </w:p>
        </w:tc>
        <w:tc>
          <w:tcPr>
            <w:tcW w:w="1260" w:type="dxa"/>
            <w:gridSpan w:val="2"/>
          </w:tcPr>
          <w:p w14:paraId="10DFE9FF" w14:textId="6757176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79209F85" w14:textId="630B184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1AC54620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1CBDD957" w14:textId="77777777" w:rsidTr="000B34AE">
        <w:trPr>
          <w:cantSplit/>
        </w:trPr>
        <w:tc>
          <w:tcPr>
            <w:tcW w:w="5310" w:type="dxa"/>
            <w:gridSpan w:val="4"/>
          </w:tcPr>
          <w:p w14:paraId="25F248E7" w14:textId="7BE9FA22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Jira: Update Kanban Board</w:t>
            </w:r>
          </w:p>
        </w:tc>
        <w:tc>
          <w:tcPr>
            <w:tcW w:w="1260" w:type="dxa"/>
            <w:gridSpan w:val="2"/>
          </w:tcPr>
          <w:p w14:paraId="5AE3938B" w14:textId="75A8BB83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67A01C3A" w14:textId="4E6FBCD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324B8B95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2B499C63" w14:textId="77777777" w:rsidTr="005415DE">
        <w:trPr>
          <w:cantSplit/>
        </w:trPr>
        <w:tc>
          <w:tcPr>
            <w:tcW w:w="5310" w:type="dxa"/>
            <w:gridSpan w:val="4"/>
          </w:tcPr>
          <w:p w14:paraId="3A47A8EF" w14:textId="2B5BC010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Jenkins Progress Report (I3 plan)</w:t>
            </w:r>
          </w:p>
        </w:tc>
        <w:tc>
          <w:tcPr>
            <w:tcW w:w="1260" w:type="dxa"/>
            <w:gridSpan w:val="2"/>
          </w:tcPr>
          <w:p w14:paraId="6A28B9DB" w14:textId="762E5BF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376EE904" w14:textId="32DC052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18E477F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5E52BDEE" w14:textId="77777777" w:rsidTr="0091055F">
        <w:trPr>
          <w:cantSplit/>
        </w:trPr>
        <w:tc>
          <w:tcPr>
            <w:tcW w:w="5310" w:type="dxa"/>
            <w:gridSpan w:val="4"/>
          </w:tcPr>
          <w:p w14:paraId="420154E9" w14:textId="38F930AE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8234B68" w14:textId="58D6D6B3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0D10A9AE" w14:textId="2E42FA9B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534A23F8" w14:textId="4675D3B1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41D3E047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E717971" w14:textId="61E5A2A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514F8451" w:rsidR="00557B70" w:rsidRDefault="00557B70" w:rsidP="00557B70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27458CBF" w14:textId="5EED0F20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557B70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29137740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BCFE8E3" w14:textId="6FA0B1B6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5814295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F053426" w14:textId="50437A0D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2F5A3D71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4EB682C" w14:textId="49D40416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6C39B111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07BB6181" w14:textId="5BDB343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2FAD93D9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6D9179C" w14:textId="5296EAA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283D3E3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14ED995" w14:textId="38978B1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604E0B84" w14:textId="77777777" w:rsidTr="007A7D3E">
        <w:trPr>
          <w:cantSplit/>
        </w:trPr>
        <w:tc>
          <w:tcPr>
            <w:tcW w:w="5310" w:type="dxa"/>
            <w:gridSpan w:val="4"/>
          </w:tcPr>
          <w:p w14:paraId="0146927B" w14:textId="75FE04D4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0B6E25DE" w14:textId="7ECD40D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7A0B5A5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366BCAC0" w14:textId="7C8E3D9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557B70" w:rsidRPr="00B6236C" w14:paraId="2FFD8738" w14:textId="77777777" w:rsidTr="0021214E">
        <w:trPr>
          <w:cantSplit/>
        </w:trPr>
        <w:tc>
          <w:tcPr>
            <w:tcW w:w="5310" w:type="dxa"/>
            <w:gridSpan w:val="4"/>
          </w:tcPr>
          <w:p w14:paraId="2D1CAE5B" w14:textId="48D96CA4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UML Diagrams (Class, Sequence)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059A603" w14:textId="0893937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4A428978" w14:textId="560D385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5A0AC43" w14:textId="4CF88CD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42F1F1D9" w14:textId="77777777" w:rsidTr="00041CEA">
        <w:trPr>
          <w:cantSplit/>
        </w:trPr>
        <w:tc>
          <w:tcPr>
            <w:tcW w:w="5310" w:type="dxa"/>
            <w:gridSpan w:val="4"/>
          </w:tcPr>
          <w:p w14:paraId="2C393301" w14:textId="53F8C127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9668807" w14:textId="0ADDAFA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5D7D4623" w14:textId="723A3A3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9F8A580" w14:textId="7B1A754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F33351" w:rsidRPr="00B6236C" w14:paraId="02F1F8C9" w14:textId="77777777" w:rsidTr="00483ACB">
        <w:trPr>
          <w:cantSplit/>
        </w:trPr>
        <w:tc>
          <w:tcPr>
            <w:tcW w:w="5310" w:type="dxa"/>
            <w:gridSpan w:val="4"/>
          </w:tcPr>
          <w:p w14:paraId="3CFB5B67" w14:textId="66DB36CB" w:rsidR="00F33351" w:rsidRDefault="00F33351" w:rsidP="00F3335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1F8FB338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01B976C3" w14:textId="618AA959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430DC957" w14:textId="275ACD82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33351" w:rsidRPr="00B6236C" w14:paraId="05E81ADE" w14:textId="77777777" w:rsidTr="00483ACB">
        <w:trPr>
          <w:cantSplit/>
        </w:trPr>
        <w:tc>
          <w:tcPr>
            <w:tcW w:w="5310" w:type="dxa"/>
            <w:gridSpan w:val="4"/>
          </w:tcPr>
          <w:p w14:paraId="17E1E9E6" w14:textId="7EEC4339" w:rsidR="00F33351" w:rsidRDefault="00F33351" w:rsidP="00F3335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0D6DCD8" w14:textId="67032696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4E5326C5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02D20695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33351" w:rsidRPr="00B6236C" w14:paraId="268DE704" w14:textId="77777777" w:rsidTr="00483ACB">
        <w:trPr>
          <w:cantSplit/>
        </w:trPr>
        <w:tc>
          <w:tcPr>
            <w:tcW w:w="5310" w:type="dxa"/>
            <w:gridSpan w:val="4"/>
          </w:tcPr>
          <w:p w14:paraId="345B67BA" w14:textId="7A2445F8" w:rsidR="00F33351" w:rsidRDefault="00F33351" w:rsidP="00F3335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31A72370" w14:textId="3B8BB825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33BED8B0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48DBCFC7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33351" w:rsidRPr="00B6236C" w14:paraId="51AA9716" w14:textId="77777777" w:rsidTr="00483ACB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5700B910" w:rsidR="00F33351" w:rsidRDefault="00F33351" w:rsidP="00F3335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F02606D" w14:textId="69B4C544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1626CDE0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696C905" w14:textId="5C9D35D3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33351" w:rsidRPr="00B6236C" w14:paraId="24B5B820" w14:textId="77777777" w:rsidTr="00483ACB">
        <w:trPr>
          <w:cantSplit/>
        </w:trPr>
        <w:tc>
          <w:tcPr>
            <w:tcW w:w="5310" w:type="dxa"/>
            <w:gridSpan w:val="4"/>
          </w:tcPr>
          <w:p w14:paraId="047D370E" w14:textId="0B8DD0E5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A939E7B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6C33C4D9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1913B5D1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33351" w:rsidRPr="00B6236C" w14:paraId="4C734F58" w14:textId="77777777" w:rsidTr="00483ACB">
        <w:trPr>
          <w:cantSplit/>
        </w:trPr>
        <w:tc>
          <w:tcPr>
            <w:tcW w:w="5310" w:type="dxa"/>
            <w:gridSpan w:val="4"/>
          </w:tcPr>
          <w:p w14:paraId="6A656496" w14:textId="77D9F6A9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389C969C" w14:textId="17F858ED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33351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F33351" w:rsidRPr="00325E77" w:rsidRDefault="00F33351" w:rsidP="00F33351"/>
        </w:tc>
        <w:tc>
          <w:tcPr>
            <w:tcW w:w="1710" w:type="dxa"/>
            <w:gridSpan w:val="2"/>
          </w:tcPr>
          <w:p w14:paraId="7A7F1A88" w14:textId="77777777" w:rsidR="00F33351" w:rsidRPr="00325E77" w:rsidRDefault="00F33351" w:rsidP="00F33351"/>
        </w:tc>
      </w:tr>
      <w:tr w:rsidR="00F33351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2CCE4AB0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D861FD">
              <w:rPr>
                <w:sz w:val="18"/>
                <w:szCs w:val="18"/>
              </w:rPr>
              <w:t>0</w:t>
            </w:r>
            <w:r w:rsidR="006152FE">
              <w:rPr>
                <w:sz w:val="18"/>
                <w:szCs w:val="18"/>
              </w:rPr>
              <w:t>7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57B70" w:rsidRPr="00B6236C" w14:paraId="1F7C5817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0CAB49A6" w:rsidR="00557B70" w:rsidRPr="007E64C9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Road Map (includes I3, I4 iterations)</w:t>
            </w:r>
          </w:p>
        </w:tc>
        <w:tc>
          <w:tcPr>
            <w:tcW w:w="1349" w:type="dxa"/>
            <w:shd w:val="clear" w:color="auto" w:fill="FFFFFF"/>
          </w:tcPr>
          <w:p w14:paraId="5BD772BD" w14:textId="41A1C6B0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73599B97" w14:textId="2A036F4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53A7A9D7" w:rsidR="00557B70" w:rsidRDefault="00557B70" w:rsidP="00557B7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1982BBD3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6846F65F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Jira: Update Kanban Board</w:t>
            </w:r>
          </w:p>
        </w:tc>
        <w:tc>
          <w:tcPr>
            <w:tcW w:w="1349" w:type="dxa"/>
            <w:shd w:val="clear" w:color="auto" w:fill="FFFFFF"/>
          </w:tcPr>
          <w:p w14:paraId="06EAFE0C" w14:textId="2CF687C5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0020C743" w14:textId="08E812B8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A22C12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732915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4A366814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Jenkins Progress Report (I3 plan)</w:t>
            </w:r>
          </w:p>
        </w:tc>
        <w:tc>
          <w:tcPr>
            <w:tcW w:w="1349" w:type="dxa"/>
            <w:shd w:val="clear" w:color="auto" w:fill="FFFFFF"/>
          </w:tcPr>
          <w:p w14:paraId="2086459C" w14:textId="49E49FD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5A29448B" w14:textId="6CFA143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0E76F1B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10047B72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50BC43A9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24AEA723" w14:textId="06455C8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5B4EA13C" w14:textId="2BFC898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235F50A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04733ABC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951A880" w14:textId="49FEA07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5837FB4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76AF55B6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557B70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614560A4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B230F6F" w14:textId="0236243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563A7F4C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1D325CB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415AC415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7A6AFAC5" w14:textId="49A5DB3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3246D17B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1DF36A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5C3F511B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9B5513F" w14:textId="3BFFB0CB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844AA42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3D4489B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6345CF34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0D771FBB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65C7DC4" w14:textId="1497268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64FB5D72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1A3CCC09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557B70" w:rsidRPr="00B6236C" w14:paraId="3FBC2E49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2A6072F7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UML Diagrams (Class, Sequence)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6F01CE56" w14:textId="64260FC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3355A417" w14:textId="19955267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086FC2F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66E3CC65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4FAC39E7" w14:textId="4A267F36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1D362C63" w14:textId="2F71AD70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371777EE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F33351" w:rsidRPr="00B6236C" w14:paraId="66F874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59E15DBE" w:rsidR="00F33351" w:rsidRPr="003A12D4" w:rsidRDefault="00F33351" w:rsidP="00F3335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0FE18614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8B340F9" w14:textId="70EEAFF7" w:rsidR="00F33351" w:rsidRPr="003A12D4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DFC3E4C" w:rsidR="00F33351" w:rsidRPr="006A49F0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5D77464C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03E1E0B0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66E5405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12F89E80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1335D352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787E16AD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0DA886FF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29A3D82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388FECD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0B757152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08DB2CA1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2797142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2FDE6946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2AB654C2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154F9FE8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71ADAA3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7186E01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50C9C1B0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304E8ED1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0489AA15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5D0B9BE6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374B5D08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6F9B63A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48012954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077253B0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B90D" w14:textId="77777777" w:rsidR="003D449D" w:rsidRDefault="003D449D">
      <w:r>
        <w:separator/>
      </w:r>
    </w:p>
  </w:endnote>
  <w:endnote w:type="continuationSeparator" w:id="0">
    <w:p w14:paraId="0BE9BDD1" w14:textId="77777777" w:rsidR="003D449D" w:rsidRDefault="003D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48C0" w14:textId="77777777" w:rsidR="003D449D" w:rsidRDefault="003D449D">
      <w:r>
        <w:separator/>
      </w:r>
    </w:p>
  </w:footnote>
  <w:footnote w:type="continuationSeparator" w:id="0">
    <w:p w14:paraId="234390DF" w14:textId="77777777" w:rsidR="003D449D" w:rsidRDefault="003D4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557B70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</cp:revision>
  <cp:lastPrinted>2023-01-30T04:34:00Z</cp:lastPrinted>
  <dcterms:created xsi:type="dcterms:W3CDTF">2023-11-04T06:20:00Z</dcterms:created>
  <dcterms:modified xsi:type="dcterms:W3CDTF">2023-11-05T05:52:00Z</dcterms:modified>
  <cp:category>Rev 1.1;last template edit 3-5-05 gje</cp:category>
</cp:coreProperties>
</file>