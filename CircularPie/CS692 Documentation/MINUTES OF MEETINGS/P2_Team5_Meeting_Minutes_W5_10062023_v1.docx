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D16AEDB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</w:t>
            </w:r>
            <w:r w:rsidR="000D22B8">
              <w:rPr>
                <w:i w:val="0"/>
                <w:szCs w:val="18"/>
              </w:rPr>
              <w:t>6</w:t>
            </w:r>
            <w:r w:rsidR="000042F1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19671593" w:rsidR="004266D5" w:rsidRPr="00B6236C" w:rsidRDefault="000D22B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In-person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26C07169" w:rsidR="008404F1" w:rsidRDefault="000D22B8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 tasks</w:t>
            </w:r>
          </w:p>
          <w:p w14:paraId="7FA62CD5" w14:textId="5555FD8B" w:rsidR="000D22B8" w:rsidRDefault="000D22B8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 progress and expediate the completion of previous week’s unfinished tasks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D22B8" w:rsidRPr="00B6236C" w14:paraId="27ECE9C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63AD80CE" w:rsidR="000D22B8" w:rsidRPr="00400616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to submitted documents as per the suggestions post review</w:t>
            </w:r>
          </w:p>
        </w:tc>
        <w:tc>
          <w:tcPr>
            <w:tcW w:w="1260" w:type="dxa"/>
            <w:gridSpan w:val="2"/>
          </w:tcPr>
          <w:p w14:paraId="10DFE9FF" w14:textId="531A8A9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C44D3A6" w14:textId="77777777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1DE094E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0D22B8" w:rsidRPr="00B6236C" w14:paraId="51C00FF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1A362F5A" w:rsidR="000D22B8" w:rsidRPr="00400616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 to complete unfished tasks</w:t>
            </w:r>
          </w:p>
        </w:tc>
        <w:tc>
          <w:tcPr>
            <w:tcW w:w="1260" w:type="dxa"/>
            <w:gridSpan w:val="2"/>
          </w:tcPr>
          <w:p w14:paraId="392E2AC2" w14:textId="009AF6A1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3F434E3" w14:textId="77777777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3B2B1D88" w14:textId="621F724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70765001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6A49F0">
              <w:rPr>
                <w:szCs w:val="18"/>
              </w:rPr>
              <w:t>NA</w:t>
            </w:r>
          </w:p>
        </w:tc>
      </w:tr>
      <w:tr w:rsidR="000D22B8" w:rsidRPr="00B6236C" w14:paraId="53CFAF2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37C19303" w:rsidR="000D22B8" w:rsidRPr="00400616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new tasks for current week’s deliverables</w:t>
            </w:r>
          </w:p>
        </w:tc>
        <w:tc>
          <w:tcPr>
            <w:tcW w:w="1260" w:type="dxa"/>
            <w:gridSpan w:val="2"/>
          </w:tcPr>
          <w:p w14:paraId="0C1B50D0" w14:textId="46E196D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764D45A" w14:textId="77777777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EF7EF6B" w14:textId="77777777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1ABCE20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6A49F0">
              <w:rPr>
                <w:szCs w:val="18"/>
              </w:rPr>
              <w:t>NA</w:t>
            </w:r>
          </w:p>
        </w:tc>
      </w:tr>
      <w:tr w:rsidR="000D22B8" w:rsidRPr="00B6236C" w14:paraId="2D593FD8" w14:textId="77777777" w:rsidTr="00BA7A65">
        <w:trPr>
          <w:cantSplit/>
        </w:trPr>
        <w:tc>
          <w:tcPr>
            <w:tcW w:w="5310" w:type="dxa"/>
            <w:gridSpan w:val="4"/>
          </w:tcPr>
          <w:p w14:paraId="618047CF" w14:textId="19F1BBBB" w:rsidR="000D22B8" w:rsidRPr="00400616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Tasks for User Stories - updated progress</w:t>
            </w:r>
          </w:p>
        </w:tc>
        <w:tc>
          <w:tcPr>
            <w:tcW w:w="1260" w:type="dxa"/>
            <w:gridSpan w:val="2"/>
          </w:tcPr>
          <w:p w14:paraId="114FB0B6" w14:textId="4D60370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93AE7CC" w14:textId="4EF3882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23DB40FF" w14:textId="24CB98B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D22B8" w:rsidRPr="00B6236C" w14:paraId="3CAB7E72" w14:textId="77777777" w:rsidTr="00BA7A65">
        <w:trPr>
          <w:cantSplit/>
        </w:trPr>
        <w:tc>
          <w:tcPr>
            <w:tcW w:w="5310" w:type="dxa"/>
            <w:gridSpan w:val="4"/>
          </w:tcPr>
          <w:p w14:paraId="546308B8" w14:textId="5F3B75AF" w:rsidR="000D22B8" w:rsidRPr="00400616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Burndown chart - updated progress</w:t>
            </w:r>
          </w:p>
        </w:tc>
        <w:tc>
          <w:tcPr>
            <w:tcW w:w="1260" w:type="dxa"/>
            <w:gridSpan w:val="2"/>
          </w:tcPr>
          <w:p w14:paraId="765261DE" w14:textId="49459C6C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5181787C" w14:textId="2389999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6EF80A2E" w14:textId="077C47FB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0D22B8" w:rsidRPr="00B6236C" w14:paraId="3465D9F3" w14:textId="77777777" w:rsidTr="00BA7A65">
        <w:trPr>
          <w:cantSplit/>
        </w:trPr>
        <w:tc>
          <w:tcPr>
            <w:tcW w:w="5310" w:type="dxa"/>
            <w:gridSpan w:val="4"/>
          </w:tcPr>
          <w:p w14:paraId="1A1EBF72" w14:textId="4040DDDB" w:rsidR="000D22B8" w:rsidRPr="00400616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Jira: Complete Sprint1; updated Kanban Board; report defects</w:t>
            </w:r>
          </w:p>
        </w:tc>
        <w:tc>
          <w:tcPr>
            <w:tcW w:w="1260" w:type="dxa"/>
            <w:gridSpan w:val="2"/>
          </w:tcPr>
          <w:p w14:paraId="28A33EB3" w14:textId="14E4DEA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19A91B0B" w14:textId="4FD421BC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077F2973" w14:textId="008E59C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D22B8" w:rsidRPr="00B6236C" w14:paraId="5E3BE62E" w14:textId="77777777" w:rsidTr="00BA7A65">
        <w:trPr>
          <w:cantSplit/>
        </w:trPr>
        <w:tc>
          <w:tcPr>
            <w:tcW w:w="5310" w:type="dxa"/>
            <w:gridSpan w:val="4"/>
          </w:tcPr>
          <w:p w14:paraId="72BA873B" w14:textId="78883D1D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Jenkins Progress Report (I1 progress)</w:t>
            </w:r>
          </w:p>
        </w:tc>
        <w:tc>
          <w:tcPr>
            <w:tcW w:w="1260" w:type="dxa"/>
            <w:gridSpan w:val="2"/>
          </w:tcPr>
          <w:p w14:paraId="78E2D9FB" w14:textId="08E5F140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1D157DD" w14:textId="7BBF053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</w:t>
            </w:r>
          </w:p>
        </w:tc>
        <w:tc>
          <w:tcPr>
            <w:tcW w:w="1710" w:type="dxa"/>
          </w:tcPr>
          <w:p w14:paraId="47247F7E" w14:textId="24165B80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D22B8" w:rsidRPr="00B6236C" w14:paraId="4E52BDE7" w14:textId="77777777" w:rsidTr="00BA7A65">
        <w:trPr>
          <w:cantSplit/>
        </w:trPr>
        <w:tc>
          <w:tcPr>
            <w:tcW w:w="5310" w:type="dxa"/>
            <w:gridSpan w:val="4"/>
          </w:tcPr>
          <w:p w14:paraId="3AFA51A5" w14:textId="3FDD1218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Source Code for User Stories (real source code sample for archiving) + Git info in PP Slides</w:t>
            </w:r>
          </w:p>
        </w:tc>
        <w:tc>
          <w:tcPr>
            <w:tcW w:w="1260" w:type="dxa"/>
            <w:gridSpan w:val="2"/>
          </w:tcPr>
          <w:p w14:paraId="301B061A" w14:textId="524FAE3D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17C5E126" w14:textId="6A390D7D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710" w:type="dxa"/>
          </w:tcPr>
          <w:p w14:paraId="1D5B3025" w14:textId="52DA85A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D22B8" w:rsidRPr="00B6236C" w14:paraId="36FABDDA" w14:textId="77777777" w:rsidTr="00BA7A65">
        <w:trPr>
          <w:cantSplit/>
        </w:trPr>
        <w:tc>
          <w:tcPr>
            <w:tcW w:w="5310" w:type="dxa"/>
            <w:gridSpan w:val="4"/>
          </w:tcPr>
          <w:p w14:paraId="574C252D" w14:textId="27698834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1F3B1C85" w14:textId="7C2B310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9C1E6BE" w14:textId="29C758E4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710" w:type="dxa"/>
          </w:tcPr>
          <w:p w14:paraId="5EBDEB5A" w14:textId="7584C26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D22B8" w:rsidRPr="00B6236C" w14:paraId="713BA373" w14:textId="77777777" w:rsidTr="00BA7A65">
        <w:trPr>
          <w:cantSplit/>
        </w:trPr>
        <w:tc>
          <w:tcPr>
            <w:tcW w:w="5310" w:type="dxa"/>
            <w:gridSpan w:val="4"/>
          </w:tcPr>
          <w:p w14:paraId="4C522C16" w14:textId="53B4A595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Develop Acceptance Tests</w:t>
            </w:r>
          </w:p>
        </w:tc>
        <w:tc>
          <w:tcPr>
            <w:tcW w:w="1260" w:type="dxa"/>
            <w:gridSpan w:val="2"/>
          </w:tcPr>
          <w:p w14:paraId="0772244F" w14:textId="5ED586F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40E795C9" w14:textId="5FA9EC8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Sarvesh Desai</w:t>
            </w:r>
          </w:p>
        </w:tc>
        <w:tc>
          <w:tcPr>
            <w:tcW w:w="1710" w:type="dxa"/>
          </w:tcPr>
          <w:p w14:paraId="0F6A0482" w14:textId="441852FA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0D22B8" w:rsidRPr="00B6236C" w14:paraId="0C13870E" w14:textId="77777777" w:rsidTr="00BA7A65">
        <w:trPr>
          <w:cantSplit/>
        </w:trPr>
        <w:tc>
          <w:tcPr>
            <w:tcW w:w="5310" w:type="dxa"/>
            <w:gridSpan w:val="4"/>
          </w:tcPr>
          <w:p w14:paraId="1845B3B9" w14:textId="60D80711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Test Execution Log</w:t>
            </w:r>
          </w:p>
        </w:tc>
        <w:tc>
          <w:tcPr>
            <w:tcW w:w="1260" w:type="dxa"/>
            <w:gridSpan w:val="2"/>
          </w:tcPr>
          <w:p w14:paraId="450C79FA" w14:textId="050FEB88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0AB04763" w14:textId="14E4F99A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Tharun / Sarvesh / Maneesha</w:t>
            </w:r>
          </w:p>
        </w:tc>
        <w:tc>
          <w:tcPr>
            <w:tcW w:w="1710" w:type="dxa"/>
          </w:tcPr>
          <w:p w14:paraId="27AF5318" w14:textId="3B47FF8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0D22B8" w:rsidRPr="00B6236C" w14:paraId="43CD9480" w14:textId="77777777" w:rsidTr="00BA7A65">
        <w:trPr>
          <w:cantSplit/>
        </w:trPr>
        <w:tc>
          <w:tcPr>
            <w:tcW w:w="5310" w:type="dxa"/>
            <w:gridSpan w:val="4"/>
          </w:tcPr>
          <w:p w14:paraId="6430D490" w14:textId="7AD3BE21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Retrospective Report; discuss re-planning I2</w:t>
            </w:r>
          </w:p>
        </w:tc>
        <w:tc>
          <w:tcPr>
            <w:tcW w:w="1260" w:type="dxa"/>
            <w:gridSpan w:val="2"/>
          </w:tcPr>
          <w:p w14:paraId="40578628" w14:textId="6DE19A01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78C2914F" w14:textId="2F483FA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Saichand</w:t>
            </w:r>
          </w:p>
        </w:tc>
        <w:tc>
          <w:tcPr>
            <w:tcW w:w="1710" w:type="dxa"/>
          </w:tcPr>
          <w:p w14:paraId="5B4D694D" w14:textId="6AB1C5B4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D22B8" w:rsidRPr="00B6236C" w14:paraId="7ECD22F8" w14:textId="77777777" w:rsidTr="00BA7A65">
        <w:trPr>
          <w:cantSplit/>
        </w:trPr>
        <w:tc>
          <w:tcPr>
            <w:tcW w:w="5310" w:type="dxa"/>
            <w:gridSpan w:val="4"/>
          </w:tcPr>
          <w:p w14:paraId="40C6D10F" w14:textId="2831E10A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Workshop 1 preparation</w:t>
            </w:r>
          </w:p>
        </w:tc>
        <w:tc>
          <w:tcPr>
            <w:tcW w:w="1260" w:type="dxa"/>
            <w:gridSpan w:val="2"/>
          </w:tcPr>
          <w:p w14:paraId="264F0F22" w14:textId="51558541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4204474B" w14:textId="59A2B0C1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t>All</w:t>
            </w:r>
          </w:p>
        </w:tc>
        <w:tc>
          <w:tcPr>
            <w:tcW w:w="1710" w:type="dxa"/>
          </w:tcPr>
          <w:p w14:paraId="392FEE13" w14:textId="7B8FA90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0D22B8" w:rsidRPr="00B6236C" w14:paraId="16E46550" w14:textId="77777777" w:rsidTr="00F57A3D">
        <w:trPr>
          <w:cantSplit/>
        </w:trPr>
        <w:tc>
          <w:tcPr>
            <w:tcW w:w="5310" w:type="dxa"/>
            <w:gridSpan w:val="4"/>
          </w:tcPr>
          <w:p w14:paraId="1EC37CA8" w14:textId="4C56B9F5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Unfinished Tasks Completion</w:t>
            </w:r>
          </w:p>
        </w:tc>
        <w:tc>
          <w:tcPr>
            <w:tcW w:w="1260" w:type="dxa"/>
            <w:gridSpan w:val="2"/>
            <w:vAlign w:val="bottom"/>
          </w:tcPr>
          <w:p w14:paraId="4C91F68C" w14:textId="31EDFD17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16AC3792" w14:textId="0A488AA0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67DCA64A" w14:textId="4BC85718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0E9F4A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F57A3D">
              <w:rPr>
                <w:sz w:val="18"/>
                <w:szCs w:val="18"/>
              </w:rPr>
              <w:t>0</w:t>
            </w:r>
            <w:r w:rsidR="000D22B8">
              <w:rPr>
                <w:sz w:val="18"/>
                <w:szCs w:val="18"/>
              </w:rPr>
              <w:t>9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D22B8" w:rsidRPr="00B6236C" w14:paraId="1F7C581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60F1125F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Tasks for User Stories - updated progress</w:t>
            </w:r>
          </w:p>
        </w:tc>
        <w:tc>
          <w:tcPr>
            <w:tcW w:w="1349" w:type="dxa"/>
            <w:shd w:val="clear" w:color="auto" w:fill="FFFFFF"/>
          </w:tcPr>
          <w:p w14:paraId="5BD772BD" w14:textId="52CB3A3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73599B97" w14:textId="47F8107A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4FB2F561" w14:textId="2B7E4F7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D22B8" w:rsidRPr="00B6236C" w14:paraId="1982BBD3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0792592B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Burndown chart - updated progress</w:t>
            </w:r>
          </w:p>
        </w:tc>
        <w:tc>
          <w:tcPr>
            <w:tcW w:w="1349" w:type="dxa"/>
            <w:shd w:val="clear" w:color="auto" w:fill="FFFFFF"/>
          </w:tcPr>
          <w:p w14:paraId="06EAFE0C" w14:textId="44C0F56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0020C743" w14:textId="73E812A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48911F6" w14:textId="46392586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0D22B8" w:rsidRPr="00B6236C" w14:paraId="732915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46B16D77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Jira: Complete Sprint1; updated Kanban Board; report defects</w:t>
            </w:r>
          </w:p>
        </w:tc>
        <w:tc>
          <w:tcPr>
            <w:tcW w:w="1349" w:type="dxa"/>
            <w:shd w:val="clear" w:color="auto" w:fill="FFFFFF"/>
          </w:tcPr>
          <w:p w14:paraId="2086459C" w14:textId="70AEF536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5A29448B" w14:textId="187DA86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C375E49" w14:textId="6E799FB8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D22B8" w:rsidRPr="00B6236C" w14:paraId="10047B72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4AF1578B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Jenkins Progress Report (I1 progress)</w:t>
            </w:r>
          </w:p>
        </w:tc>
        <w:tc>
          <w:tcPr>
            <w:tcW w:w="1349" w:type="dxa"/>
            <w:shd w:val="clear" w:color="auto" w:fill="FFFFFF"/>
          </w:tcPr>
          <w:p w14:paraId="24AEA723" w14:textId="02E0BDA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5B4EA13C" w14:textId="664F1DFA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728C6B7C" w14:textId="043DF7C9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D22B8" w:rsidRPr="00B6236C" w14:paraId="675482A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58578614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Source Code for User Stories (real source code sample for archiving) + Git info in PP Slides</w:t>
            </w:r>
          </w:p>
        </w:tc>
        <w:tc>
          <w:tcPr>
            <w:tcW w:w="1349" w:type="dxa"/>
            <w:shd w:val="clear" w:color="auto" w:fill="FFFFFF"/>
          </w:tcPr>
          <w:p w14:paraId="0951A880" w14:textId="7E2BB2E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1CB9FE35" w14:textId="3D8F756A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833" w:type="dxa"/>
            <w:shd w:val="clear" w:color="auto" w:fill="FFFFFF"/>
          </w:tcPr>
          <w:p w14:paraId="265A0A93" w14:textId="43983302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D22B8" w:rsidRPr="00B6236C" w14:paraId="45ECE62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40E9A2DA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Produce a build and migrate it to QA Environment</w:t>
            </w:r>
          </w:p>
        </w:tc>
        <w:tc>
          <w:tcPr>
            <w:tcW w:w="1349" w:type="dxa"/>
            <w:shd w:val="clear" w:color="auto" w:fill="FFFFFF"/>
          </w:tcPr>
          <w:p w14:paraId="0B230F6F" w14:textId="56166C16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5B13BA30" w14:textId="0D4BBA5C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833" w:type="dxa"/>
            <w:shd w:val="clear" w:color="auto" w:fill="FFFFFF"/>
          </w:tcPr>
          <w:p w14:paraId="1EDAAB5E" w14:textId="2D391A70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D22B8" w:rsidRPr="00B6236C" w14:paraId="74786F0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02B80B50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Develop Acceptance Tests</w:t>
            </w:r>
          </w:p>
        </w:tc>
        <w:tc>
          <w:tcPr>
            <w:tcW w:w="1349" w:type="dxa"/>
            <w:shd w:val="clear" w:color="auto" w:fill="FFFFFF"/>
          </w:tcPr>
          <w:p w14:paraId="7A6AFAC5" w14:textId="1179DC0D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75235811" w14:textId="57687552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Sarvesh Desai</w:t>
            </w:r>
          </w:p>
        </w:tc>
        <w:tc>
          <w:tcPr>
            <w:tcW w:w="1833" w:type="dxa"/>
            <w:shd w:val="clear" w:color="auto" w:fill="FFFFFF"/>
          </w:tcPr>
          <w:p w14:paraId="67F671CB" w14:textId="5D69A84C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0D22B8" w:rsidRPr="00B6236C" w14:paraId="43BE82BA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396A5FD3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Test Execution Log</w:t>
            </w:r>
          </w:p>
        </w:tc>
        <w:tc>
          <w:tcPr>
            <w:tcW w:w="1349" w:type="dxa"/>
            <w:shd w:val="clear" w:color="auto" w:fill="FFFFFF"/>
          </w:tcPr>
          <w:p w14:paraId="59B5513F" w14:textId="70863BCD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1BFAD553" w14:textId="102994A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Tharun / Sarvesh / Maneesha</w:t>
            </w:r>
          </w:p>
        </w:tc>
        <w:tc>
          <w:tcPr>
            <w:tcW w:w="1833" w:type="dxa"/>
            <w:shd w:val="clear" w:color="auto" w:fill="FFFFFF"/>
          </w:tcPr>
          <w:p w14:paraId="00D6992A" w14:textId="2639B639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0D22B8" w:rsidRPr="00B6236C" w14:paraId="6345CF3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0F106879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Retrospective Report; discuss re-planning I2</w:t>
            </w:r>
          </w:p>
        </w:tc>
        <w:tc>
          <w:tcPr>
            <w:tcW w:w="1349" w:type="dxa"/>
            <w:shd w:val="clear" w:color="auto" w:fill="FFFFFF"/>
          </w:tcPr>
          <w:p w14:paraId="565C7DC4" w14:textId="6B7A9590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623D05"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3551AC88" w14:textId="59F5444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Saichand</w:t>
            </w:r>
            <w:r>
              <w:t xml:space="preserve"> Reddy</w:t>
            </w:r>
          </w:p>
        </w:tc>
        <w:tc>
          <w:tcPr>
            <w:tcW w:w="1833" w:type="dxa"/>
            <w:shd w:val="clear" w:color="auto" w:fill="FFFFFF"/>
          </w:tcPr>
          <w:p w14:paraId="1954BF91" w14:textId="352421C6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D22B8" w:rsidRPr="00B6236C" w14:paraId="3FBC2E49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46307296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Workshop 1 preparation</w:t>
            </w:r>
          </w:p>
        </w:tc>
        <w:tc>
          <w:tcPr>
            <w:tcW w:w="1349" w:type="dxa"/>
            <w:shd w:val="clear" w:color="auto" w:fill="FFFFFF"/>
          </w:tcPr>
          <w:p w14:paraId="6F01CE56" w14:textId="7D8EC6B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</w:tcPr>
          <w:p w14:paraId="3355A417" w14:textId="2108522B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t>All</w:t>
            </w:r>
          </w:p>
        </w:tc>
        <w:tc>
          <w:tcPr>
            <w:tcW w:w="1833" w:type="dxa"/>
            <w:shd w:val="clear" w:color="auto" w:fill="FFFFFF"/>
          </w:tcPr>
          <w:p w14:paraId="7784E117" w14:textId="574505A6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0D22B8" w:rsidRPr="00B6236C" w14:paraId="722A3DB8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14874F8" w14:textId="0DF69CD5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Unfinished Tasks Completion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43BC2EC0" w14:textId="25250F15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</w:tcPr>
          <w:p w14:paraId="255A61BB" w14:textId="03A6BC20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1763FE94" w14:textId="2E8BCB2D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D22B8" w:rsidRPr="00B6236C" w14:paraId="4BC6D9B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0D9EEAD0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7718CDD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5F4BB983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5180CC" w14:textId="65AE003B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66F874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41D51946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69A468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8B340F9" w14:textId="16529D4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FD05924" w14:textId="24A2D859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5D77464C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3AA45E26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335E104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5DF033F" w14:textId="15DF521E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C53C9" w14:textId="2737770F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787E16AD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14369EFF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7FB9C13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68A572EA" w14:textId="34997F69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E36699A" w14:textId="4EBC9B2A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08DB2CA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535E0602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36FE4306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4281ABD0" w14:textId="1FD12ED4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0E7E56B6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71ADAA3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B4BE4A5" w14:textId="05E92406" w:rsidR="000D22B8" w:rsidRDefault="000D22B8" w:rsidP="000D22B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417378AC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D175AA1" w14:textId="3EFE6B9F" w:rsidR="000D22B8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591969D8" w:rsidR="000D22B8" w:rsidRPr="006A49F0" w:rsidRDefault="000D22B8" w:rsidP="000D22B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D22B8" w:rsidRPr="00B6236C" w14:paraId="5D0B9BE6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77777777" w:rsidR="000D22B8" w:rsidRDefault="000D22B8" w:rsidP="0078587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77777777" w:rsidR="000D22B8" w:rsidRDefault="000D22B8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77777777" w:rsidR="000D22B8" w:rsidRDefault="000D22B8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77777777" w:rsidR="000D22B8" w:rsidRPr="006A49F0" w:rsidRDefault="000D22B8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29AD" w14:textId="77777777" w:rsidR="00CA40BF" w:rsidRDefault="00CA40BF">
      <w:r>
        <w:separator/>
      </w:r>
    </w:p>
  </w:endnote>
  <w:endnote w:type="continuationSeparator" w:id="0">
    <w:p w14:paraId="14191FD1" w14:textId="77777777" w:rsidR="00CA40BF" w:rsidRDefault="00CA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978A" w14:textId="77777777" w:rsidR="00CA40BF" w:rsidRDefault="00CA40BF">
      <w:r>
        <w:separator/>
      </w:r>
    </w:p>
  </w:footnote>
  <w:footnote w:type="continuationSeparator" w:id="0">
    <w:p w14:paraId="706A2C09" w14:textId="77777777" w:rsidR="00CA40BF" w:rsidRDefault="00CA4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0D22B8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D22B8"/>
    <w:rsid w:val="001071C3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59EC"/>
    <w:rsid w:val="00BA69CB"/>
    <w:rsid w:val="00BF50F0"/>
    <w:rsid w:val="00C0675F"/>
    <w:rsid w:val="00C20D06"/>
    <w:rsid w:val="00C219E6"/>
    <w:rsid w:val="00C53ACF"/>
    <w:rsid w:val="00C6291B"/>
    <w:rsid w:val="00C7780A"/>
    <w:rsid w:val="00C92743"/>
    <w:rsid w:val="00C94BEB"/>
    <w:rsid w:val="00CA40BF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112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32</cp:revision>
  <cp:lastPrinted>2023-01-30T04:34:00Z</cp:lastPrinted>
  <dcterms:created xsi:type="dcterms:W3CDTF">2023-04-01T13:54:00Z</dcterms:created>
  <dcterms:modified xsi:type="dcterms:W3CDTF">2023-10-07T18:24:00Z</dcterms:modified>
  <cp:category>Rev 1.1;last template edit 3-5-05 gje</cp:category>
</cp:coreProperties>
</file>