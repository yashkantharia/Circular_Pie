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AE42711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BD5C1B">
              <w:rPr>
                <w:i w:val="0"/>
                <w:szCs w:val="18"/>
              </w:rPr>
              <w:t>1</w:t>
            </w:r>
            <w:r w:rsidR="00F55401">
              <w:rPr>
                <w:i w:val="0"/>
                <w:szCs w:val="18"/>
              </w:rPr>
              <w:t>4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  <w:r w:rsidR="00F55401">
              <w:rPr>
                <w:i w:val="0"/>
                <w:szCs w:val="18"/>
              </w:rPr>
              <w:br/>
              <w:t>(originally planned on 10-13-2023)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FA62CD5" w14:textId="1258DC7F" w:rsidR="000D22B8" w:rsidRDefault="00F5540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Make modifications as per suggestions post review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55401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67327FC3" w:rsidR="00F55401" w:rsidRPr="00400616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 and modify Test Documents as per suggestions post review</w:t>
            </w:r>
          </w:p>
        </w:tc>
        <w:tc>
          <w:tcPr>
            <w:tcW w:w="1260" w:type="dxa"/>
            <w:gridSpan w:val="2"/>
          </w:tcPr>
          <w:p w14:paraId="10DFE9FF" w14:textId="4A69C48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9209F85" w14:textId="0E3D0C51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 / Sarvesh Desai</w:t>
            </w:r>
          </w:p>
        </w:tc>
        <w:tc>
          <w:tcPr>
            <w:tcW w:w="1710" w:type="dxa"/>
          </w:tcPr>
          <w:p w14:paraId="7394A0E2" w14:textId="5678DCF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 / Maneesha Narahari</w:t>
            </w:r>
          </w:p>
        </w:tc>
      </w:tr>
      <w:tr w:rsidR="00F55401" w:rsidRPr="00B6236C" w14:paraId="51C00FF6" w14:textId="77777777" w:rsidTr="00505D4A">
        <w:trPr>
          <w:cantSplit/>
        </w:trPr>
        <w:tc>
          <w:tcPr>
            <w:tcW w:w="5310" w:type="dxa"/>
            <w:gridSpan w:val="4"/>
          </w:tcPr>
          <w:p w14:paraId="1C71148D" w14:textId="13DD8CD8" w:rsidR="00F55401" w:rsidRPr="00400616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JIRA tickets</w:t>
            </w:r>
          </w:p>
        </w:tc>
        <w:tc>
          <w:tcPr>
            <w:tcW w:w="1260" w:type="dxa"/>
            <w:gridSpan w:val="2"/>
          </w:tcPr>
          <w:p w14:paraId="392E2AC2" w14:textId="4887AD09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3B2B1D88" w14:textId="3950B3C3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018C812" w14:textId="56ED18EB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F55401" w:rsidRPr="00B6236C" w14:paraId="53CFAF2E" w14:textId="77777777" w:rsidTr="00505D4A">
        <w:trPr>
          <w:cantSplit/>
        </w:trPr>
        <w:tc>
          <w:tcPr>
            <w:tcW w:w="5310" w:type="dxa"/>
            <w:gridSpan w:val="4"/>
          </w:tcPr>
          <w:p w14:paraId="50313DC3" w14:textId="555D7B55" w:rsidR="00F55401" w:rsidRPr="00400616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260" w:type="dxa"/>
            <w:gridSpan w:val="2"/>
          </w:tcPr>
          <w:p w14:paraId="0C1B50D0" w14:textId="12BDC98C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EF7EF6B" w14:textId="44439CE0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58A883A8" w14:textId="47461CF2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F55401" w:rsidRPr="00B6236C" w14:paraId="1CBDD957" w14:textId="77777777" w:rsidTr="00505D4A">
        <w:trPr>
          <w:cantSplit/>
        </w:trPr>
        <w:tc>
          <w:tcPr>
            <w:tcW w:w="5310" w:type="dxa"/>
            <w:gridSpan w:val="4"/>
          </w:tcPr>
          <w:p w14:paraId="25F248E7" w14:textId="67D13A77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5AE3938B" w14:textId="60BCDD2A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67A01C3A" w14:textId="487D90B7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0467CA05" w14:textId="14258B02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F55401" w:rsidRPr="00B6236C" w14:paraId="2B499C63" w14:textId="77777777" w:rsidTr="00505D4A">
        <w:trPr>
          <w:cantSplit/>
        </w:trPr>
        <w:tc>
          <w:tcPr>
            <w:tcW w:w="5310" w:type="dxa"/>
            <w:gridSpan w:val="4"/>
          </w:tcPr>
          <w:p w14:paraId="3A47A8EF" w14:textId="7F528CFC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260" w:type="dxa"/>
            <w:gridSpan w:val="2"/>
          </w:tcPr>
          <w:p w14:paraId="6A28B9DB" w14:textId="1CF7A7C5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76EE904" w14:textId="63EBECBB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34EE0BDB" w14:textId="6CE5BCAA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F55401" w:rsidRPr="00B6236C" w14:paraId="5E52BDEE" w14:textId="77777777" w:rsidTr="00505D4A">
        <w:trPr>
          <w:cantSplit/>
        </w:trPr>
        <w:tc>
          <w:tcPr>
            <w:tcW w:w="5310" w:type="dxa"/>
            <w:gridSpan w:val="4"/>
          </w:tcPr>
          <w:p w14:paraId="420154E9" w14:textId="0A199D5A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8234B68" w14:textId="3D1FDACC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D10A9AE" w14:textId="29E479C2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34A23F8" w14:textId="1D8F9F71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1F5FE56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B457A">
              <w:rPr>
                <w:sz w:val="18"/>
                <w:szCs w:val="18"/>
              </w:rPr>
              <w:t>1</w:t>
            </w:r>
            <w:r w:rsidR="00F55401">
              <w:rPr>
                <w:sz w:val="18"/>
                <w:szCs w:val="18"/>
              </w:rPr>
              <w:t>8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55401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48DE0D6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 and modify Test Documents as per suggestions post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558CC7A5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</w:tcPr>
          <w:p w14:paraId="73599B97" w14:textId="4B2F75DC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 / Sarvesh Desai</w:t>
            </w:r>
          </w:p>
        </w:tc>
        <w:tc>
          <w:tcPr>
            <w:tcW w:w="1833" w:type="dxa"/>
            <w:shd w:val="clear" w:color="auto" w:fill="FFFFFF"/>
          </w:tcPr>
          <w:p w14:paraId="4FB2F561" w14:textId="26925C5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 / Maneesha Narahari</w:t>
            </w:r>
          </w:p>
        </w:tc>
      </w:tr>
      <w:tr w:rsidR="00F55401" w:rsidRPr="00B6236C" w14:paraId="1982BBD3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57ECD89B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Create Slack alerts for JIRA tickets</w:t>
            </w:r>
          </w:p>
        </w:tc>
        <w:tc>
          <w:tcPr>
            <w:tcW w:w="1349" w:type="dxa"/>
            <w:shd w:val="clear" w:color="auto" w:fill="FFFFFF"/>
          </w:tcPr>
          <w:p w14:paraId="06EAFE0C" w14:textId="52098BB8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62A110CA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48911F6" w14:textId="580DF73D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F55401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AD2C18B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349" w:type="dxa"/>
            <w:shd w:val="clear" w:color="auto" w:fill="FFFFFF"/>
          </w:tcPr>
          <w:p w14:paraId="2086459C" w14:textId="10DE7BC0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5A29448B" w14:textId="2A37F569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C375E49" w14:textId="6651BF6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BD5C1B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627C8429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4AEA723" w14:textId="2C534320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5B4EA13C" w14:textId="69285E8E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28C6B7C" w14:textId="41F0FD19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D5C1B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396804A1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349" w:type="dxa"/>
            <w:shd w:val="clear" w:color="auto" w:fill="FFFFFF"/>
          </w:tcPr>
          <w:p w14:paraId="0951A880" w14:textId="4DBD425D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</w:tcPr>
          <w:p w14:paraId="1CB9FE35" w14:textId="1BAFF388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265A0A93" w14:textId="769D6A11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BD5C1B" w:rsidRPr="00B6236C" w14:paraId="45ECE62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2EBA8E7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7E2A102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13BA30" w14:textId="73A0E2C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EDAAB5E" w14:textId="1EA323C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4786F0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11BF37CA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46CBC13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75235811" w14:textId="4369A42A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7F671CB" w14:textId="45F7830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3BE82BA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3706E70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379A56F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BFAD553" w14:textId="009036F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0D6992A" w14:textId="6FCC02B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345CF3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6A7C041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684E8095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551AC88" w14:textId="4099D35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954BF91" w14:textId="1EDA87D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3FBC2E49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14D21979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007B49F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355A417" w14:textId="50985ED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4E117" w14:textId="03578BBC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BC6D9B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D9EEAD0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7718CDD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5F4BB98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5180CC" w14:textId="65AE003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6F874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1D5194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69A46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16529D4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24A2D859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77464C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3AA45E2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335E104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5DF033F" w14:textId="15DF521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C53C9" w14:textId="2737770F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87E16AD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14369EFF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7FB9C13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68A572EA" w14:textId="34997F6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E36699A" w14:textId="4EBC9B2A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08DB2CA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535E060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36FE430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4281ABD0" w14:textId="1FD12ED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0E7E56B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1ADAA3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05E9240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417378AC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D175AA1" w14:textId="3EFE6B9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591969D8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7777777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77777777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9859" w14:textId="77777777" w:rsidR="00AF3A32" w:rsidRDefault="00AF3A32">
      <w:r>
        <w:separator/>
      </w:r>
    </w:p>
  </w:endnote>
  <w:endnote w:type="continuationSeparator" w:id="0">
    <w:p w14:paraId="0E860970" w14:textId="77777777" w:rsidR="00AF3A32" w:rsidRDefault="00AF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47A9" w14:textId="77777777" w:rsidR="00AF3A32" w:rsidRDefault="00AF3A32">
      <w:r>
        <w:separator/>
      </w:r>
    </w:p>
  </w:footnote>
  <w:footnote w:type="continuationSeparator" w:id="0">
    <w:p w14:paraId="2E014E02" w14:textId="77777777" w:rsidR="00AF3A32" w:rsidRDefault="00AF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F55401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4pt;height:70.4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1338E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124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35</cp:revision>
  <cp:lastPrinted>2023-01-30T04:34:00Z</cp:lastPrinted>
  <dcterms:created xsi:type="dcterms:W3CDTF">2023-04-01T13:54:00Z</dcterms:created>
  <dcterms:modified xsi:type="dcterms:W3CDTF">2023-10-17T04:15:00Z</dcterms:modified>
  <cp:category>Rev 1.1;last template edit 3-5-05 gje</cp:category>
</cp:coreProperties>
</file>