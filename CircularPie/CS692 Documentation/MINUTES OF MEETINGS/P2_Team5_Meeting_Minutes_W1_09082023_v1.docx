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1CBCD5E4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09-0</w:t>
            </w:r>
            <w:r w:rsidR="00CB18DE">
              <w:rPr>
                <w:i w:val="0"/>
                <w:szCs w:val="18"/>
              </w:rPr>
              <w:t>8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6AFFB504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A4DCD95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  <w:r w:rsidR="000042F1">
              <w:rPr>
                <w:i w:val="0"/>
                <w:szCs w:val="18"/>
              </w:rPr>
              <w:t>/In-person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E08CE0F" w14:textId="77777777" w:rsidR="00EA7EFF" w:rsidRDefault="000042F1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Assign JIRA admin</w:t>
            </w:r>
          </w:p>
          <w:p w14:paraId="1BFAE63C" w14:textId="77777777" w:rsidR="000042F1" w:rsidRDefault="000042F1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Assign Jenkins Admin</w:t>
            </w:r>
          </w:p>
          <w:p w14:paraId="438E1CFD" w14:textId="77777777" w:rsidR="000042F1" w:rsidRDefault="000042F1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Assign Qtest Admin</w:t>
            </w:r>
          </w:p>
          <w:p w14:paraId="23002D5F" w14:textId="6056DB02" w:rsidR="000042F1" w:rsidRPr="00EA7EFF" w:rsidRDefault="000042F1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Project Progress Review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A7EFF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1CEA2820" w:rsidR="00EA7EFF" w:rsidRPr="00400616" w:rsidRDefault="000042F1" w:rsidP="00EA7E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JIRA Setup</w:t>
            </w:r>
          </w:p>
        </w:tc>
        <w:tc>
          <w:tcPr>
            <w:tcW w:w="1260" w:type="dxa"/>
          </w:tcPr>
          <w:p w14:paraId="0049EB78" w14:textId="63B2D152" w:rsidR="00EA7EFF" w:rsidRPr="00B6236C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2EDB0933" w14:textId="2739BC8E" w:rsidR="00EA7EFF" w:rsidRPr="00B6236C" w:rsidRDefault="00053B7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3FCC29F" w14:textId="636ACBF7" w:rsidR="00EA7EFF" w:rsidRPr="00B6236C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042F1" w:rsidRPr="00B6236C" w14:paraId="4AB13B79" w14:textId="77777777" w:rsidTr="00A30163">
        <w:trPr>
          <w:cantSplit/>
        </w:trPr>
        <w:tc>
          <w:tcPr>
            <w:tcW w:w="5310" w:type="dxa"/>
            <w:gridSpan w:val="4"/>
          </w:tcPr>
          <w:p w14:paraId="2C38C160" w14:textId="58C89CD7" w:rsidR="000042F1" w:rsidRPr="00400616" w:rsidRDefault="000042F1" w:rsidP="00EA7E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Jenkins Setup</w:t>
            </w:r>
          </w:p>
        </w:tc>
        <w:tc>
          <w:tcPr>
            <w:tcW w:w="1260" w:type="dxa"/>
          </w:tcPr>
          <w:p w14:paraId="185F5C6A" w14:textId="131F9D3F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D690E80" w14:textId="6FCDD572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625DFC9F" w14:textId="3742B0E3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042F1" w:rsidRPr="00B6236C" w14:paraId="4A029700" w14:textId="77777777" w:rsidTr="00A30163">
        <w:trPr>
          <w:cantSplit/>
        </w:trPr>
        <w:tc>
          <w:tcPr>
            <w:tcW w:w="5310" w:type="dxa"/>
            <w:gridSpan w:val="4"/>
          </w:tcPr>
          <w:p w14:paraId="7C63E93C" w14:textId="77777777" w:rsidR="000042F1" w:rsidRPr="00400616" w:rsidRDefault="000042F1" w:rsidP="000042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1FF78C39" w14:textId="77777777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vAlign w:val="bottom"/>
          </w:tcPr>
          <w:p w14:paraId="76CB300F" w14:textId="77777777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BFFA8FB" w14:textId="77777777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A5CFD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3A5CFD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645847A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042F1" w:rsidRPr="00B6236C" w14:paraId="0675A29C" w14:textId="77777777" w:rsidTr="00435576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7AEB8E1" w14:textId="7DBEF18B" w:rsidR="000042F1" w:rsidRDefault="000042F1" w:rsidP="000042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b/>
                <w:szCs w:val="18"/>
              </w:rPr>
            </w:pPr>
            <w:r>
              <w:rPr>
                <w:szCs w:val="18"/>
              </w:rPr>
              <w:t>JIRA Setup</w:t>
            </w:r>
          </w:p>
        </w:tc>
        <w:tc>
          <w:tcPr>
            <w:tcW w:w="1349" w:type="dxa"/>
            <w:shd w:val="clear" w:color="auto" w:fill="FFFFFF"/>
          </w:tcPr>
          <w:p w14:paraId="64F7721E" w14:textId="63FF8169" w:rsidR="000042F1" w:rsidRDefault="000042F1" w:rsidP="000042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3E1D5B3" w14:textId="01329670" w:rsidR="000042F1" w:rsidRDefault="000042F1" w:rsidP="000042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09CFDD9E" w14:textId="0CC1F85E" w:rsidR="000042F1" w:rsidRDefault="000042F1" w:rsidP="000042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042F1" w:rsidRPr="00B6236C" w14:paraId="3DE8B286" w14:textId="77777777" w:rsidTr="00435576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F375F" w14:textId="574C45F4" w:rsidR="000042F1" w:rsidRDefault="000042F1" w:rsidP="000042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Cs w:val="18"/>
              </w:rPr>
            </w:pPr>
            <w:r>
              <w:rPr>
                <w:szCs w:val="18"/>
              </w:rPr>
              <w:t>Jenkins Setup</w:t>
            </w:r>
          </w:p>
        </w:tc>
        <w:tc>
          <w:tcPr>
            <w:tcW w:w="1349" w:type="dxa"/>
            <w:shd w:val="clear" w:color="auto" w:fill="FFFFFF"/>
          </w:tcPr>
          <w:p w14:paraId="655C0596" w14:textId="23752D77" w:rsidR="000042F1" w:rsidRDefault="000042F1" w:rsidP="000042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64F2FAD" w14:textId="0E386BAE" w:rsidR="000042F1" w:rsidRDefault="000042F1" w:rsidP="000042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</w:tcPr>
          <w:p w14:paraId="76E4ADB3" w14:textId="2587A311" w:rsidR="000042F1" w:rsidRDefault="000042F1" w:rsidP="000042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2A714" w14:textId="77777777" w:rsidR="00CB6603" w:rsidRDefault="00CB6603">
      <w:r>
        <w:separator/>
      </w:r>
    </w:p>
  </w:endnote>
  <w:endnote w:type="continuationSeparator" w:id="0">
    <w:p w14:paraId="4DFD6CF4" w14:textId="77777777" w:rsidR="00CB6603" w:rsidRDefault="00CB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0874" w14:textId="77777777" w:rsidR="00CB6603" w:rsidRDefault="00CB6603">
      <w:r>
        <w:separator/>
      </w:r>
    </w:p>
  </w:footnote>
  <w:footnote w:type="continuationSeparator" w:id="0">
    <w:p w14:paraId="5B4D5054" w14:textId="77777777" w:rsidR="00CB6603" w:rsidRDefault="00CB6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CB18DE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8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9"/>
  </w:num>
  <w:num w:numId="10" w16cid:durableId="833882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2F1"/>
    <w:rsid w:val="000047AA"/>
    <w:rsid w:val="00050012"/>
    <w:rsid w:val="00053B7F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A5CFD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20D06"/>
    <w:rsid w:val="00C219E6"/>
    <w:rsid w:val="00C6291B"/>
    <w:rsid w:val="00C92743"/>
    <w:rsid w:val="00C94BEB"/>
    <w:rsid w:val="00CB18DE"/>
    <w:rsid w:val="00CB6603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34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15</cp:revision>
  <cp:lastPrinted>2023-01-30T04:34:00Z</cp:lastPrinted>
  <dcterms:created xsi:type="dcterms:W3CDTF">2023-04-01T13:54:00Z</dcterms:created>
  <dcterms:modified xsi:type="dcterms:W3CDTF">2023-09-13T02:23:00Z</dcterms:modified>
  <cp:category>Rev 1.1;last template edit 3-5-05 gje</cp:category>
</cp:coreProperties>
</file>