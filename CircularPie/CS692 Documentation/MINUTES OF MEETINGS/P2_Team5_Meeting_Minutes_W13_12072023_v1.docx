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211010D" w:rsidR="004266D5" w:rsidRPr="00B6236C" w:rsidRDefault="00AF2A9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  <w:r w:rsidR="007E64C9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</w:t>
            </w:r>
            <w:r w:rsidR="003374D2">
              <w:rPr>
                <w:i w:val="0"/>
                <w:szCs w:val="18"/>
              </w:rPr>
              <w:t>7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55BBE93C" w:rsidR="004266D5" w:rsidRPr="00B6236C" w:rsidRDefault="00F53ED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01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03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78ADAA2" w:rsidR="009541A5" w:rsidRDefault="00F53EDA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44AD3691" w:rsidR="001C725C" w:rsidRPr="009541A5" w:rsidRDefault="00F53EDA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Discussion if required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6539B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01E009B" w:rsidR="0006539B" w:rsidRPr="00AB1CD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Git repository info in PP Slides (includes Deployment Procedure)</w:t>
            </w:r>
          </w:p>
        </w:tc>
        <w:tc>
          <w:tcPr>
            <w:tcW w:w="1260" w:type="dxa"/>
            <w:gridSpan w:val="2"/>
          </w:tcPr>
          <w:p w14:paraId="10DFE9FF" w14:textId="2516A163" w:rsidR="0006539B" w:rsidRPr="00CC7972" w:rsidRDefault="00CC7972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CC7972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32A95CE5" w:rsidR="00CC7972" w:rsidRPr="00A83EF7" w:rsidRDefault="00CC7972" w:rsidP="00CC797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Functional Tests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260" w:type="dxa"/>
            <w:gridSpan w:val="2"/>
          </w:tcPr>
          <w:p w14:paraId="5AE3938B" w14:textId="22D8CB95" w:rsidR="00CC7972" w:rsidRP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 w:rsidRPr="00AF6CAA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CC7972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793A2A3F" w:rsidR="00CC7972" w:rsidRPr="00A83EF7" w:rsidRDefault="00CC7972" w:rsidP="00CC797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Test Execution Log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260" w:type="dxa"/>
            <w:gridSpan w:val="2"/>
          </w:tcPr>
          <w:p w14:paraId="6A28B9DB" w14:textId="0DA40471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 w:rsidRPr="00AF6CAA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CC7972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5DAD7978" w:rsidR="00CC7972" w:rsidRPr="00A83EF7" w:rsidRDefault="00CC7972" w:rsidP="00CC797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4</w:t>
            </w:r>
          </w:p>
        </w:tc>
        <w:tc>
          <w:tcPr>
            <w:tcW w:w="1260" w:type="dxa"/>
            <w:gridSpan w:val="2"/>
          </w:tcPr>
          <w:p w14:paraId="48234B68" w14:textId="26A2E893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 w:rsidRPr="00AF6CAA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C7972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706CD1C4" w:rsidR="00CC7972" w:rsidRPr="00A83EF7" w:rsidRDefault="00CC7972" w:rsidP="00CC797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Complete Jenkins Progress Report (I4 progress)</w:t>
            </w:r>
          </w:p>
        </w:tc>
        <w:tc>
          <w:tcPr>
            <w:tcW w:w="1260" w:type="dxa"/>
            <w:gridSpan w:val="2"/>
          </w:tcPr>
          <w:p w14:paraId="6E717971" w14:textId="5535D9C4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 w:rsidRPr="00AF6CAA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CC7972" w:rsidRDefault="00CC7972" w:rsidP="00CC7972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CC7972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062CB755" w:rsidR="00CC7972" w:rsidRPr="00A83EF7" w:rsidRDefault="00CC7972" w:rsidP="00CC797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List of Tasks for I4 - updated progress</w:t>
            </w:r>
          </w:p>
        </w:tc>
        <w:tc>
          <w:tcPr>
            <w:tcW w:w="1260" w:type="dxa"/>
            <w:gridSpan w:val="2"/>
          </w:tcPr>
          <w:p w14:paraId="7BCFE8E3" w14:textId="4FA1F349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 w:rsidRPr="00AF6CAA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CC7972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1E34BEFC" w:rsidR="00CC7972" w:rsidRPr="00A83EF7" w:rsidRDefault="00CC7972" w:rsidP="00CC797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Retrospective Report</w:t>
            </w:r>
          </w:p>
        </w:tc>
        <w:tc>
          <w:tcPr>
            <w:tcW w:w="1260" w:type="dxa"/>
            <w:gridSpan w:val="2"/>
          </w:tcPr>
          <w:p w14:paraId="74EB682C" w14:textId="5EB7032E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 w:rsidRPr="00AF6CAA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CC7972" w:rsidRDefault="00CC7972" w:rsidP="00CC797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6539B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7FD9525F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6D9179C" w14:textId="5145DA6C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16B6D5A" w14:textId="1CD277AD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14ED995" w14:textId="657A3865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6539B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6FE3BDD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0B6E25DE" w14:textId="21F389E8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BAF7D6F" w14:textId="01B899DE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66BCAC0" w14:textId="4F3A115A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6539B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7E900CE6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059A603" w14:textId="2B5F3564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4A428978" w14:textId="0D30FCCE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5A0AC43" w14:textId="324B48B4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70E8201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 xml:space="preserve">- </w:t>
            </w:r>
            <w:r w:rsidR="004777B3">
              <w:rPr>
                <w:sz w:val="18"/>
                <w:szCs w:val="18"/>
              </w:rPr>
              <w:t>12</w:t>
            </w:r>
            <w:r w:rsidR="00BF50F0">
              <w:rPr>
                <w:sz w:val="18"/>
                <w:szCs w:val="18"/>
              </w:rPr>
              <w:t>/</w:t>
            </w:r>
            <w:r w:rsidR="00210898">
              <w:rPr>
                <w:sz w:val="18"/>
                <w:szCs w:val="18"/>
              </w:rPr>
              <w:t>08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6539B" w:rsidRPr="00B6236C" w14:paraId="08DB2CA1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3D92C6E7" w:rsidR="0006539B" w:rsidRPr="003A12D4" w:rsidRDefault="00CC7972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as per the suggestions post review</w:t>
            </w:r>
          </w:p>
        </w:tc>
        <w:tc>
          <w:tcPr>
            <w:tcW w:w="1349" w:type="dxa"/>
            <w:shd w:val="clear" w:color="auto" w:fill="FFFFFF"/>
          </w:tcPr>
          <w:p w14:paraId="5BF43427" w14:textId="292D8F25" w:rsidR="0006539B" w:rsidRDefault="00CC7972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3921590" w14:textId="77777777" w:rsidR="0006539B" w:rsidRDefault="00CC7972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4281ABD0" w14:textId="16A16429" w:rsidR="00CC7972" w:rsidRPr="003A12D4" w:rsidRDefault="00CC7972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17C97FEF" w14:textId="77777777" w:rsidR="0006539B" w:rsidRDefault="00CC7972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  <w:p w14:paraId="03A916C5" w14:textId="1CB4B8CA" w:rsidR="00CC7972" w:rsidRPr="006A49F0" w:rsidRDefault="00CC7972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86D3" w14:textId="77777777" w:rsidR="00482BE9" w:rsidRDefault="00482BE9">
      <w:r>
        <w:separator/>
      </w:r>
    </w:p>
  </w:endnote>
  <w:endnote w:type="continuationSeparator" w:id="0">
    <w:p w14:paraId="37C19412" w14:textId="77777777" w:rsidR="00482BE9" w:rsidRDefault="0048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A220" w14:textId="77777777" w:rsidR="00482BE9" w:rsidRDefault="00482BE9">
      <w:r>
        <w:separator/>
      </w:r>
    </w:p>
  </w:footnote>
  <w:footnote w:type="continuationSeparator" w:id="0">
    <w:p w14:paraId="534B3BEF" w14:textId="77777777" w:rsidR="00482BE9" w:rsidRDefault="00482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CC7972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6539B"/>
    <w:rsid w:val="000768A6"/>
    <w:rsid w:val="000B5469"/>
    <w:rsid w:val="000D22B8"/>
    <w:rsid w:val="000E2012"/>
    <w:rsid w:val="00100C5A"/>
    <w:rsid w:val="00103E5F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10898"/>
    <w:rsid w:val="002262DC"/>
    <w:rsid w:val="00242A6F"/>
    <w:rsid w:val="00262CB5"/>
    <w:rsid w:val="00266796"/>
    <w:rsid w:val="002807A7"/>
    <w:rsid w:val="0028126A"/>
    <w:rsid w:val="00283D91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374D2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54A4D"/>
    <w:rsid w:val="00462C6C"/>
    <w:rsid w:val="00472A7B"/>
    <w:rsid w:val="00476A2F"/>
    <w:rsid w:val="004777B3"/>
    <w:rsid w:val="00482BE9"/>
    <w:rsid w:val="00483ACB"/>
    <w:rsid w:val="00487540"/>
    <w:rsid w:val="00487A81"/>
    <w:rsid w:val="004B197D"/>
    <w:rsid w:val="004C29C7"/>
    <w:rsid w:val="004D42BB"/>
    <w:rsid w:val="004D5914"/>
    <w:rsid w:val="004E7BD9"/>
    <w:rsid w:val="005148CF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7392A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3747"/>
    <w:rsid w:val="00806750"/>
    <w:rsid w:val="00831AC1"/>
    <w:rsid w:val="008404F1"/>
    <w:rsid w:val="00842848"/>
    <w:rsid w:val="00842FE1"/>
    <w:rsid w:val="00847CE6"/>
    <w:rsid w:val="00857CFB"/>
    <w:rsid w:val="008767A6"/>
    <w:rsid w:val="00876DCC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1350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77AE8"/>
    <w:rsid w:val="00A83EF7"/>
    <w:rsid w:val="00AA44D2"/>
    <w:rsid w:val="00AB1CD7"/>
    <w:rsid w:val="00AD1889"/>
    <w:rsid w:val="00AE44BB"/>
    <w:rsid w:val="00AF26B6"/>
    <w:rsid w:val="00AF2A97"/>
    <w:rsid w:val="00AF3A32"/>
    <w:rsid w:val="00AF7FC8"/>
    <w:rsid w:val="00B22B27"/>
    <w:rsid w:val="00B31688"/>
    <w:rsid w:val="00B36BC4"/>
    <w:rsid w:val="00B6236C"/>
    <w:rsid w:val="00B708FC"/>
    <w:rsid w:val="00B83512"/>
    <w:rsid w:val="00B8677D"/>
    <w:rsid w:val="00BA55E3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C7972"/>
    <w:rsid w:val="00CE644F"/>
    <w:rsid w:val="00CF7E44"/>
    <w:rsid w:val="00D028E2"/>
    <w:rsid w:val="00D1263A"/>
    <w:rsid w:val="00D2797E"/>
    <w:rsid w:val="00D47B69"/>
    <w:rsid w:val="00D7086D"/>
    <w:rsid w:val="00D861FD"/>
    <w:rsid w:val="00DA762A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3EDA"/>
    <w:rsid w:val="00F55401"/>
    <w:rsid w:val="00F57A3D"/>
    <w:rsid w:val="00F67BB3"/>
    <w:rsid w:val="00F9109A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13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16</cp:revision>
  <cp:lastPrinted>2023-01-30T04:34:00Z</cp:lastPrinted>
  <dcterms:created xsi:type="dcterms:W3CDTF">2023-11-22T07:04:00Z</dcterms:created>
  <dcterms:modified xsi:type="dcterms:W3CDTF">2023-12-08T04:34:00Z</dcterms:modified>
  <cp:category>Rev 1.1;last template edit 3-5-05 gje</cp:category>
</cp:coreProperties>
</file>