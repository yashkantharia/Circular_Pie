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141B01EC" w14:textId="7539A7B1" w:rsidR="004266D5" w:rsidRPr="007A1678" w:rsidRDefault="00B6236C" w:rsidP="007A1678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58A3390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7A1678">
              <w:rPr>
                <w:i w:val="0"/>
                <w:szCs w:val="18"/>
              </w:rPr>
              <w:t>4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684FA1A4" w:rsidR="004266D5" w:rsidRPr="00B6236C" w:rsidRDefault="00382B8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07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2B7C21">
              <w:rPr>
                <w:i w:val="0"/>
                <w:szCs w:val="18"/>
              </w:rPr>
              <w:t>0</w:t>
            </w:r>
            <w:r>
              <w:rPr>
                <w:i w:val="0"/>
                <w:szCs w:val="18"/>
              </w:rPr>
              <w:t>8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470462BE" w:rsidR="008404F1" w:rsidRDefault="00382B84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13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6"/>
        <w:gridCol w:w="4251"/>
        <w:gridCol w:w="271"/>
        <w:gridCol w:w="272"/>
      </w:tblGrid>
      <w:tr w:rsidR="004266D5" w:rsidRPr="00B6236C" w14:paraId="16EC0AFA" w14:textId="77777777" w:rsidTr="007A1678">
        <w:trPr>
          <w:cantSplit/>
          <w:trHeight w:val="326"/>
        </w:trPr>
        <w:tc>
          <w:tcPr>
            <w:tcW w:w="1013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7A1678">
        <w:trPr>
          <w:cantSplit/>
          <w:trHeight w:val="326"/>
          <w:tblHeader/>
        </w:trPr>
        <w:tc>
          <w:tcPr>
            <w:tcW w:w="5336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51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1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1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7A1678">
        <w:trPr>
          <w:cantSplit/>
          <w:trHeight w:val="326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8425EC0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7A1678">
        <w:trPr>
          <w:cantSplit/>
          <w:trHeight w:val="334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7A1678">
        <w:trPr>
          <w:cantSplit/>
          <w:trHeight w:val="326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7A1678">
        <w:trPr>
          <w:cantSplit/>
          <w:trHeight w:val="326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7A1678">
        <w:trPr>
          <w:cantSplit/>
          <w:trHeight w:val="334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7A1678">
        <w:trPr>
          <w:cantSplit/>
          <w:trHeight w:val="174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7A1678" w:rsidRPr="00B6236C" w14:paraId="414F7FB0" w14:textId="77777777" w:rsidTr="007A1678">
        <w:trPr>
          <w:cantSplit/>
          <w:trHeight w:val="174"/>
        </w:trPr>
        <w:tc>
          <w:tcPr>
            <w:tcW w:w="5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0BEF15" w14:textId="453FDE2E" w:rsidR="007A1678" w:rsidRPr="009B7FBF" w:rsidRDefault="007A1678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FDFE128" w14:textId="77777777" w:rsidR="007A1678" w:rsidRPr="00B6236C" w:rsidRDefault="007A1678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CD7DEB" w14:textId="77777777" w:rsidR="007A1678" w:rsidRPr="00B6236C" w:rsidRDefault="007A1678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6477A9" w14:textId="77777777" w:rsidR="007A1678" w:rsidRPr="00B6236C" w:rsidRDefault="007A1678" w:rsidP="002B7C2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F50F0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2FD3E9C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260" w:type="dxa"/>
            <w:gridSpan w:val="2"/>
          </w:tcPr>
          <w:p w14:paraId="10DFE9FF" w14:textId="5BB09A87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BF50F0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48C92C31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79209F85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68B12ED6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705EBC2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260" w:type="dxa"/>
            <w:gridSpan w:val="2"/>
          </w:tcPr>
          <w:p w14:paraId="392E2AC2" w14:textId="358CB1F7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503C431F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B2B1D88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32E7E37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BF50F0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050D1E1A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260" w:type="dxa"/>
            <w:gridSpan w:val="2"/>
          </w:tcPr>
          <w:p w14:paraId="0C1B50D0" w14:textId="568FC9BA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E767E33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52D44F9B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F50F0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35FEC87F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260" w:type="dxa"/>
            <w:gridSpan w:val="2"/>
          </w:tcPr>
          <w:p w14:paraId="114FB0B6" w14:textId="653ABF15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83369BD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3AE7CC" w14:textId="487B7084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176C72F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3684535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260" w:type="dxa"/>
            <w:gridSpan w:val="2"/>
          </w:tcPr>
          <w:p w14:paraId="765261DE" w14:textId="19C172A8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9B6DDBC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181787C" w14:textId="2AFAEBE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57656623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680C3BA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260" w:type="dxa"/>
            <w:gridSpan w:val="2"/>
          </w:tcPr>
          <w:p w14:paraId="28A33EB3" w14:textId="7D2D93BD" w:rsidR="00BF50F0" w:rsidRDefault="007A167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3584D89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9A91B0B" w14:textId="3CC99E0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6DA3458D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F50F0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BF50F0" w:rsidRPr="00325E77" w:rsidRDefault="00BF50F0" w:rsidP="00BF50F0"/>
        </w:tc>
        <w:tc>
          <w:tcPr>
            <w:tcW w:w="1710" w:type="dxa"/>
            <w:gridSpan w:val="2"/>
          </w:tcPr>
          <w:p w14:paraId="7A7F1A88" w14:textId="77777777" w:rsidR="00BF50F0" w:rsidRPr="00325E77" w:rsidRDefault="00BF50F0" w:rsidP="00BF50F0"/>
        </w:tc>
      </w:tr>
      <w:tr w:rsidR="00BF50F0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9501716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>Plan -  09/2</w:t>
            </w:r>
            <w:r w:rsidR="007A1678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0675A29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AEB8E1" w14:textId="3290BBE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349" w:type="dxa"/>
            <w:shd w:val="clear" w:color="auto" w:fill="FFFFFF"/>
          </w:tcPr>
          <w:p w14:paraId="64F7721E" w14:textId="1D592396" w:rsidR="002B7C21" w:rsidRPr="002972B4" w:rsidRDefault="007A1678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955BEA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03E1D5B3" w14:textId="75A957AC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9CFDD9E" w14:textId="1765164D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A1678" w:rsidRPr="00B6236C" w14:paraId="07237B60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AFE251" w14:textId="1C153814" w:rsidR="007A1678" w:rsidRDefault="007A1678" w:rsidP="007A1678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349" w:type="dxa"/>
            <w:shd w:val="clear" w:color="auto" w:fill="FFFFFF"/>
          </w:tcPr>
          <w:p w14:paraId="668A1637" w14:textId="2861FDA1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 w:rsidRPr="00D63CD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6D08416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A832AB0" w14:textId="2C6544F1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486823B9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7A1678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5E2F40FA" w:rsidR="007A1678" w:rsidRDefault="007A1678" w:rsidP="007A1678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349" w:type="dxa"/>
            <w:shd w:val="clear" w:color="auto" w:fill="FFFFFF"/>
          </w:tcPr>
          <w:p w14:paraId="7621CBD1" w14:textId="3F4999A5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 w:rsidRPr="00D63CD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E4C7F87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994F8A1" w14:textId="71498F92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27C5254D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7A1678" w:rsidRPr="00B6236C" w14:paraId="063EED3A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9FB01DD" w14:textId="5134CAD8" w:rsidR="007A1678" w:rsidRDefault="007A1678" w:rsidP="007A1678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349" w:type="dxa"/>
            <w:shd w:val="clear" w:color="auto" w:fill="FFFFFF"/>
          </w:tcPr>
          <w:p w14:paraId="4D83349B" w14:textId="36C0B09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 w:rsidRPr="00D63CD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60830BB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D85F66D" w14:textId="13248211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234238B2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A1678" w:rsidRPr="00B6236C" w14:paraId="5DB7535D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8955F9" w14:textId="3E85D86F" w:rsidR="007A1678" w:rsidRDefault="007A1678" w:rsidP="007A1678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349" w:type="dxa"/>
            <w:shd w:val="clear" w:color="auto" w:fill="FFFFFF"/>
          </w:tcPr>
          <w:p w14:paraId="4AB42898" w14:textId="4B18F80F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 w:rsidRPr="00D63CD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52CFC03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C8621B6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09CCFBB3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A1678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17E0B821" w:rsidR="007A1678" w:rsidRDefault="007A1678" w:rsidP="007A1678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349" w:type="dxa"/>
            <w:shd w:val="clear" w:color="auto" w:fill="FFFFFF"/>
          </w:tcPr>
          <w:p w14:paraId="4FC20DE9" w14:textId="1BA36E0E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 w:rsidRPr="00D63CD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F22C654" w14:textId="7777777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629C8889" w14:textId="59940C81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741F8637" w:rsidR="007A1678" w:rsidRDefault="007A1678" w:rsidP="007A167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B7C21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74D8601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B0143F" w14:textId="02E3B66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7913AD1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17D4D81" w14:textId="1DB30D5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75C9F7FD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595B56F" w14:textId="6F06DFF0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1403C0C4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62CEAA8" w14:textId="2BEBE6D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09EFC4C7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D772BD" w14:textId="03E882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6B179C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603BA436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431B" w14:textId="77777777" w:rsidR="00F82CB6" w:rsidRDefault="00F82CB6">
      <w:r>
        <w:separator/>
      </w:r>
    </w:p>
  </w:endnote>
  <w:endnote w:type="continuationSeparator" w:id="0">
    <w:p w14:paraId="09BEEBE0" w14:textId="77777777" w:rsidR="00F82CB6" w:rsidRDefault="00F8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C94A" w14:textId="77777777" w:rsidR="00F82CB6" w:rsidRDefault="00F82CB6">
      <w:r>
        <w:separator/>
      </w:r>
    </w:p>
  </w:footnote>
  <w:footnote w:type="continuationSeparator" w:id="0">
    <w:p w14:paraId="3813FBAC" w14:textId="77777777" w:rsidR="00F82CB6" w:rsidRDefault="00F8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7A1678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3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82B84"/>
    <w:rsid w:val="003A1BA0"/>
    <w:rsid w:val="003A24CA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1678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BF50F0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82CB6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24</cp:revision>
  <cp:lastPrinted>2023-01-30T04:34:00Z</cp:lastPrinted>
  <dcterms:created xsi:type="dcterms:W3CDTF">2023-04-01T13:54:00Z</dcterms:created>
  <dcterms:modified xsi:type="dcterms:W3CDTF">2023-09-30T14:08:00Z</dcterms:modified>
  <cp:category>Rev 1.1;last template edit 3-5-05 gje</cp:category>
</cp:coreProperties>
</file>