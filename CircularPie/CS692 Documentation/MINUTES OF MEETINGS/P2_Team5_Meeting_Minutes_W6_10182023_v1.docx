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27B49664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 w:rsidR="00BD5C1B">
              <w:rPr>
                <w:i w:val="0"/>
                <w:szCs w:val="18"/>
              </w:rPr>
              <w:t>1</w:t>
            </w:r>
            <w:r w:rsidR="00A44460">
              <w:rPr>
                <w:i w:val="0"/>
                <w:szCs w:val="18"/>
              </w:rPr>
              <w:t>8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5E1CD69D" w:rsidR="004266D5" w:rsidRPr="00B6236C" w:rsidRDefault="00F5540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FA62CD5" w14:textId="21AA6606" w:rsidR="000D22B8" w:rsidRDefault="00CE0A9E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44460" w:rsidRPr="00B6236C" w14:paraId="27ECE9C6" w14:textId="77777777" w:rsidTr="00505D4A">
        <w:trPr>
          <w:cantSplit/>
        </w:trPr>
        <w:tc>
          <w:tcPr>
            <w:tcW w:w="5310" w:type="dxa"/>
            <w:gridSpan w:val="4"/>
          </w:tcPr>
          <w:p w14:paraId="5CF3D284" w14:textId="6E6F5F65" w:rsidR="00A44460" w:rsidRPr="00400616" w:rsidRDefault="00A44460" w:rsidP="00A4446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 and modify Test Documents as per suggestions post review</w:t>
            </w:r>
          </w:p>
        </w:tc>
        <w:tc>
          <w:tcPr>
            <w:tcW w:w="1260" w:type="dxa"/>
            <w:gridSpan w:val="2"/>
          </w:tcPr>
          <w:p w14:paraId="10DFE9FF" w14:textId="6DA9BABC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800" w:type="dxa"/>
            <w:gridSpan w:val="2"/>
          </w:tcPr>
          <w:p w14:paraId="79209F85" w14:textId="40B9CE49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 / Sarvesh Desai</w:t>
            </w:r>
          </w:p>
        </w:tc>
        <w:tc>
          <w:tcPr>
            <w:tcW w:w="1710" w:type="dxa"/>
          </w:tcPr>
          <w:p w14:paraId="7394A0E2" w14:textId="2915F93A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 / Maneesha Narahari</w:t>
            </w:r>
          </w:p>
        </w:tc>
      </w:tr>
      <w:tr w:rsidR="00A44460" w:rsidRPr="00B6236C" w14:paraId="51C00FF6" w14:textId="77777777" w:rsidTr="00505D4A">
        <w:trPr>
          <w:cantSplit/>
        </w:trPr>
        <w:tc>
          <w:tcPr>
            <w:tcW w:w="5310" w:type="dxa"/>
            <w:gridSpan w:val="4"/>
          </w:tcPr>
          <w:p w14:paraId="1C71148D" w14:textId="66AE3E27" w:rsidR="00A44460" w:rsidRPr="00400616" w:rsidRDefault="00A44460" w:rsidP="00A4446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Slack alerts for JIRA tickets</w:t>
            </w:r>
          </w:p>
        </w:tc>
        <w:tc>
          <w:tcPr>
            <w:tcW w:w="1260" w:type="dxa"/>
            <w:gridSpan w:val="2"/>
          </w:tcPr>
          <w:p w14:paraId="392E2AC2" w14:textId="3BF814FA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3B2B1D88" w14:textId="1BBC55DF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0018C812" w14:textId="138926D5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A44460" w:rsidRPr="00B6236C" w14:paraId="53CFAF2E" w14:textId="77777777" w:rsidTr="00505D4A">
        <w:trPr>
          <w:cantSplit/>
        </w:trPr>
        <w:tc>
          <w:tcPr>
            <w:tcW w:w="5310" w:type="dxa"/>
            <w:gridSpan w:val="4"/>
          </w:tcPr>
          <w:p w14:paraId="50313DC3" w14:textId="09F8D1BA" w:rsidR="00A44460" w:rsidRPr="00400616" w:rsidRDefault="00A44460" w:rsidP="00A4446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Create Slack alerts for Jenkins</w:t>
            </w:r>
          </w:p>
        </w:tc>
        <w:tc>
          <w:tcPr>
            <w:tcW w:w="1260" w:type="dxa"/>
            <w:gridSpan w:val="2"/>
          </w:tcPr>
          <w:p w14:paraId="0C1B50D0" w14:textId="7649A6E1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</w:tcPr>
          <w:p w14:paraId="0EF7EF6B" w14:textId="02533022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58A883A8" w14:textId="23AE2F5E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A44460" w:rsidRPr="00B6236C" w14:paraId="1CBDD957" w14:textId="77777777" w:rsidTr="00505D4A">
        <w:trPr>
          <w:cantSplit/>
        </w:trPr>
        <w:tc>
          <w:tcPr>
            <w:tcW w:w="5310" w:type="dxa"/>
            <w:gridSpan w:val="4"/>
          </w:tcPr>
          <w:p w14:paraId="25F248E7" w14:textId="1DFA5778" w:rsidR="00A44460" w:rsidRDefault="00A44460" w:rsidP="00A4446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260" w:type="dxa"/>
            <w:gridSpan w:val="2"/>
          </w:tcPr>
          <w:p w14:paraId="5AE3938B" w14:textId="48BBDD6B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</w:tcPr>
          <w:p w14:paraId="67A01C3A" w14:textId="6D0A0BBD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0467CA05" w14:textId="53DD8561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A44460" w:rsidRPr="00B6236C" w14:paraId="2B499C63" w14:textId="77777777" w:rsidTr="00505D4A">
        <w:trPr>
          <w:cantSplit/>
        </w:trPr>
        <w:tc>
          <w:tcPr>
            <w:tcW w:w="5310" w:type="dxa"/>
            <w:gridSpan w:val="4"/>
          </w:tcPr>
          <w:p w14:paraId="3A47A8EF" w14:textId="27C4278C" w:rsidR="00A44460" w:rsidRDefault="00A44460" w:rsidP="00A4446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</w:t>
            </w:r>
          </w:p>
        </w:tc>
        <w:tc>
          <w:tcPr>
            <w:tcW w:w="1260" w:type="dxa"/>
            <w:gridSpan w:val="2"/>
          </w:tcPr>
          <w:p w14:paraId="6A28B9DB" w14:textId="1A9B3709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</w:tcPr>
          <w:p w14:paraId="376EE904" w14:textId="0B4567E3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34EE0BDB" w14:textId="5B2F79F6" w:rsidR="00A44460" w:rsidRDefault="00A44460" w:rsidP="00A4446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F55401" w:rsidRPr="00B6236C" w14:paraId="5E52BDEE" w14:textId="77777777" w:rsidTr="00505D4A">
        <w:trPr>
          <w:cantSplit/>
        </w:trPr>
        <w:tc>
          <w:tcPr>
            <w:tcW w:w="5310" w:type="dxa"/>
            <w:gridSpan w:val="4"/>
          </w:tcPr>
          <w:p w14:paraId="420154E9" w14:textId="0A199D5A" w:rsidR="00F55401" w:rsidRDefault="00F55401" w:rsidP="00F5540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8234B68" w14:textId="3D1FDACC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D10A9AE" w14:textId="29E479C2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34A23F8" w14:textId="1D8F9F71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57A3D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F57A3D" w:rsidRPr="00325E77" w:rsidRDefault="00F57A3D" w:rsidP="00562A46"/>
        </w:tc>
        <w:tc>
          <w:tcPr>
            <w:tcW w:w="1710" w:type="dxa"/>
            <w:gridSpan w:val="2"/>
          </w:tcPr>
          <w:p w14:paraId="7A7F1A88" w14:textId="77777777" w:rsidR="00F57A3D" w:rsidRPr="00325E77" w:rsidRDefault="00F57A3D" w:rsidP="00562A46"/>
        </w:tc>
      </w:tr>
      <w:tr w:rsidR="00F57A3D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F57A3D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17C04285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A44460">
              <w:rPr>
                <w:sz w:val="18"/>
                <w:szCs w:val="18"/>
              </w:rPr>
              <w:t>19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F57A3D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F55401" w:rsidRPr="00B6236C" w14:paraId="1F7C581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548DE0D6" w:rsidR="00F55401" w:rsidRDefault="00F55401" w:rsidP="00F5540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 and modify Test Documents as per suggestions post review</w:t>
            </w:r>
          </w:p>
        </w:tc>
        <w:tc>
          <w:tcPr>
            <w:tcW w:w="1349" w:type="dxa"/>
            <w:shd w:val="clear" w:color="auto" w:fill="FFFFFF"/>
          </w:tcPr>
          <w:p w14:paraId="5BD772BD" w14:textId="34930DC1" w:rsidR="00F55401" w:rsidRDefault="00A44460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4B2F75DC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 / Sarvesh Desai</w:t>
            </w:r>
          </w:p>
        </w:tc>
        <w:tc>
          <w:tcPr>
            <w:tcW w:w="1833" w:type="dxa"/>
            <w:shd w:val="clear" w:color="auto" w:fill="FFFFFF"/>
          </w:tcPr>
          <w:p w14:paraId="4FB2F561" w14:textId="26925C54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 / Maneesha Narahari</w:t>
            </w:r>
          </w:p>
        </w:tc>
      </w:tr>
      <w:tr w:rsidR="00F55401" w:rsidRPr="00B6236C" w14:paraId="732915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2AD2C18B" w:rsidR="00F55401" w:rsidRDefault="00F55401" w:rsidP="00F55401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18"/>
              </w:rPr>
              <w:t>Create Slack alerts for Jenkins</w:t>
            </w:r>
          </w:p>
        </w:tc>
        <w:tc>
          <w:tcPr>
            <w:tcW w:w="1349" w:type="dxa"/>
            <w:shd w:val="clear" w:color="auto" w:fill="FFFFFF"/>
          </w:tcPr>
          <w:p w14:paraId="2086459C" w14:textId="15A0A7EB" w:rsidR="00F55401" w:rsidRDefault="00A44460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60</w:t>
            </w:r>
          </w:p>
        </w:tc>
        <w:tc>
          <w:tcPr>
            <w:tcW w:w="1927" w:type="dxa"/>
            <w:shd w:val="clear" w:color="auto" w:fill="FFFFFF"/>
          </w:tcPr>
          <w:p w14:paraId="5A29448B" w14:textId="2A37F569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7C375E49" w14:textId="6651BF64" w:rsidR="00F55401" w:rsidRDefault="00F55401" w:rsidP="00F5540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BD5C1B" w:rsidRPr="00B6236C" w14:paraId="10047B72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627C8429" w:rsidR="00BD5C1B" w:rsidRDefault="00F55401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Burndown Chart</w:t>
            </w:r>
          </w:p>
        </w:tc>
        <w:tc>
          <w:tcPr>
            <w:tcW w:w="1349" w:type="dxa"/>
            <w:shd w:val="clear" w:color="auto" w:fill="FFFFFF"/>
          </w:tcPr>
          <w:p w14:paraId="24AEA723" w14:textId="1FC9B693" w:rsidR="00BD5C1B" w:rsidRDefault="00A44460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5B4EA13C" w14:textId="69285E8E" w:rsidR="00BD5C1B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</w:tcPr>
          <w:p w14:paraId="728C6B7C" w14:textId="41F0FD19" w:rsidR="00BD5C1B" w:rsidRPr="006A49F0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BD5C1B" w:rsidRPr="00B6236C" w14:paraId="675482A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396804A1" w:rsidR="00BD5C1B" w:rsidRDefault="00F55401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 JIRA progress</w:t>
            </w:r>
          </w:p>
        </w:tc>
        <w:tc>
          <w:tcPr>
            <w:tcW w:w="1349" w:type="dxa"/>
            <w:shd w:val="clear" w:color="auto" w:fill="FFFFFF"/>
          </w:tcPr>
          <w:p w14:paraId="0951A880" w14:textId="75026FD3" w:rsidR="00BD5C1B" w:rsidRDefault="00A44460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1CB9FE35" w14:textId="1BAFF388" w:rsidR="00BD5C1B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265A0A93" w14:textId="769D6A11" w:rsidR="00BD5C1B" w:rsidRPr="006A49F0" w:rsidRDefault="00F55401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BD5C1B" w:rsidRPr="00B6236C" w14:paraId="45ECE62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2EBA8E72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B230F6F" w14:textId="7E2A102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B13BA30" w14:textId="73A0E2C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1EDAAB5E" w14:textId="1EA323CB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74786F0E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11BF37CA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7A6AFAC5" w14:textId="46CBC130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75235811" w14:textId="4369A42A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7F671CB" w14:textId="45F78301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43BE82BA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3706E70C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9B5513F" w14:textId="379A56F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BFAD553" w14:textId="009036F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0D6992A" w14:textId="6FCC02B1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6345CF3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26A7C041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65C7DC4" w14:textId="684E8095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3551AC88" w14:textId="4099D35D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1954BF91" w14:textId="1EDA87D6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3FBC2E49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14D21979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F01CE56" w14:textId="007B49FD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3355A417" w14:textId="50985ED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784E117" w14:textId="03578BBC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4BC6D9BE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0D9EEAD0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7718CDD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D362C63" w14:textId="5F4BB983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25180CC" w14:textId="65AE003B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66F874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41D51946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69A468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8B340F9" w14:textId="16529D4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FD05924" w14:textId="24A2D859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5D77464C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3AA45E26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AAF0A6" w14:textId="335E104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25DF033F" w14:textId="15DF521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78C53C9" w14:textId="2737770F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787E16AD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14369EFF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37202E85" w14:textId="7FB9C139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68A572EA" w14:textId="34997F69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E36699A" w14:textId="4EBC9B2A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08DB2CA1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838F3F8" w14:textId="535E0602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36FE430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4281ABD0" w14:textId="1FD12ED4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3A916C5" w14:textId="0E7E56B6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71ADAA31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B4BE4A5" w14:textId="05E92406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417378AC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D175AA1" w14:textId="3EFE6B9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591969D8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5D0B9BE6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77777777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7777777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7777777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77777777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4F5F" w14:textId="77777777" w:rsidR="00A93384" w:rsidRDefault="00A93384">
      <w:r>
        <w:separator/>
      </w:r>
    </w:p>
  </w:endnote>
  <w:endnote w:type="continuationSeparator" w:id="0">
    <w:p w14:paraId="7BC647DF" w14:textId="77777777" w:rsidR="00A93384" w:rsidRDefault="00A9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10EB" w14:textId="77777777" w:rsidR="00A93384" w:rsidRDefault="00A93384">
      <w:r>
        <w:separator/>
      </w:r>
    </w:p>
  </w:footnote>
  <w:footnote w:type="continuationSeparator" w:id="0">
    <w:p w14:paraId="1BA54F1A" w14:textId="77777777" w:rsidR="00A93384" w:rsidRDefault="00A93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CE0A9E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9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10"/>
  </w:num>
  <w:num w:numId="10" w16cid:durableId="833882799">
    <w:abstractNumId w:val="6"/>
  </w:num>
  <w:num w:numId="11" w16cid:durableId="1385986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D22B8"/>
    <w:rsid w:val="001071C3"/>
    <w:rsid w:val="0011338E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635C7"/>
    <w:rsid w:val="0038277A"/>
    <w:rsid w:val="003A1BA0"/>
    <w:rsid w:val="003A24CA"/>
    <w:rsid w:val="003A53E4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62C6C"/>
    <w:rsid w:val="00472A7B"/>
    <w:rsid w:val="00476A2F"/>
    <w:rsid w:val="00487540"/>
    <w:rsid w:val="00487A81"/>
    <w:rsid w:val="004C29C7"/>
    <w:rsid w:val="004D42BB"/>
    <w:rsid w:val="004D5914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85877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4460"/>
    <w:rsid w:val="00A46471"/>
    <w:rsid w:val="00A54F37"/>
    <w:rsid w:val="00A679D7"/>
    <w:rsid w:val="00A93384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5C1B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0A9E"/>
    <w:rsid w:val="00CE644F"/>
    <w:rsid w:val="00CF7E44"/>
    <w:rsid w:val="00D028E2"/>
    <w:rsid w:val="00D1263A"/>
    <w:rsid w:val="00D2797E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126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38</cp:revision>
  <cp:lastPrinted>2023-01-30T04:34:00Z</cp:lastPrinted>
  <dcterms:created xsi:type="dcterms:W3CDTF">2023-04-01T13:54:00Z</dcterms:created>
  <dcterms:modified xsi:type="dcterms:W3CDTF">2023-10-20T03:30:00Z</dcterms:modified>
  <cp:category>Rev 1.1;last template edit 3-5-05 gje</cp:category>
</cp:coreProperties>
</file>