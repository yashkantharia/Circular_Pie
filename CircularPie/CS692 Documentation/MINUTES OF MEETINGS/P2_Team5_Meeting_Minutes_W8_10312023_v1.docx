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2C7D33C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D861FD">
              <w:rPr>
                <w:i w:val="0"/>
                <w:szCs w:val="18"/>
              </w:rPr>
              <w:t>31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7913E630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534C58D" w14:textId="52A727F0" w:rsidR="00D47B69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this week</w:t>
            </w:r>
            <w:r w:rsidR="00D47B69">
              <w:rPr>
                <w:szCs w:val="18"/>
              </w:rPr>
              <w:t xml:space="preserve"> </w:t>
            </w:r>
          </w:p>
          <w:p w14:paraId="6B7ECC82" w14:textId="096DBF92" w:rsidR="001C725C" w:rsidRPr="001C725C" w:rsidRDefault="001C725C" w:rsidP="001C725C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Make progress on existing tasks</w:t>
            </w:r>
          </w:p>
          <w:p w14:paraId="061B7D09" w14:textId="6373AC05" w:rsidR="00B83512" w:rsidRDefault="00B83512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Discussions on que</w:t>
            </w:r>
            <w:r w:rsidR="00483ACB">
              <w:rPr>
                <w:szCs w:val="18"/>
              </w:rPr>
              <w:t>ri</w:t>
            </w:r>
            <w:r>
              <w:rPr>
                <w:szCs w:val="18"/>
              </w:rPr>
              <w:t>es if needed</w:t>
            </w:r>
          </w:p>
          <w:p w14:paraId="23002D5F" w14:textId="0C51A487" w:rsidR="001C725C" w:rsidRPr="008404F1" w:rsidRDefault="001C725C" w:rsidP="00D47B69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Mock R1 workshop preparation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861FD" w:rsidRPr="00B6236C" w14:paraId="27ECE9C6" w14:textId="77777777" w:rsidTr="00483ACB">
        <w:trPr>
          <w:cantSplit/>
        </w:trPr>
        <w:tc>
          <w:tcPr>
            <w:tcW w:w="5310" w:type="dxa"/>
            <w:gridSpan w:val="4"/>
          </w:tcPr>
          <w:p w14:paraId="5CF3D284" w14:textId="36A98ACB" w:rsidR="00D861FD" w:rsidRPr="00400616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1C725C">
              <w:rPr>
                <w:rFonts w:ascii="Calibri" w:hAnsi="Calibri" w:cs="Calibri"/>
                <w:color w:val="000000"/>
                <w:sz w:val="22"/>
                <w:szCs w:val="22"/>
              </w:rPr>
              <w:t>R1: I2: Retrospective Report</w:t>
            </w:r>
          </w:p>
        </w:tc>
        <w:tc>
          <w:tcPr>
            <w:tcW w:w="1260" w:type="dxa"/>
            <w:gridSpan w:val="2"/>
          </w:tcPr>
          <w:p w14:paraId="10DFE9FF" w14:textId="6645283D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</w:tcPr>
          <w:p w14:paraId="79209F85" w14:textId="3E7D2338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394A0E2" w14:textId="28450730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861FD" w:rsidRPr="00B6236C" w14:paraId="1CBDD957" w14:textId="77777777" w:rsidTr="00483ACB">
        <w:trPr>
          <w:cantSplit/>
        </w:trPr>
        <w:tc>
          <w:tcPr>
            <w:tcW w:w="5310" w:type="dxa"/>
            <w:gridSpan w:val="4"/>
          </w:tcPr>
          <w:p w14:paraId="25F248E7" w14:textId="45D7CE03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Qtest progress check</w:t>
            </w:r>
          </w:p>
        </w:tc>
        <w:tc>
          <w:tcPr>
            <w:tcW w:w="1260" w:type="dxa"/>
            <w:gridSpan w:val="2"/>
          </w:tcPr>
          <w:p w14:paraId="5AE3938B" w14:textId="6A9DA822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</w:tcPr>
          <w:p w14:paraId="67A01C3A" w14:textId="686DCC1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0467CA05" w14:textId="0AF3E8D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861FD" w:rsidRPr="00B6236C" w14:paraId="2B499C63" w14:textId="77777777" w:rsidTr="00483ACB">
        <w:trPr>
          <w:cantSplit/>
        </w:trPr>
        <w:tc>
          <w:tcPr>
            <w:tcW w:w="5310" w:type="dxa"/>
            <w:gridSpan w:val="4"/>
          </w:tcPr>
          <w:p w14:paraId="3A47A8EF" w14:textId="254EEEDC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6A28B9DB" w14:textId="0FD9DE82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376EE904" w14:textId="7123184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34EE0BDB" w14:textId="24A9BF9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861FD" w:rsidRPr="00B6236C" w14:paraId="5E52BDEE" w14:textId="77777777" w:rsidTr="00483ACB">
        <w:trPr>
          <w:cantSplit/>
        </w:trPr>
        <w:tc>
          <w:tcPr>
            <w:tcW w:w="5310" w:type="dxa"/>
            <w:gridSpan w:val="4"/>
          </w:tcPr>
          <w:p w14:paraId="420154E9" w14:textId="3F217F54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 – complete sprint 2</w:t>
            </w:r>
          </w:p>
        </w:tc>
        <w:tc>
          <w:tcPr>
            <w:tcW w:w="1260" w:type="dxa"/>
            <w:gridSpan w:val="2"/>
          </w:tcPr>
          <w:p w14:paraId="48234B68" w14:textId="293493FB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</w:tcPr>
          <w:p w14:paraId="0D10A9AE" w14:textId="143B2D5B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534A23F8" w14:textId="037EDCED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D861FD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2F67499C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6E717971" w14:textId="4C831B6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64D5E96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710" w:type="dxa"/>
            <w:vAlign w:val="bottom"/>
          </w:tcPr>
          <w:p w14:paraId="27458CBF" w14:textId="2C033B9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D861FD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5D09AAF7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7BCFE8E3" w14:textId="3644213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2B6F4DE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710" w:type="dxa"/>
            <w:vAlign w:val="bottom"/>
          </w:tcPr>
          <w:p w14:paraId="3F053426" w14:textId="4F54A71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D861FD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5B442EB0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260" w:type="dxa"/>
            <w:gridSpan w:val="2"/>
          </w:tcPr>
          <w:p w14:paraId="74EB682C" w14:textId="04FE811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0347B6D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07BB6181" w14:textId="7691CD50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D861FD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591B99FB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16D9179C" w14:textId="70C7763D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6C1B4AC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314ED995" w14:textId="2B83170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D861FD" w:rsidRPr="00B6236C" w14:paraId="604E0B84" w14:textId="77777777" w:rsidTr="00483ACB">
        <w:trPr>
          <w:cantSplit/>
        </w:trPr>
        <w:tc>
          <w:tcPr>
            <w:tcW w:w="5310" w:type="dxa"/>
            <w:gridSpan w:val="4"/>
          </w:tcPr>
          <w:p w14:paraId="0146927B" w14:textId="10249227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260" w:type="dxa"/>
            <w:gridSpan w:val="2"/>
          </w:tcPr>
          <w:p w14:paraId="0B6E25DE" w14:textId="1431BBCB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6699488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  <w:vAlign w:val="bottom"/>
          </w:tcPr>
          <w:p w14:paraId="366BCAC0" w14:textId="002E4D1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D861FD" w:rsidRPr="00B6236C" w14:paraId="2FFD8738" w14:textId="77777777" w:rsidTr="00483ACB">
        <w:trPr>
          <w:cantSplit/>
        </w:trPr>
        <w:tc>
          <w:tcPr>
            <w:tcW w:w="5310" w:type="dxa"/>
            <w:gridSpan w:val="4"/>
          </w:tcPr>
          <w:p w14:paraId="2D1CAE5B" w14:textId="1B4E67F8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4059A603" w14:textId="79AAB8E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E6067E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710" w:type="dxa"/>
            <w:vAlign w:val="bottom"/>
          </w:tcPr>
          <w:p w14:paraId="75A0AC43" w14:textId="68AC50E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D861FD" w:rsidRPr="00B6236C" w14:paraId="42F1F1D9" w14:textId="77777777" w:rsidTr="00483ACB">
        <w:trPr>
          <w:cantSplit/>
        </w:trPr>
        <w:tc>
          <w:tcPr>
            <w:tcW w:w="5310" w:type="dxa"/>
            <w:gridSpan w:val="4"/>
          </w:tcPr>
          <w:p w14:paraId="2C393301" w14:textId="14CD5279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29668807" w14:textId="5EF4C2C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5D7D4623" w14:textId="23276376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710" w:type="dxa"/>
            <w:vAlign w:val="bottom"/>
          </w:tcPr>
          <w:p w14:paraId="29F8A580" w14:textId="06A16961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D861FD" w:rsidRPr="00B6236C" w14:paraId="02F1F8C9" w14:textId="77777777" w:rsidTr="00483ACB">
        <w:trPr>
          <w:cantSplit/>
        </w:trPr>
        <w:tc>
          <w:tcPr>
            <w:tcW w:w="5310" w:type="dxa"/>
            <w:gridSpan w:val="4"/>
          </w:tcPr>
          <w:p w14:paraId="3CFB5B67" w14:textId="3774614A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11EE6586" w14:textId="7BFD4C1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01BB51E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430DC957" w14:textId="378F48D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D861FD" w:rsidRPr="00B6236C" w14:paraId="05E81ADE" w14:textId="77777777" w:rsidTr="00483ACB">
        <w:trPr>
          <w:cantSplit/>
        </w:trPr>
        <w:tc>
          <w:tcPr>
            <w:tcW w:w="5310" w:type="dxa"/>
            <w:gridSpan w:val="4"/>
          </w:tcPr>
          <w:p w14:paraId="17E1E9E6" w14:textId="5B4ACBF5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50D6DCD8" w14:textId="1CFF8F9E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600A8E2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7086FEC1" w14:textId="464A44E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D861FD" w:rsidRPr="00B6236C" w14:paraId="268DE704" w14:textId="77777777" w:rsidTr="00483ACB">
        <w:trPr>
          <w:cantSplit/>
        </w:trPr>
        <w:tc>
          <w:tcPr>
            <w:tcW w:w="5310" w:type="dxa"/>
            <w:gridSpan w:val="4"/>
          </w:tcPr>
          <w:p w14:paraId="345B67BA" w14:textId="5559A498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260" w:type="dxa"/>
            <w:gridSpan w:val="2"/>
          </w:tcPr>
          <w:p w14:paraId="31A72370" w14:textId="04B0B292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4E5F1AA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710" w:type="dxa"/>
            <w:vAlign w:val="bottom"/>
          </w:tcPr>
          <w:p w14:paraId="55B547BC" w14:textId="2F89667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D861FD" w:rsidRPr="00B6236C" w14:paraId="51AA9716" w14:textId="77777777" w:rsidTr="00483ACB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4AACA711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260" w:type="dxa"/>
            <w:gridSpan w:val="2"/>
          </w:tcPr>
          <w:p w14:paraId="4F02606D" w14:textId="084145F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731B477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710" w:type="dxa"/>
          </w:tcPr>
          <w:p w14:paraId="3696C905" w14:textId="33F08049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52A64" w:rsidRPr="00B6236C" w14:paraId="24B5B820" w14:textId="77777777" w:rsidTr="00483ACB">
        <w:trPr>
          <w:cantSplit/>
        </w:trPr>
        <w:tc>
          <w:tcPr>
            <w:tcW w:w="5310" w:type="dxa"/>
            <w:gridSpan w:val="4"/>
          </w:tcPr>
          <w:p w14:paraId="047D370E" w14:textId="0B8DD0E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2B5CFF4" w14:textId="5A939E7B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3F7A280" w14:textId="6C33C4D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21E0B0" w14:textId="1913B5D1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B6236C" w14:paraId="4C734F58" w14:textId="77777777" w:rsidTr="00483ACB">
        <w:trPr>
          <w:cantSplit/>
        </w:trPr>
        <w:tc>
          <w:tcPr>
            <w:tcW w:w="5310" w:type="dxa"/>
            <w:gridSpan w:val="4"/>
          </w:tcPr>
          <w:p w14:paraId="6A656496" w14:textId="77D9F6A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ED0BAD7" w14:textId="2D7836C5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389C969C" w14:textId="17F858ED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A4AA39B" w14:textId="0320AF79" w:rsidR="00752A64" w:rsidRDefault="00752A64" w:rsidP="00752A6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2A64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752A64" w:rsidRPr="00325E77" w:rsidRDefault="00752A64" w:rsidP="00752A64"/>
        </w:tc>
        <w:tc>
          <w:tcPr>
            <w:tcW w:w="1710" w:type="dxa"/>
            <w:gridSpan w:val="2"/>
          </w:tcPr>
          <w:p w14:paraId="7A7F1A88" w14:textId="77777777" w:rsidR="00752A64" w:rsidRPr="00325E77" w:rsidRDefault="00752A64" w:rsidP="00752A64"/>
        </w:tc>
      </w:tr>
      <w:tr w:rsidR="00752A64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752A64" w:rsidRPr="00325E77" w:rsidRDefault="00752A64" w:rsidP="00752A64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660469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E7F88" w:rsidRPr="00B6236C" w14:paraId="1F7C581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E207E9F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725C">
              <w:rPr>
                <w:rFonts w:ascii="Calibri" w:hAnsi="Calibri" w:cs="Calibri"/>
                <w:color w:val="000000"/>
                <w:sz w:val="22"/>
                <w:szCs w:val="22"/>
              </w:rPr>
              <w:t>R1: I2: Retrospective Report</w:t>
            </w:r>
          </w:p>
        </w:tc>
        <w:tc>
          <w:tcPr>
            <w:tcW w:w="1349" w:type="dxa"/>
            <w:shd w:val="clear" w:color="auto" w:fill="FFFFFF"/>
          </w:tcPr>
          <w:p w14:paraId="5BD772BD" w14:textId="7B76F6CA" w:rsidR="00BE7F88" w:rsidRDefault="00D861FD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66CA2B9E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6F24C0B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861FD" w:rsidRPr="00B6236C" w14:paraId="1982BBD3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2C59E77A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Qtest progress check</w:t>
            </w:r>
          </w:p>
        </w:tc>
        <w:tc>
          <w:tcPr>
            <w:tcW w:w="1349" w:type="dxa"/>
            <w:shd w:val="clear" w:color="auto" w:fill="FFFFFF"/>
          </w:tcPr>
          <w:p w14:paraId="06EAFE0C" w14:textId="2774F3D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0020C743" w14:textId="0DCA06F4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048911F6" w14:textId="3F91C0C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861FD" w:rsidRPr="00B6236C" w14:paraId="732915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559D71AD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086459C" w14:textId="74AD85A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A29448B" w14:textId="7EFC297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C375E49" w14:textId="2AD0174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861FD" w:rsidRPr="00B6236C" w14:paraId="10047B72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0C1985EA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 – complete sprint 2</w:t>
            </w:r>
          </w:p>
        </w:tc>
        <w:tc>
          <w:tcPr>
            <w:tcW w:w="1349" w:type="dxa"/>
            <w:shd w:val="clear" w:color="auto" w:fill="FFFFFF"/>
          </w:tcPr>
          <w:p w14:paraId="24AEA723" w14:textId="7683158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264496C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28C6B7C" w14:textId="305926E9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D861FD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67369195" w:rsidR="00D861FD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User Stories with columns "Constraints", "Exceptions", "Extensions"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951A880" w14:textId="4A4FEEFA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350A258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614F3596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bookmarkEnd w:id="0"/>
      <w:tr w:rsidR="00D861FD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36C7B181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Tasks for User Stories - updated progress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0B230F6F" w14:textId="609740A5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3C9F1481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3DE25A80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D861FD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2FB6BED6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Burndown chart</w:t>
            </w:r>
          </w:p>
        </w:tc>
        <w:tc>
          <w:tcPr>
            <w:tcW w:w="1349" w:type="dxa"/>
            <w:shd w:val="clear" w:color="auto" w:fill="FFFFFF"/>
          </w:tcPr>
          <w:p w14:paraId="7A6AFAC5" w14:textId="4E311F7B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4648E79F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75EAA376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D861FD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458DEADD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9" w:type="dxa"/>
            <w:shd w:val="clear" w:color="auto" w:fill="FFFFFF"/>
          </w:tcPr>
          <w:p w14:paraId="59B5513F" w14:textId="6493DA7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4824D3E1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7E140F8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</w:tr>
      <w:tr w:rsidR="00D861FD" w:rsidRPr="00B6236C" w14:paraId="6345CF3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78648F4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(I2 plan)</w:t>
            </w:r>
          </w:p>
        </w:tc>
        <w:tc>
          <w:tcPr>
            <w:tcW w:w="1349" w:type="dxa"/>
            <w:shd w:val="clear" w:color="auto" w:fill="FFFFFF"/>
          </w:tcPr>
          <w:p w14:paraId="565C7DC4" w14:textId="6B81F63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35260D34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FD544DB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</w:tr>
      <w:tr w:rsidR="00D861FD" w:rsidRPr="00B6236C" w14:paraId="3FBC2E49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03BF4B8C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ER Diagrams (conceptual, logical)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6F01CE56" w14:textId="2C327C47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14BB24F0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6A84C2DB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D861FD" w:rsidRPr="00B6236C" w14:paraId="4BC6D9B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2344A31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Source Code for User Stories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4FAC39E7" w14:textId="695D00B3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76895046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 /</w:t>
            </w:r>
            <w:r w:rsidRPr="003A12D4">
              <w:rPr>
                <w:rFonts w:cs="Arial"/>
                <w:sz w:val="20"/>
              </w:rPr>
              <w:t xml:space="preserve"> Yash</w:t>
            </w:r>
            <w:r>
              <w:rPr>
                <w:rFonts w:cs="Arial"/>
                <w:sz w:val="20"/>
              </w:rPr>
              <w:t xml:space="preserve">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0CD99128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Tharun</w:t>
            </w:r>
            <w:r>
              <w:rPr>
                <w:rFonts w:cs="Arial"/>
                <w:sz w:val="20"/>
              </w:rPr>
              <w:t xml:space="preserve"> Reddy </w:t>
            </w:r>
          </w:p>
        </w:tc>
      </w:tr>
      <w:tr w:rsidR="00D861FD" w:rsidRPr="00B6236C" w14:paraId="66F874E5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11A26B99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Produce a build and migrate to QA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16821D85" w14:textId="4055449D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59291D13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2FD05924" w14:textId="194D48B5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</w:tr>
      <w:tr w:rsidR="00D861FD" w:rsidRPr="00B6236C" w14:paraId="5D77464C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44EB0352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R1: I2: Acceptance Tests (Excel template)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51AAF0A6" w14:textId="0D81416F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B880965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7CDD11A6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Saichand</w:t>
            </w:r>
            <w:r>
              <w:rPr>
                <w:rFonts w:cs="Arial"/>
                <w:sz w:val="20"/>
              </w:rPr>
              <w:t xml:space="preserve"> Reddy</w:t>
            </w:r>
          </w:p>
        </w:tc>
      </w:tr>
      <w:tr w:rsidR="00D861FD" w:rsidRPr="00B6236C" w14:paraId="787E16AD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47FB02B8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R1: I2: Test Execution Log (Tab in Excel or export from qTest)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user stories: </w:t>
            </w:r>
            <w:r w:rsidRPr="003A12D4">
              <w:rPr>
                <w:rFonts w:ascii="Calibri" w:hAnsi="Calibri" w:cs="Calibri"/>
                <w:color w:val="000000"/>
                <w:sz w:val="22"/>
                <w:szCs w:val="22"/>
              </w:rPr>
              <w:t>02.02 Add To Cart, 02.03 View Cart, 06.02 Modify Ads, 06.03 Delete Ads, 07.02 Open Support Ticket, 07.03 Close Support Ticket</w:t>
            </w:r>
          </w:p>
        </w:tc>
        <w:tc>
          <w:tcPr>
            <w:tcW w:w="1349" w:type="dxa"/>
            <w:shd w:val="clear" w:color="auto" w:fill="FFFFFF"/>
          </w:tcPr>
          <w:p w14:paraId="37202E85" w14:textId="555ABA9C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4950718F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 xml:space="preserve">Alan </w:t>
            </w:r>
            <w:r>
              <w:rPr>
                <w:rFonts w:cs="Arial"/>
                <w:sz w:val="20"/>
              </w:rPr>
              <w:t xml:space="preserve">Parmar / </w:t>
            </w:r>
            <w:r w:rsidRPr="003A12D4">
              <w:rPr>
                <w:rFonts w:cs="Arial"/>
                <w:sz w:val="20"/>
              </w:rPr>
              <w:t>Sarvesh</w:t>
            </w:r>
            <w:r>
              <w:rPr>
                <w:rFonts w:cs="Arial"/>
                <w:sz w:val="20"/>
              </w:rPr>
              <w:t xml:space="preserve">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2E215BD5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Maneesha</w:t>
            </w:r>
            <w:r>
              <w:rPr>
                <w:rFonts w:cs="Arial"/>
                <w:sz w:val="20"/>
              </w:rPr>
              <w:t xml:space="preserve"> Narahari</w:t>
            </w:r>
          </w:p>
        </w:tc>
      </w:tr>
      <w:tr w:rsidR="00D861FD" w:rsidRPr="00B6236C" w14:paraId="08DB2CA1" w14:textId="77777777" w:rsidTr="00EC52FB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50CCCEE6" w:rsidR="00D861FD" w:rsidRPr="003A12D4" w:rsidRDefault="00D861FD" w:rsidP="00D861FD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Resolve bugs for Customise Pizza and Modify Ads.</w:t>
            </w:r>
          </w:p>
        </w:tc>
        <w:tc>
          <w:tcPr>
            <w:tcW w:w="1349" w:type="dxa"/>
            <w:shd w:val="clear" w:color="auto" w:fill="FFFFFF"/>
          </w:tcPr>
          <w:p w14:paraId="5BF43427" w14:textId="1F847778" w:rsidR="00D861FD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75DF6"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5795269B" w:rsidR="00D861FD" w:rsidRPr="003A12D4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 w:rsidRPr="003A12D4">
              <w:rPr>
                <w:rFonts w:cs="Arial"/>
                <w:sz w:val="20"/>
              </w:rPr>
              <w:t>Poonam</w:t>
            </w:r>
            <w:r>
              <w:rPr>
                <w:rFonts w:cs="Arial"/>
                <w:sz w:val="20"/>
              </w:rPr>
              <w:t xml:space="preserve"> Adtani</w:t>
            </w:r>
          </w:p>
        </w:tc>
        <w:tc>
          <w:tcPr>
            <w:tcW w:w="1833" w:type="dxa"/>
            <w:shd w:val="clear" w:color="auto" w:fill="FFFFFF"/>
          </w:tcPr>
          <w:p w14:paraId="03A916C5" w14:textId="0FF6E24D" w:rsidR="00D861FD" w:rsidRPr="006A49F0" w:rsidRDefault="00D861FD" w:rsidP="00D861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E7F88" w:rsidRPr="00B6236C" w14:paraId="71ADAA3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7186E01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50C9C1B0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304E8ED1" w:rsidR="00BE7F88" w:rsidRPr="003A12D4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0489AA15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E7F88" w:rsidRPr="00B6236C" w14:paraId="5D0B9BE6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374B5D08" w:rsidR="00BE7F88" w:rsidRDefault="00BE7F8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6F9B63AA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48012954" w:rsidR="00BE7F88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077253B0" w:rsidR="00BE7F88" w:rsidRPr="006A49F0" w:rsidRDefault="00BE7F8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0186" w14:textId="77777777" w:rsidR="006F4336" w:rsidRDefault="006F4336">
      <w:r>
        <w:separator/>
      </w:r>
    </w:p>
  </w:endnote>
  <w:endnote w:type="continuationSeparator" w:id="0">
    <w:p w14:paraId="78199A67" w14:textId="77777777" w:rsidR="006F4336" w:rsidRDefault="006F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4D4A" w14:textId="77777777" w:rsidR="006F4336" w:rsidRDefault="006F4336">
      <w:r>
        <w:separator/>
      </w:r>
    </w:p>
  </w:footnote>
  <w:footnote w:type="continuationSeparator" w:id="0">
    <w:p w14:paraId="54AF9036" w14:textId="77777777" w:rsidR="006F4336" w:rsidRDefault="006F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D861FD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B4757"/>
    <w:rsid w:val="005C57E0"/>
    <w:rsid w:val="005E4A91"/>
    <w:rsid w:val="005E5638"/>
    <w:rsid w:val="00605CAB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85877"/>
    <w:rsid w:val="00792C3C"/>
    <w:rsid w:val="007A73AA"/>
    <w:rsid w:val="007C6D88"/>
    <w:rsid w:val="007E1401"/>
    <w:rsid w:val="007E66CB"/>
    <w:rsid w:val="008013ED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198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56</cp:revision>
  <cp:lastPrinted>2023-01-30T04:34:00Z</cp:lastPrinted>
  <dcterms:created xsi:type="dcterms:W3CDTF">2023-04-01T13:54:00Z</dcterms:created>
  <dcterms:modified xsi:type="dcterms:W3CDTF">2023-11-02T03:00:00Z</dcterms:modified>
  <cp:category>Rev 1.1;last template edit 3-5-05 gje</cp:category>
</cp:coreProperties>
</file>