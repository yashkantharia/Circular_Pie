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73B60225" w:rsidR="004266D5" w:rsidRPr="00B6236C" w:rsidRDefault="007E64C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11-</w:t>
            </w:r>
            <w:r w:rsidR="00100C5A">
              <w:rPr>
                <w:i w:val="0"/>
                <w:szCs w:val="18"/>
              </w:rPr>
              <w:t>2</w:t>
            </w:r>
            <w:r w:rsidR="00876DCC">
              <w:rPr>
                <w:i w:val="0"/>
                <w:szCs w:val="18"/>
              </w:rPr>
              <w:t>8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1D1F2565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64002F">
              <w:rPr>
                <w:i w:val="0"/>
                <w:szCs w:val="18"/>
              </w:rPr>
              <w:t>9</w:t>
            </w:r>
            <w:r w:rsidR="00605CAB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9</w:t>
            </w:r>
            <w:r w:rsidR="009B7FBF">
              <w:rPr>
                <w:i w:val="0"/>
                <w:szCs w:val="18"/>
              </w:rPr>
              <w:t xml:space="preserve">M to </w:t>
            </w:r>
            <w:r w:rsidR="0064002F">
              <w:rPr>
                <w:i w:val="0"/>
                <w:szCs w:val="18"/>
              </w:rPr>
              <w:t>10</w:t>
            </w:r>
            <w:r w:rsidR="007E1401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00</w:t>
            </w:r>
            <w:r w:rsidR="009B7FBF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092E190E" w:rsidR="004266D5" w:rsidRPr="00B6236C" w:rsidRDefault="00F3335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68C264F" w14:textId="08865134" w:rsidR="009541A5" w:rsidRDefault="002A3DFF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Progress Check</w:t>
            </w:r>
          </w:p>
          <w:p w14:paraId="23002D5F" w14:textId="3C2AC1B2" w:rsidR="001C725C" w:rsidRPr="009541A5" w:rsidRDefault="00B83512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 w:rsidRPr="009541A5">
              <w:rPr>
                <w:szCs w:val="18"/>
              </w:rPr>
              <w:t>Discussions on que</w:t>
            </w:r>
            <w:r w:rsidR="00483ACB" w:rsidRPr="009541A5">
              <w:rPr>
                <w:szCs w:val="18"/>
              </w:rPr>
              <w:t>ri</w:t>
            </w:r>
            <w:r w:rsidRPr="009541A5">
              <w:rPr>
                <w:szCs w:val="18"/>
              </w:rPr>
              <w:t>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9E0F1F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9E0F1F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A77AE8" w:rsidRPr="00B6236C" w14:paraId="27ECE9C6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02BD4601" w:rsidR="00A77AE8" w:rsidRPr="00AB1CD7" w:rsidRDefault="00A77AE8" w:rsidP="00A77AE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Use-Case Diagrams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10DFE9FF" w14:textId="3F331689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80</w:t>
            </w:r>
          </w:p>
        </w:tc>
        <w:tc>
          <w:tcPr>
            <w:tcW w:w="1800" w:type="dxa"/>
            <w:gridSpan w:val="2"/>
            <w:vAlign w:val="bottom"/>
          </w:tcPr>
          <w:p w14:paraId="79209F85" w14:textId="7C488DDF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Sarvesh Desai</w:t>
            </w:r>
          </w:p>
        </w:tc>
        <w:tc>
          <w:tcPr>
            <w:tcW w:w="1710" w:type="dxa"/>
            <w:vAlign w:val="bottom"/>
          </w:tcPr>
          <w:p w14:paraId="7394A0E2" w14:textId="067790A9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A77AE8" w:rsidRPr="00B6236C" w14:paraId="1CBDD957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25F248E7" w14:textId="42FE0AAF" w:rsidR="00A77AE8" w:rsidRPr="00A83EF7" w:rsidRDefault="00A77AE8" w:rsidP="00A77AE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Jira: Update Kanban Board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5AE3938B" w14:textId="2BEAAB00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 w:rsidRPr="00F671A7">
              <w:rPr>
                <w:szCs w:val="18"/>
              </w:rPr>
              <w:t>80</w:t>
            </w:r>
          </w:p>
        </w:tc>
        <w:tc>
          <w:tcPr>
            <w:tcW w:w="1800" w:type="dxa"/>
            <w:gridSpan w:val="2"/>
            <w:vAlign w:val="bottom"/>
          </w:tcPr>
          <w:p w14:paraId="67A01C3A" w14:textId="5BE27788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0467CA05" w14:textId="1A108DB3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A77AE8" w:rsidRPr="00B6236C" w14:paraId="2B499C63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3A47A8EF" w14:textId="60A54470" w:rsidR="00A77AE8" w:rsidRPr="00A83EF7" w:rsidRDefault="00A77AE8" w:rsidP="00A77AE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Jenkins Progress Report (I4 plan)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6A28B9DB" w14:textId="241209DF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 w:rsidRPr="00F671A7">
              <w:rPr>
                <w:szCs w:val="18"/>
              </w:rPr>
              <w:t>80</w:t>
            </w:r>
          </w:p>
        </w:tc>
        <w:tc>
          <w:tcPr>
            <w:tcW w:w="1800" w:type="dxa"/>
            <w:gridSpan w:val="2"/>
            <w:vAlign w:val="bottom"/>
          </w:tcPr>
          <w:p w14:paraId="376EE904" w14:textId="271BD24C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34EE0BDB" w14:textId="715F83A0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A77AE8" w:rsidRPr="00B6236C" w14:paraId="5E52BDEE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420154E9" w14:textId="14A2E941" w:rsidR="00A77AE8" w:rsidRPr="00A83EF7" w:rsidRDefault="00A77AE8" w:rsidP="00A77AE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Updated RCT (planning I4 iterations)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48234B68" w14:textId="2ECBF0F1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 w:rsidRPr="00F671A7">
              <w:rPr>
                <w:szCs w:val="18"/>
              </w:rPr>
              <w:t>80</w:t>
            </w:r>
          </w:p>
        </w:tc>
        <w:tc>
          <w:tcPr>
            <w:tcW w:w="1800" w:type="dxa"/>
            <w:gridSpan w:val="2"/>
            <w:vAlign w:val="bottom"/>
          </w:tcPr>
          <w:p w14:paraId="0D10A9AE" w14:textId="0E749E74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2AEF8A87" w14:textId="77777777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  <w:p w14:paraId="534A23F8" w14:textId="55D1C980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77AE8" w:rsidRPr="00B6236C" w14:paraId="323543C5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736B1780" w14:textId="1B637A11" w:rsidR="00A77AE8" w:rsidRPr="00A83EF7" w:rsidRDefault="00A77AE8" w:rsidP="00A77AE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Actors (Entitlements specification, Tab in RCT)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6E717971" w14:textId="1F63330E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 w:rsidRPr="00F671A7">
              <w:rPr>
                <w:szCs w:val="18"/>
              </w:rPr>
              <w:t>80</w:t>
            </w:r>
          </w:p>
        </w:tc>
        <w:tc>
          <w:tcPr>
            <w:tcW w:w="1800" w:type="dxa"/>
            <w:gridSpan w:val="2"/>
            <w:vAlign w:val="bottom"/>
          </w:tcPr>
          <w:p w14:paraId="124CCC47" w14:textId="20FA6E0A" w:rsidR="00A77AE8" w:rsidRDefault="00A77AE8" w:rsidP="00A77AE8">
            <w:pPr>
              <w:pStyle w:val="CovFormText"/>
              <w:keepNext/>
              <w:keepLines/>
              <w:spacing w:before="0"/>
              <w:rPr>
                <w:szCs w:val="18"/>
              </w:rPr>
            </w:pPr>
            <w:r>
              <w:rPr>
                <w:rFonts w:cs="Arial"/>
                <w:sz w:val="20"/>
              </w:rPr>
              <w:t>Tharun Reddy</w:t>
            </w:r>
          </w:p>
        </w:tc>
        <w:tc>
          <w:tcPr>
            <w:tcW w:w="1710" w:type="dxa"/>
            <w:vAlign w:val="bottom"/>
          </w:tcPr>
          <w:p w14:paraId="27458CBF" w14:textId="425C371F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A77AE8" w:rsidRPr="00B6236C" w14:paraId="45AE6E72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4075A1E0" w14:textId="2FC870B5" w:rsidR="00A77AE8" w:rsidRPr="00A83EF7" w:rsidRDefault="00A77AE8" w:rsidP="00A77AE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Use-Case Specifications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7BCFE8E3" w14:textId="109989E2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 w:rsidRPr="00F671A7">
              <w:rPr>
                <w:szCs w:val="18"/>
              </w:rPr>
              <w:t>80</w:t>
            </w:r>
          </w:p>
        </w:tc>
        <w:tc>
          <w:tcPr>
            <w:tcW w:w="1800" w:type="dxa"/>
            <w:gridSpan w:val="2"/>
            <w:vAlign w:val="bottom"/>
          </w:tcPr>
          <w:p w14:paraId="7226367C" w14:textId="3CEA7F11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Alan Parmar</w:t>
            </w:r>
          </w:p>
        </w:tc>
        <w:tc>
          <w:tcPr>
            <w:tcW w:w="1710" w:type="dxa"/>
            <w:vAlign w:val="bottom"/>
          </w:tcPr>
          <w:p w14:paraId="3F053426" w14:textId="0B197490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A77AE8" w:rsidRPr="00B6236C" w14:paraId="3A984E42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4FCFE0AF" w14:textId="72790E63" w:rsidR="00A77AE8" w:rsidRPr="00A83EF7" w:rsidRDefault="00A77AE8" w:rsidP="00A77AE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Supplementary Requirements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74EB682C" w14:textId="00A0E249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 w:rsidRPr="00F671A7">
              <w:rPr>
                <w:szCs w:val="18"/>
              </w:rPr>
              <w:t>80</w:t>
            </w:r>
          </w:p>
        </w:tc>
        <w:tc>
          <w:tcPr>
            <w:tcW w:w="1800" w:type="dxa"/>
            <w:gridSpan w:val="2"/>
            <w:vAlign w:val="bottom"/>
          </w:tcPr>
          <w:p w14:paraId="06084E95" w14:textId="1AA28153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Maneesha Narahari</w:t>
            </w:r>
          </w:p>
        </w:tc>
        <w:tc>
          <w:tcPr>
            <w:tcW w:w="1710" w:type="dxa"/>
            <w:vAlign w:val="bottom"/>
          </w:tcPr>
          <w:p w14:paraId="07BB6181" w14:textId="67481B3A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A77AE8" w:rsidRPr="00B6236C" w14:paraId="38FDF256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7F847067" w14:textId="4425CFAE" w:rsidR="00A77AE8" w:rsidRPr="009541A5" w:rsidRDefault="00A77AE8" w:rsidP="00A77AE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UML Diagrams (Class, Sequence)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16D9179C" w14:textId="54DF5712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 w:rsidRPr="00F671A7">
              <w:rPr>
                <w:szCs w:val="18"/>
              </w:rPr>
              <w:t>80</w:t>
            </w:r>
          </w:p>
        </w:tc>
        <w:tc>
          <w:tcPr>
            <w:tcW w:w="1800" w:type="dxa"/>
            <w:gridSpan w:val="2"/>
            <w:vAlign w:val="bottom"/>
          </w:tcPr>
          <w:p w14:paraId="216B6D5A" w14:textId="3E993EBA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314ED995" w14:textId="18084123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A77AE8" w:rsidRPr="00B6236C" w14:paraId="604E0B84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0146927B" w14:textId="1E4D6898" w:rsidR="00A77AE8" w:rsidRPr="009541A5" w:rsidRDefault="00A77AE8" w:rsidP="00A77AE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ER Diagrams (conceptual, logical)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0B6E25DE" w14:textId="31E27A96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 w:rsidRPr="00F671A7">
              <w:rPr>
                <w:szCs w:val="18"/>
              </w:rPr>
              <w:t>80</w:t>
            </w:r>
          </w:p>
        </w:tc>
        <w:tc>
          <w:tcPr>
            <w:tcW w:w="1800" w:type="dxa"/>
            <w:gridSpan w:val="2"/>
            <w:vAlign w:val="bottom"/>
          </w:tcPr>
          <w:p w14:paraId="1BAF7D6F" w14:textId="3B46B551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Adtnai</w:t>
            </w:r>
          </w:p>
        </w:tc>
        <w:tc>
          <w:tcPr>
            <w:tcW w:w="1710" w:type="dxa"/>
          </w:tcPr>
          <w:p w14:paraId="366BCAC0" w14:textId="22A6ABE9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A77AE8" w:rsidRPr="00B6236C" w14:paraId="2FFD8738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2D1CAE5B" w14:textId="431A3F52" w:rsidR="00A77AE8" w:rsidRPr="009541A5" w:rsidRDefault="00A77AE8" w:rsidP="00A77AE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List of Tasks for I4 (using RCT) - updated progress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4059A603" w14:textId="1A4DBC6D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 w:rsidRPr="00F671A7">
              <w:rPr>
                <w:szCs w:val="18"/>
              </w:rPr>
              <w:t>80</w:t>
            </w:r>
          </w:p>
        </w:tc>
        <w:tc>
          <w:tcPr>
            <w:tcW w:w="1800" w:type="dxa"/>
            <w:gridSpan w:val="2"/>
            <w:vAlign w:val="bottom"/>
          </w:tcPr>
          <w:p w14:paraId="4A428978" w14:textId="22175141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Saichand Reddy</w:t>
            </w:r>
          </w:p>
        </w:tc>
        <w:tc>
          <w:tcPr>
            <w:tcW w:w="1710" w:type="dxa"/>
            <w:vAlign w:val="bottom"/>
          </w:tcPr>
          <w:p w14:paraId="75A0AC43" w14:textId="7394E2CF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A83EF7" w:rsidRPr="00B6236C" w14:paraId="42F1F1D9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2C393301" w14:textId="1E4CA120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29668807" w14:textId="484BE04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7D4623" w14:textId="299B5D0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29F8A580" w14:textId="7FB04D8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2F1F8C9" w14:textId="77777777" w:rsidTr="009E0F1F">
        <w:trPr>
          <w:cantSplit/>
        </w:trPr>
        <w:tc>
          <w:tcPr>
            <w:tcW w:w="5310" w:type="dxa"/>
            <w:gridSpan w:val="4"/>
          </w:tcPr>
          <w:p w14:paraId="3CFB5B67" w14:textId="7CCDF84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11EE6586" w14:textId="3285481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01B976C3" w14:textId="5B645106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430DC957" w14:textId="21E7F9BB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5E81ADE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17E1E9E6" w14:textId="04BAA9B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50D6DCD8" w14:textId="5BAF1DE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E33577" w14:textId="03A7E95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7086FEC1" w14:textId="3E2A9BCD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268DE704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345B67BA" w14:textId="333D0FD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31A72370" w14:textId="5E31B01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7407437F" w14:textId="7F00D67F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5B547BC" w14:textId="525AC33D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51AA9716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2CE457A0" w14:textId="6F8898FE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F02606D" w14:textId="3D93F0C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293A247E" w14:textId="0916750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696C905" w14:textId="17DCB4F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52C20018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35B027C7" w14:textId="2E7CBD9E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1F2DD5A" w14:textId="6CC72253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1D229A4B" w14:textId="63B9DFAF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385E57E" w14:textId="666249E6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A7FABEC" w14:textId="77777777" w:rsidTr="009E0F1F">
        <w:trPr>
          <w:cantSplit/>
        </w:trPr>
        <w:tc>
          <w:tcPr>
            <w:tcW w:w="5310" w:type="dxa"/>
            <w:gridSpan w:val="4"/>
          </w:tcPr>
          <w:p w14:paraId="778A7314" w14:textId="66FD827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156DC8B8" w14:textId="074E6ECE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2FB9F776" w14:textId="7D5A2BC7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C5741B0" w14:textId="02832CCB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353470C1" w14:textId="77777777" w:rsidTr="009E0F1F">
        <w:trPr>
          <w:cantSplit/>
        </w:trPr>
        <w:tc>
          <w:tcPr>
            <w:tcW w:w="5310" w:type="dxa"/>
            <w:gridSpan w:val="4"/>
          </w:tcPr>
          <w:p w14:paraId="5EF32BF0" w14:textId="6427293A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31E980A9" w14:textId="044EF55A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65F9B181" w14:textId="0AC3603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71B8119" w14:textId="268300D3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325E77" w14:paraId="7247F7ED" w14:textId="405E45B3" w:rsidTr="009E0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</w:tcPr>
          <w:p w14:paraId="7BA4C0A3" w14:textId="77777777" w:rsidR="00A83EF7" w:rsidRPr="00325E77" w:rsidRDefault="00A83EF7" w:rsidP="00A83EF7"/>
        </w:tc>
        <w:tc>
          <w:tcPr>
            <w:tcW w:w="1710" w:type="dxa"/>
            <w:gridSpan w:val="2"/>
          </w:tcPr>
          <w:p w14:paraId="7A7F1A88" w14:textId="77777777" w:rsidR="00A83EF7" w:rsidRPr="00325E77" w:rsidRDefault="00A83EF7" w:rsidP="00A83EF7"/>
        </w:tc>
      </w:tr>
      <w:tr w:rsidR="00A83EF7" w:rsidRPr="00325E77" w14:paraId="34C1A6D4" w14:textId="77777777" w:rsidTr="009E0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1323BA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06CE07D6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</w:t>
            </w:r>
            <w:r w:rsidR="002E6B84">
              <w:rPr>
                <w:sz w:val="18"/>
                <w:szCs w:val="18"/>
              </w:rPr>
              <w:t>1</w:t>
            </w:r>
            <w:r w:rsidR="00BF50F0">
              <w:rPr>
                <w:sz w:val="18"/>
                <w:szCs w:val="18"/>
              </w:rPr>
              <w:t>/</w:t>
            </w:r>
            <w:r w:rsidR="00A77AE8">
              <w:rPr>
                <w:sz w:val="18"/>
                <w:szCs w:val="18"/>
              </w:rPr>
              <w:t>30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1323BA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AB1CD7" w:rsidRPr="00B6236C" w14:paraId="732915E5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76C4B01" w14:textId="3E60AE21" w:rsidR="00AB1CD7" w:rsidRDefault="00AB1CD7" w:rsidP="00AB1CD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Use-Case Diagrams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2086459C" w14:textId="6269A09A" w:rsidR="00AB1CD7" w:rsidRDefault="00A77AE8" w:rsidP="00AB1C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A29448B" w14:textId="1167EC70" w:rsidR="00AB1CD7" w:rsidRDefault="00AB1CD7" w:rsidP="00AB1C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Sarvesh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C375E49" w14:textId="5AE63B3C" w:rsidR="00AB1CD7" w:rsidRDefault="00AB1CD7" w:rsidP="00AB1C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A77AE8" w:rsidRPr="00B6236C" w14:paraId="10047B72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9B29FF1" w14:textId="12D61A2A" w:rsidR="00A77AE8" w:rsidRDefault="00A77AE8" w:rsidP="00A77AE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Jira: Update Kanban Board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24AEA723" w14:textId="5E9A7465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B4EA13C" w14:textId="4263FCBC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28C6B7C" w14:textId="10E38D1E" w:rsidR="00A77AE8" w:rsidRPr="006A49F0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A77AE8" w:rsidRPr="00B6236C" w14:paraId="675482A4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7008096" w14:textId="3EC84ED9" w:rsidR="00A77AE8" w:rsidRDefault="00A77AE8" w:rsidP="00A77AE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Hlk148650442"/>
            <w:r w:rsidRPr="00A83EF7">
              <w:rPr>
                <w:rFonts w:ascii="Calibri" w:hAnsi="Calibri" w:cs="Calibri"/>
                <w:sz w:val="22"/>
                <w:szCs w:val="22"/>
              </w:rPr>
              <w:t>R2: I4: Jenkins Progress Report (I4 plan)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0951A880" w14:textId="7615B927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CB9FE35" w14:textId="2EAA70B3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65A0A93" w14:textId="5BB2549F" w:rsidR="00A77AE8" w:rsidRPr="006A49F0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bookmarkEnd w:id="0"/>
      <w:tr w:rsidR="00A77AE8" w:rsidRPr="00B6236C" w14:paraId="45ECE627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024B43B" w14:textId="038B73EC" w:rsidR="00A77AE8" w:rsidRPr="003A12D4" w:rsidRDefault="00A77AE8" w:rsidP="00A77AE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Updated RCT (planning I4 iterations)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0B230F6F" w14:textId="04DD64E1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B13BA30" w14:textId="016605A3" w:rsidR="00A77AE8" w:rsidRPr="003A12D4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1F2E75A" w14:textId="77777777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  <w:p w14:paraId="1EDAAB5E" w14:textId="33F471B7" w:rsidR="00A77AE8" w:rsidRPr="006A49F0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77AE8" w:rsidRPr="00B6236C" w14:paraId="74786F0E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C163137" w14:textId="270DE5F2" w:rsidR="00A77AE8" w:rsidRPr="003A12D4" w:rsidRDefault="00A77AE8" w:rsidP="00A77AE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Actors (Entitlements specification, Tab in RCT)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7A6AFAC5" w14:textId="41447E17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5235811" w14:textId="2835CC4A" w:rsidR="00A77AE8" w:rsidRPr="003A12D4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Tharun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67F671CB" w14:textId="32EB078E" w:rsidR="00A77AE8" w:rsidRPr="006A49F0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A77AE8" w:rsidRPr="00B6236C" w14:paraId="43BE82BA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B496505" w14:textId="7D8D8FCD" w:rsidR="00A77AE8" w:rsidRPr="003A12D4" w:rsidRDefault="00A77AE8" w:rsidP="00A77AE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Use-Case Specifications</w:t>
            </w:r>
          </w:p>
        </w:tc>
        <w:tc>
          <w:tcPr>
            <w:tcW w:w="1349" w:type="dxa"/>
            <w:shd w:val="clear" w:color="auto" w:fill="FFFFFF"/>
          </w:tcPr>
          <w:p w14:paraId="59B5513F" w14:textId="2C8DBFEA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BFAD553" w14:textId="3B9E6539" w:rsidR="00A77AE8" w:rsidRPr="003A12D4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Alan Parmar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0D6992A" w14:textId="469E1446" w:rsidR="00A77AE8" w:rsidRPr="006A49F0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A77AE8" w:rsidRPr="00B6236C" w14:paraId="6345CF34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EA9E253" w14:textId="397C8FBB" w:rsidR="00A77AE8" w:rsidRPr="003A12D4" w:rsidRDefault="00A77AE8" w:rsidP="00A77AE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Supplementary Requirements</w:t>
            </w:r>
          </w:p>
        </w:tc>
        <w:tc>
          <w:tcPr>
            <w:tcW w:w="1349" w:type="dxa"/>
            <w:shd w:val="clear" w:color="auto" w:fill="FFFFFF"/>
          </w:tcPr>
          <w:p w14:paraId="565C7DC4" w14:textId="3AD8CCEB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551AC88" w14:textId="526BB3E3" w:rsidR="00A77AE8" w:rsidRPr="003A12D4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Maneesha Narahari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954BF91" w14:textId="08E0ECCD" w:rsidR="00A77AE8" w:rsidRPr="006A49F0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A77AE8" w:rsidRPr="00B6236C" w14:paraId="3FBC2E49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82ADA35" w14:textId="37E92613" w:rsidR="00A77AE8" w:rsidRPr="003A12D4" w:rsidRDefault="00A77AE8" w:rsidP="00A77AE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UML Diagrams (Class, Sequence)</w:t>
            </w:r>
          </w:p>
        </w:tc>
        <w:tc>
          <w:tcPr>
            <w:tcW w:w="1349" w:type="dxa"/>
            <w:shd w:val="clear" w:color="auto" w:fill="FFFFFF"/>
          </w:tcPr>
          <w:p w14:paraId="6F01CE56" w14:textId="13F98CE6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355A417" w14:textId="26CFFA67" w:rsidR="00A77AE8" w:rsidRPr="003A12D4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4E117" w14:textId="13C60648" w:rsidR="00A77AE8" w:rsidRPr="006A49F0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A77AE8" w:rsidRPr="00B6236C" w14:paraId="4C60C846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BF81089" w14:textId="2EEBA8DC" w:rsidR="00A77AE8" w:rsidRPr="009541A5" w:rsidRDefault="00A77AE8" w:rsidP="00A77AE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szCs w:val="18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ER Diagrams (conceptual, logical)</w:t>
            </w:r>
          </w:p>
        </w:tc>
        <w:tc>
          <w:tcPr>
            <w:tcW w:w="1349" w:type="dxa"/>
            <w:shd w:val="clear" w:color="auto" w:fill="FFFFFF"/>
          </w:tcPr>
          <w:p w14:paraId="069F277F" w14:textId="59B29D07" w:rsidR="00A77AE8" w:rsidRPr="00E3529F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22BAF0CE" w14:textId="72459B1D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Adtnai</w:t>
            </w:r>
          </w:p>
        </w:tc>
        <w:tc>
          <w:tcPr>
            <w:tcW w:w="1833" w:type="dxa"/>
            <w:shd w:val="clear" w:color="auto" w:fill="FFFFFF"/>
          </w:tcPr>
          <w:p w14:paraId="78B4D51E" w14:textId="735C8E42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A77AE8" w:rsidRPr="00B6236C" w14:paraId="4BC6D9BE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98EA065" w14:textId="40CA7B61" w:rsidR="00A77AE8" w:rsidRPr="003A12D4" w:rsidRDefault="00A77AE8" w:rsidP="00A77AE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List of Tasks for I4 (using RCT) - updated progress</w:t>
            </w:r>
          </w:p>
        </w:tc>
        <w:tc>
          <w:tcPr>
            <w:tcW w:w="1349" w:type="dxa"/>
            <w:shd w:val="clear" w:color="auto" w:fill="FFFFFF"/>
          </w:tcPr>
          <w:p w14:paraId="4FAC39E7" w14:textId="6E5E09AB" w:rsidR="00A77AE8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D362C63" w14:textId="23BDEF1D" w:rsidR="00A77AE8" w:rsidRPr="003A12D4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Saichand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25180CC" w14:textId="488AFBA2" w:rsidR="00A77AE8" w:rsidRPr="006A49F0" w:rsidRDefault="00A77AE8" w:rsidP="00A77AE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43397" w:rsidRPr="00B6236C" w14:paraId="66F874E5" w14:textId="77777777" w:rsidTr="00910D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2E356B4" w14:textId="004B24D4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16821D85" w14:textId="7AFE13D1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8B340F9" w14:textId="26FAB4FD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FD05924" w14:textId="1E7FC6CF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5D77464C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64A96595" w14:textId="5497893C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51AAF0A6" w14:textId="26B3A39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00ED326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78C53C9" w14:textId="4440B1AE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787E16AD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D0AA40" w14:textId="7FC395F0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37202E85" w14:textId="77EAA4DC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321F5AC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E36699A" w14:textId="54789CAC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08DB2CA1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838F3F8" w14:textId="0987D476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5BF43427" w14:textId="2574B671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1EBF217F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03A916C5" w14:textId="0D5C0882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0B3F" w14:textId="77777777" w:rsidR="00F9109A" w:rsidRDefault="00F9109A">
      <w:r>
        <w:separator/>
      </w:r>
    </w:p>
  </w:endnote>
  <w:endnote w:type="continuationSeparator" w:id="0">
    <w:p w14:paraId="05C7C233" w14:textId="77777777" w:rsidR="00F9109A" w:rsidRDefault="00F91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496B7" w14:textId="77777777" w:rsidR="00F9109A" w:rsidRDefault="00F9109A">
      <w:r>
        <w:separator/>
      </w:r>
    </w:p>
  </w:footnote>
  <w:footnote w:type="continuationSeparator" w:id="0">
    <w:p w14:paraId="07D69C15" w14:textId="77777777" w:rsidR="00F9109A" w:rsidRDefault="00F91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A77AE8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5pt;height:70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5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1" w:hanging="360"/>
      </w:pPr>
    </w:lvl>
    <w:lvl w:ilvl="2" w:tplc="4009001B" w:tentative="1">
      <w:start w:val="1"/>
      <w:numFmt w:val="lowerRoman"/>
      <w:lvlText w:val="%3."/>
      <w:lvlJc w:val="right"/>
      <w:pPr>
        <w:ind w:left="6621" w:hanging="180"/>
      </w:pPr>
    </w:lvl>
    <w:lvl w:ilvl="3" w:tplc="4009000F" w:tentative="1">
      <w:start w:val="1"/>
      <w:numFmt w:val="decimal"/>
      <w:lvlText w:val="%4."/>
      <w:lvlJc w:val="left"/>
      <w:pPr>
        <w:ind w:left="7341" w:hanging="360"/>
      </w:pPr>
    </w:lvl>
    <w:lvl w:ilvl="4" w:tplc="40090019" w:tentative="1">
      <w:start w:val="1"/>
      <w:numFmt w:val="lowerLetter"/>
      <w:lvlText w:val="%5."/>
      <w:lvlJc w:val="left"/>
      <w:pPr>
        <w:ind w:left="8061" w:hanging="360"/>
      </w:pPr>
    </w:lvl>
    <w:lvl w:ilvl="5" w:tplc="4009001B" w:tentative="1">
      <w:start w:val="1"/>
      <w:numFmt w:val="lowerRoman"/>
      <w:lvlText w:val="%6."/>
      <w:lvlJc w:val="right"/>
      <w:pPr>
        <w:ind w:left="8781" w:hanging="180"/>
      </w:pPr>
    </w:lvl>
    <w:lvl w:ilvl="6" w:tplc="4009000F" w:tentative="1">
      <w:start w:val="1"/>
      <w:numFmt w:val="decimal"/>
      <w:lvlText w:val="%7."/>
      <w:lvlJc w:val="left"/>
      <w:pPr>
        <w:ind w:left="9501" w:hanging="360"/>
      </w:pPr>
    </w:lvl>
    <w:lvl w:ilvl="7" w:tplc="40090019" w:tentative="1">
      <w:start w:val="1"/>
      <w:numFmt w:val="lowerLetter"/>
      <w:lvlText w:val="%8."/>
      <w:lvlJc w:val="left"/>
      <w:pPr>
        <w:ind w:left="10221" w:hanging="360"/>
      </w:pPr>
    </w:lvl>
    <w:lvl w:ilvl="8" w:tplc="4009001B" w:tentative="1">
      <w:start w:val="1"/>
      <w:numFmt w:val="lowerRoman"/>
      <w:lvlText w:val="%9."/>
      <w:lvlJc w:val="right"/>
      <w:pPr>
        <w:ind w:left="10941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B3E13"/>
    <w:multiLevelType w:val="hybridMultilevel"/>
    <w:tmpl w:val="06986A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16C19"/>
    <w:multiLevelType w:val="hybridMultilevel"/>
    <w:tmpl w:val="F6D62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E6B95"/>
    <w:multiLevelType w:val="hybridMultilevel"/>
    <w:tmpl w:val="9AA64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D5240D0"/>
    <w:multiLevelType w:val="multilevel"/>
    <w:tmpl w:val="0C1272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22897"/>
    <w:multiLevelType w:val="hybridMultilevel"/>
    <w:tmpl w:val="DF765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F3BC2"/>
    <w:multiLevelType w:val="hybridMultilevel"/>
    <w:tmpl w:val="562A1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F1283"/>
    <w:multiLevelType w:val="hybridMultilevel"/>
    <w:tmpl w:val="0C127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31219"/>
    <w:multiLevelType w:val="hybridMultilevel"/>
    <w:tmpl w:val="0C127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15B54"/>
    <w:multiLevelType w:val="hybridMultilevel"/>
    <w:tmpl w:val="99748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32AD8"/>
    <w:multiLevelType w:val="hybridMultilevel"/>
    <w:tmpl w:val="DF7658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7"/>
  </w:num>
  <w:num w:numId="2" w16cid:durableId="119496180">
    <w:abstractNumId w:val="3"/>
  </w:num>
  <w:num w:numId="3" w16cid:durableId="853107081">
    <w:abstractNumId w:val="9"/>
  </w:num>
  <w:num w:numId="4" w16cid:durableId="352222094">
    <w:abstractNumId w:val="16"/>
  </w:num>
  <w:num w:numId="5" w16cid:durableId="1222131643">
    <w:abstractNumId w:val="0"/>
  </w:num>
  <w:num w:numId="6" w16cid:durableId="1877234195">
    <w:abstractNumId w:val="20"/>
  </w:num>
  <w:num w:numId="7" w16cid:durableId="794833985">
    <w:abstractNumId w:val="11"/>
  </w:num>
  <w:num w:numId="8" w16cid:durableId="518201847">
    <w:abstractNumId w:val="4"/>
  </w:num>
  <w:num w:numId="9" w16cid:durableId="1537809985">
    <w:abstractNumId w:val="21"/>
  </w:num>
  <w:num w:numId="10" w16cid:durableId="833882799">
    <w:abstractNumId w:val="15"/>
  </w:num>
  <w:num w:numId="11" w16cid:durableId="1385986989">
    <w:abstractNumId w:val="17"/>
  </w:num>
  <w:num w:numId="12" w16cid:durableId="1330861761">
    <w:abstractNumId w:val="19"/>
  </w:num>
  <w:num w:numId="13" w16cid:durableId="1061711784">
    <w:abstractNumId w:val="1"/>
  </w:num>
  <w:num w:numId="14" w16cid:durableId="1713189878">
    <w:abstractNumId w:val="12"/>
  </w:num>
  <w:num w:numId="15" w16cid:durableId="372384938">
    <w:abstractNumId w:val="2"/>
  </w:num>
  <w:num w:numId="16" w16cid:durableId="627398797">
    <w:abstractNumId w:val="8"/>
  </w:num>
  <w:num w:numId="17" w16cid:durableId="1905950234">
    <w:abstractNumId w:val="13"/>
  </w:num>
  <w:num w:numId="18" w16cid:durableId="11148058">
    <w:abstractNumId w:val="6"/>
  </w:num>
  <w:num w:numId="19" w16cid:durableId="1576547757">
    <w:abstractNumId w:val="14"/>
  </w:num>
  <w:num w:numId="20" w16cid:durableId="1204908201">
    <w:abstractNumId w:val="5"/>
  </w:num>
  <w:num w:numId="21" w16cid:durableId="1413159474">
    <w:abstractNumId w:val="10"/>
  </w:num>
  <w:num w:numId="22" w16cid:durableId="17562420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43397"/>
    <w:rsid w:val="00050012"/>
    <w:rsid w:val="00053B7F"/>
    <w:rsid w:val="000557A0"/>
    <w:rsid w:val="000768A6"/>
    <w:rsid w:val="000B5469"/>
    <w:rsid w:val="000D22B8"/>
    <w:rsid w:val="000E2012"/>
    <w:rsid w:val="00100C5A"/>
    <w:rsid w:val="001071C3"/>
    <w:rsid w:val="0011338E"/>
    <w:rsid w:val="00131F97"/>
    <w:rsid w:val="001323BA"/>
    <w:rsid w:val="001407C4"/>
    <w:rsid w:val="00155255"/>
    <w:rsid w:val="001556E8"/>
    <w:rsid w:val="001630E8"/>
    <w:rsid w:val="00173C1B"/>
    <w:rsid w:val="00176704"/>
    <w:rsid w:val="0018031D"/>
    <w:rsid w:val="0019634E"/>
    <w:rsid w:val="001A07C9"/>
    <w:rsid w:val="001A114B"/>
    <w:rsid w:val="001A12D1"/>
    <w:rsid w:val="001C151C"/>
    <w:rsid w:val="001C216D"/>
    <w:rsid w:val="001C725C"/>
    <w:rsid w:val="001C7821"/>
    <w:rsid w:val="001D7DC5"/>
    <w:rsid w:val="001E08E5"/>
    <w:rsid w:val="001F3641"/>
    <w:rsid w:val="001F6B36"/>
    <w:rsid w:val="002262DC"/>
    <w:rsid w:val="00242A6F"/>
    <w:rsid w:val="00262CB5"/>
    <w:rsid w:val="00266796"/>
    <w:rsid w:val="002807A7"/>
    <w:rsid w:val="00283D91"/>
    <w:rsid w:val="00286EA6"/>
    <w:rsid w:val="00292399"/>
    <w:rsid w:val="002972B4"/>
    <w:rsid w:val="002A29BE"/>
    <w:rsid w:val="002A365A"/>
    <w:rsid w:val="002A3DFF"/>
    <w:rsid w:val="002A6FDA"/>
    <w:rsid w:val="002B3E2D"/>
    <w:rsid w:val="002B7C21"/>
    <w:rsid w:val="002D1660"/>
    <w:rsid w:val="002E59C1"/>
    <w:rsid w:val="002E6B84"/>
    <w:rsid w:val="00307715"/>
    <w:rsid w:val="00323CAE"/>
    <w:rsid w:val="00325E77"/>
    <w:rsid w:val="00332B93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C26C3"/>
    <w:rsid w:val="003D0FF5"/>
    <w:rsid w:val="003D1079"/>
    <w:rsid w:val="003D449D"/>
    <w:rsid w:val="003D56E3"/>
    <w:rsid w:val="003E29CC"/>
    <w:rsid w:val="003F6BA9"/>
    <w:rsid w:val="00400616"/>
    <w:rsid w:val="00400D82"/>
    <w:rsid w:val="004266D5"/>
    <w:rsid w:val="00430BD5"/>
    <w:rsid w:val="00434BC7"/>
    <w:rsid w:val="004364BA"/>
    <w:rsid w:val="00443B79"/>
    <w:rsid w:val="00462C6C"/>
    <w:rsid w:val="00472A7B"/>
    <w:rsid w:val="00476A2F"/>
    <w:rsid w:val="00483ACB"/>
    <w:rsid w:val="00487540"/>
    <w:rsid w:val="00487A81"/>
    <w:rsid w:val="004B197D"/>
    <w:rsid w:val="004C29C7"/>
    <w:rsid w:val="004D42BB"/>
    <w:rsid w:val="004D5914"/>
    <w:rsid w:val="004E7BD9"/>
    <w:rsid w:val="005148CF"/>
    <w:rsid w:val="00521A36"/>
    <w:rsid w:val="00527B5C"/>
    <w:rsid w:val="00530D4C"/>
    <w:rsid w:val="00532EBB"/>
    <w:rsid w:val="0053679B"/>
    <w:rsid w:val="00557B70"/>
    <w:rsid w:val="00562A46"/>
    <w:rsid w:val="00582670"/>
    <w:rsid w:val="00590277"/>
    <w:rsid w:val="00593317"/>
    <w:rsid w:val="005A072B"/>
    <w:rsid w:val="005A6D89"/>
    <w:rsid w:val="005B4757"/>
    <w:rsid w:val="005C57E0"/>
    <w:rsid w:val="005E4A91"/>
    <w:rsid w:val="005E5638"/>
    <w:rsid w:val="00605CAB"/>
    <w:rsid w:val="006152FE"/>
    <w:rsid w:val="00623671"/>
    <w:rsid w:val="0064002F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336"/>
    <w:rsid w:val="006F4AD9"/>
    <w:rsid w:val="00722485"/>
    <w:rsid w:val="007312A0"/>
    <w:rsid w:val="007357C1"/>
    <w:rsid w:val="00740D8C"/>
    <w:rsid w:val="00752A64"/>
    <w:rsid w:val="00760F00"/>
    <w:rsid w:val="00772653"/>
    <w:rsid w:val="00785877"/>
    <w:rsid w:val="00792C3C"/>
    <w:rsid w:val="007A73AA"/>
    <w:rsid w:val="007C6D88"/>
    <w:rsid w:val="007E1401"/>
    <w:rsid w:val="007E64C9"/>
    <w:rsid w:val="007E66CB"/>
    <w:rsid w:val="008013ED"/>
    <w:rsid w:val="00802387"/>
    <w:rsid w:val="00806750"/>
    <w:rsid w:val="00831AC1"/>
    <w:rsid w:val="008404F1"/>
    <w:rsid w:val="00842848"/>
    <w:rsid w:val="00842FE1"/>
    <w:rsid w:val="00847CE6"/>
    <w:rsid w:val="00857CFB"/>
    <w:rsid w:val="008767A6"/>
    <w:rsid w:val="00876DCC"/>
    <w:rsid w:val="00877AD4"/>
    <w:rsid w:val="008816FF"/>
    <w:rsid w:val="008D414E"/>
    <w:rsid w:val="008D63E2"/>
    <w:rsid w:val="008E589B"/>
    <w:rsid w:val="00925C9D"/>
    <w:rsid w:val="00927B59"/>
    <w:rsid w:val="00947908"/>
    <w:rsid w:val="009541A5"/>
    <w:rsid w:val="00965A89"/>
    <w:rsid w:val="00976858"/>
    <w:rsid w:val="009A3FC5"/>
    <w:rsid w:val="009A50D4"/>
    <w:rsid w:val="009B1350"/>
    <w:rsid w:val="009B7FBF"/>
    <w:rsid w:val="009E0F1F"/>
    <w:rsid w:val="009F19E3"/>
    <w:rsid w:val="00A02554"/>
    <w:rsid w:val="00A3162D"/>
    <w:rsid w:val="00A44460"/>
    <w:rsid w:val="00A46471"/>
    <w:rsid w:val="00A54F37"/>
    <w:rsid w:val="00A679D7"/>
    <w:rsid w:val="00A73362"/>
    <w:rsid w:val="00A77AE8"/>
    <w:rsid w:val="00A83EF7"/>
    <w:rsid w:val="00AA44D2"/>
    <w:rsid w:val="00AB1CD7"/>
    <w:rsid w:val="00AD1889"/>
    <w:rsid w:val="00AE44BB"/>
    <w:rsid w:val="00AF26B6"/>
    <w:rsid w:val="00AF3A32"/>
    <w:rsid w:val="00AF7FC8"/>
    <w:rsid w:val="00B22B27"/>
    <w:rsid w:val="00B36BC4"/>
    <w:rsid w:val="00B6236C"/>
    <w:rsid w:val="00B708FC"/>
    <w:rsid w:val="00B83512"/>
    <w:rsid w:val="00B8677D"/>
    <w:rsid w:val="00BA55E3"/>
    <w:rsid w:val="00BA59EC"/>
    <w:rsid w:val="00BA69CB"/>
    <w:rsid w:val="00BB457A"/>
    <w:rsid w:val="00BD0083"/>
    <w:rsid w:val="00BD5C1B"/>
    <w:rsid w:val="00BE7F88"/>
    <w:rsid w:val="00BF50F0"/>
    <w:rsid w:val="00BF6712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7B69"/>
    <w:rsid w:val="00D861FD"/>
    <w:rsid w:val="00DA762A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7260F"/>
    <w:rsid w:val="00E84C5A"/>
    <w:rsid w:val="00E90735"/>
    <w:rsid w:val="00EA3C74"/>
    <w:rsid w:val="00EA7EFF"/>
    <w:rsid w:val="00EB51C9"/>
    <w:rsid w:val="00F15879"/>
    <w:rsid w:val="00F16464"/>
    <w:rsid w:val="00F24950"/>
    <w:rsid w:val="00F33351"/>
    <w:rsid w:val="00F43470"/>
    <w:rsid w:val="00F5072B"/>
    <w:rsid w:val="00F55401"/>
    <w:rsid w:val="00F57A3D"/>
    <w:rsid w:val="00F67BB3"/>
    <w:rsid w:val="00F9109A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  <w:style w:type="numbering" w:customStyle="1" w:styleId="CurrentList1">
    <w:name w:val="Current List1"/>
    <w:uiPriority w:val="99"/>
    <w:rsid w:val="00A83EF7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3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6</cp:revision>
  <cp:lastPrinted>2023-01-30T04:34:00Z</cp:lastPrinted>
  <dcterms:created xsi:type="dcterms:W3CDTF">2023-11-22T07:04:00Z</dcterms:created>
  <dcterms:modified xsi:type="dcterms:W3CDTF">2023-11-28T05:23:00Z</dcterms:modified>
  <cp:category>Rev 1.1;last template edit 3-5-05 gje</cp:category>
</cp:coreProperties>
</file>