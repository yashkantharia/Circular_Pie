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399CC3BB" w:rsidR="004266D5" w:rsidRPr="00B6236C" w:rsidRDefault="00F57A3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0042F1">
              <w:rPr>
                <w:i w:val="0"/>
                <w:szCs w:val="18"/>
              </w:rPr>
              <w:t>-</w:t>
            </w:r>
            <w:r w:rsidR="00323CAE">
              <w:rPr>
                <w:i w:val="0"/>
                <w:szCs w:val="18"/>
              </w:rPr>
              <w:t>25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9A53F87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08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09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15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5E1CD69D" w:rsidR="004266D5" w:rsidRPr="00B6236C" w:rsidRDefault="00F5540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534C58D" w14:textId="77777777" w:rsidR="00D47B69" w:rsidRDefault="00D47B69" w:rsidP="00D47B69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 xml:space="preserve">Progress check </w:t>
            </w:r>
          </w:p>
          <w:p w14:paraId="23002D5F" w14:textId="760BFEA4" w:rsidR="00B83512" w:rsidRPr="008404F1" w:rsidRDefault="00B83512" w:rsidP="00D47B69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F57A3D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F57A3D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262CB5" w:rsidRPr="00B6236C" w14:paraId="27ECE9C6" w14:textId="77777777" w:rsidTr="00505D4A">
        <w:trPr>
          <w:cantSplit/>
        </w:trPr>
        <w:tc>
          <w:tcPr>
            <w:tcW w:w="5310" w:type="dxa"/>
            <w:gridSpan w:val="4"/>
          </w:tcPr>
          <w:p w14:paraId="5CF3D284" w14:textId="2BD67C38" w:rsidR="00262CB5" w:rsidRPr="00400616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Make modifications for any documents post review.</w:t>
            </w:r>
          </w:p>
        </w:tc>
        <w:tc>
          <w:tcPr>
            <w:tcW w:w="1260" w:type="dxa"/>
            <w:gridSpan w:val="2"/>
          </w:tcPr>
          <w:p w14:paraId="10DFE9FF" w14:textId="7677DA28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79209F85" w14:textId="3E7D2338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7394A0E2" w14:textId="28450730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262CB5" w:rsidRPr="00B6236C" w14:paraId="1CBDD957" w14:textId="77777777" w:rsidTr="00505D4A">
        <w:trPr>
          <w:cantSplit/>
        </w:trPr>
        <w:tc>
          <w:tcPr>
            <w:tcW w:w="5310" w:type="dxa"/>
            <w:gridSpan w:val="4"/>
          </w:tcPr>
          <w:p w14:paraId="25F248E7" w14:textId="3764DEB8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Qtest implementation progress check</w:t>
            </w:r>
          </w:p>
        </w:tc>
        <w:tc>
          <w:tcPr>
            <w:tcW w:w="1260" w:type="dxa"/>
            <w:gridSpan w:val="2"/>
          </w:tcPr>
          <w:p w14:paraId="5AE3938B" w14:textId="696AA70F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  <w:gridSpan w:val="2"/>
          </w:tcPr>
          <w:p w14:paraId="67A01C3A" w14:textId="686DCC13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</w:tcPr>
          <w:p w14:paraId="0467CA05" w14:textId="0AF3E8D4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262CB5" w:rsidRPr="00B6236C" w14:paraId="2B499C63" w14:textId="77777777" w:rsidTr="00505D4A">
        <w:trPr>
          <w:cantSplit/>
        </w:trPr>
        <w:tc>
          <w:tcPr>
            <w:tcW w:w="5310" w:type="dxa"/>
            <w:gridSpan w:val="4"/>
          </w:tcPr>
          <w:p w14:paraId="3A47A8EF" w14:textId="5B390CE8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 Slack alerts for Jenkins</w:t>
            </w:r>
          </w:p>
        </w:tc>
        <w:tc>
          <w:tcPr>
            <w:tcW w:w="1260" w:type="dxa"/>
            <w:gridSpan w:val="2"/>
          </w:tcPr>
          <w:p w14:paraId="6A28B9DB" w14:textId="4A7443FC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80</w:t>
            </w:r>
          </w:p>
        </w:tc>
        <w:tc>
          <w:tcPr>
            <w:tcW w:w="1800" w:type="dxa"/>
            <w:gridSpan w:val="2"/>
          </w:tcPr>
          <w:p w14:paraId="376EE904" w14:textId="1F0393C6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34EE0BDB" w14:textId="722924D3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262CB5" w:rsidRPr="00B6236C" w14:paraId="5E52BDEE" w14:textId="77777777" w:rsidTr="00505D4A">
        <w:trPr>
          <w:cantSplit/>
        </w:trPr>
        <w:tc>
          <w:tcPr>
            <w:tcW w:w="5310" w:type="dxa"/>
            <w:gridSpan w:val="4"/>
          </w:tcPr>
          <w:p w14:paraId="420154E9" w14:textId="756827F2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Burndown Chart</w:t>
            </w:r>
          </w:p>
        </w:tc>
        <w:tc>
          <w:tcPr>
            <w:tcW w:w="1260" w:type="dxa"/>
            <w:gridSpan w:val="2"/>
          </w:tcPr>
          <w:p w14:paraId="48234B68" w14:textId="451F6792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0D10A9AE" w14:textId="69C95E8A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534A23F8" w14:textId="5162DC25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262CB5" w:rsidRPr="00B6236C" w14:paraId="323543C5" w14:textId="77777777" w:rsidTr="00505D4A">
        <w:trPr>
          <w:cantSplit/>
        </w:trPr>
        <w:tc>
          <w:tcPr>
            <w:tcW w:w="5310" w:type="dxa"/>
            <w:gridSpan w:val="4"/>
          </w:tcPr>
          <w:p w14:paraId="736B1780" w14:textId="36B19C15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JIRA progress</w:t>
            </w:r>
          </w:p>
        </w:tc>
        <w:tc>
          <w:tcPr>
            <w:tcW w:w="1260" w:type="dxa"/>
            <w:gridSpan w:val="2"/>
          </w:tcPr>
          <w:p w14:paraId="6E717971" w14:textId="6D34ADBC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124CCC47" w14:textId="7A528249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7458CBF" w14:textId="73AFC7C7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262CB5" w:rsidRPr="00B6236C" w14:paraId="45AE6E72" w14:textId="77777777" w:rsidTr="00A85062">
        <w:trPr>
          <w:cantSplit/>
        </w:trPr>
        <w:tc>
          <w:tcPr>
            <w:tcW w:w="5310" w:type="dxa"/>
            <w:gridSpan w:val="4"/>
          </w:tcPr>
          <w:p w14:paraId="4075A1E0" w14:textId="680D8B5D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User Stories with columns "Constraints", "Exceptions", "Extensions"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7BCFE8E3" w14:textId="479874F1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740D3965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  <w:tc>
          <w:tcPr>
            <w:tcW w:w="1710" w:type="dxa"/>
            <w:vAlign w:val="bottom"/>
          </w:tcPr>
          <w:p w14:paraId="3F053426" w14:textId="098B6249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262CB5" w:rsidRPr="00B6236C" w14:paraId="3A984E42" w14:textId="77777777" w:rsidTr="00A85062">
        <w:trPr>
          <w:cantSplit/>
        </w:trPr>
        <w:tc>
          <w:tcPr>
            <w:tcW w:w="5310" w:type="dxa"/>
            <w:gridSpan w:val="4"/>
          </w:tcPr>
          <w:p w14:paraId="4FCFE0AF" w14:textId="782CD829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Tasks for User Stories - updated progress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74EB682C" w14:textId="0FDB4908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2013A3E9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  <w:tc>
          <w:tcPr>
            <w:tcW w:w="1710" w:type="dxa"/>
            <w:vAlign w:val="bottom"/>
          </w:tcPr>
          <w:p w14:paraId="07BB6181" w14:textId="5B62779A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262CB5" w:rsidRPr="00B6236C" w14:paraId="4EEE0449" w14:textId="77777777" w:rsidTr="00A85062">
        <w:trPr>
          <w:cantSplit/>
        </w:trPr>
        <w:tc>
          <w:tcPr>
            <w:tcW w:w="5310" w:type="dxa"/>
            <w:gridSpan w:val="4"/>
          </w:tcPr>
          <w:p w14:paraId="7FFEFCE2" w14:textId="0853EFE7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Elaborate descriptions (in RCT) for selected crosscuts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7438722B" w14:textId="4E3DC1B2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3480D66E" w14:textId="09ECB922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  <w:tc>
          <w:tcPr>
            <w:tcW w:w="1710" w:type="dxa"/>
            <w:vAlign w:val="bottom"/>
          </w:tcPr>
          <w:p w14:paraId="4DAF08B6" w14:textId="2D0F017B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262CB5" w:rsidRPr="00B6236C" w14:paraId="38FDF256" w14:textId="77777777" w:rsidTr="00A85062">
        <w:trPr>
          <w:cantSplit/>
        </w:trPr>
        <w:tc>
          <w:tcPr>
            <w:tcW w:w="5310" w:type="dxa"/>
            <w:gridSpan w:val="4"/>
          </w:tcPr>
          <w:p w14:paraId="7F847067" w14:textId="4A1540FF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Burndown chart</w:t>
            </w:r>
          </w:p>
        </w:tc>
        <w:tc>
          <w:tcPr>
            <w:tcW w:w="1260" w:type="dxa"/>
            <w:gridSpan w:val="2"/>
          </w:tcPr>
          <w:p w14:paraId="16D9179C" w14:textId="5C537248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4F4F722F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314ED995" w14:textId="62729A28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262CB5" w:rsidRPr="00B6236C" w14:paraId="604E0B84" w14:textId="77777777" w:rsidTr="00A85062">
        <w:trPr>
          <w:cantSplit/>
        </w:trPr>
        <w:tc>
          <w:tcPr>
            <w:tcW w:w="5310" w:type="dxa"/>
            <w:gridSpan w:val="4"/>
          </w:tcPr>
          <w:p w14:paraId="0146927B" w14:textId="0E598607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gridSpan w:val="2"/>
          </w:tcPr>
          <w:p w14:paraId="0B6E25DE" w14:textId="1F5B76C3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62D04674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366BCAC0" w14:textId="05BA4D22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262CB5" w:rsidRPr="00B6236C" w14:paraId="2FFD8738" w14:textId="77777777" w:rsidTr="00A85062">
        <w:trPr>
          <w:cantSplit/>
        </w:trPr>
        <w:tc>
          <w:tcPr>
            <w:tcW w:w="5310" w:type="dxa"/>
            <w:gridSpan w:val="4"/>
          </w:tcPr>
          <w:p w14:paraId="2D1CAE5B" w14:textId="143AAFCA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(I2 plan)</w:t>
            </w:r>
          </w:p>
        </w:tc>
        <w:tc>
          <w:tcPr>
            <w:tcW w:w="1260" w:type="dxa"/>
            <w:gridSpan w:val="2"/>
          </w:tcPr>
          <w:p w14:paraId="4059A603" w14:textId="6500CC4A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4A428978" w14:textId="1E7539D0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  <w:vAlign w:val="bottom"/>
          </w:tcPr>
          <w:p w14:paraId="75A0AC43" w14:textId="7B30FE8A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</w:tr>
      <w:tr w:rsidR="00262CB5" w:rsidRPr="00B6236C" w14:paraId="42F1F1D9" w14:textId="77777777" w:rsidTr="00A85062">
        <w:trPr>
          <w:cantSplit/>
        </w:trPr>
        <w:tc>
          <w:tcPr>
            <w:tcW w:w="5310" w:type="dxa"/>
            <w:gridSpan w:val="4"/>
          </w:tcPr>
          <w:p w14:paraId="2C393301" w14:textId="5DA0138E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ER Diagrams (conceptual, logical)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29668807" w14:textId="1B322A4D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5D7D4623" w14:textId="3F962210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  <w:tc>
          <w:tcPr>
            <w:tcW w:w="1710" w:type="dxa"/>
            <w:vAlign w:val="bottom"/>
          </w:tcPr>
          <w:p w14:paraId="29F8A580" w14:textId="5346E162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262CB5" w:rsidRPr="00B6236C" w14:paraId="02F1F8C9" w14:textId="77777777" w:rsidTr="00A85062">
        <w:trPr>
          <w:cantSplit/>
        </w:trPr>
        <w:tc>
          <w:tcPr>
            <w:tcW w:w="5310" w:type="dxa"/>
            <w:gridSpan w:val="4"/>
          </w:tcPr>
          <w:p w14:paraId="3CFB5B67" w14:textId="23E7044E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Source Code for User Stories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11EE6586" w14:textId="46CC4006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01B976C3" w14:textId="2B58E0EF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 /</w:t>
            </w:r>
            <w:r w:rsidRPr="003A12D4">
              <w:rPr>
                <w:rFonts w:cs="Arial"/>
                <w:sz w:val="20"/>
              </w:rPr>
              <w:t xml:space="preserve"> 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430DC957" w14:textId="769D6273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</w:tr>
      <w:tr w:rsidR="00262CB5" w:rsidRPr="00B6236C" w14:paraId="05E81ADE" w14:textId="77777777" w:rsidTr="00A85062">
        <w:trPr>
          <w:cantSplit/>
        </w:trPr>
        <w:tc>
          <w:tcPr>
            <w:tcW w:w="5310" w:type="dxa"/>
            <w:gridSpan w:val="4"/>
          </w:tcPr>
          <w:p w14:paraId="17E1E9E6" w14:textId="6309CDDC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Produce a build and migrate to QA Environment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50D6DCD8" w14:textId="1D2A3A78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5DE33577" w14:textId="18036840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</w:tcPr>
          <w:p w14:paraId="7086FEC1" w14:textId="3A27BEEC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</w:tr>
      <w:tr w:rsidR="00262CB5" w:rsidRPr="00B6236C" w14:paraId="268DE704" w14:textId="77777777" w:rsidTr="00A85062">
        <w:trPr>
          <w:cantSplit/>
        </w:trPr>
        <w:tc>
          <w:tcPr>
            <w:tcW w:w="5310" w:type="dxa"/>
            <w:gridSpan w:val="4"/>
          </w:tcPr>
          <w:p w14:paraId="345B67BA" w14:textId="633485A3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R1: I2: Acceptance Tests (Excel template)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31A72370" w14:textId="6124E7CA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7407437F" w14:textId="7323EAB1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710" w:type="dxa"/>
            <w:vAlign w:val="bottom"/>
          </w:tcPr>
          <w:p w14:paraId="55B547BC" w14:textId="554F25E3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262CB5" w:rsidRPr="00B6236C" w14:paraId="51AA9716" w14:textId="77777777" w:rsidTr="00A85062">
        <w:trPr>
          <w:cantSplit/>
        </w:trPr>
        <w:tc>
          <w:tcPr>
            <w:tcW w:w="5310" w:type="dxa"/>
            <w:gridSpan w:val="4"/>
          </w:tcPr>
          <w:p w14:paraId="2CE457A0" w14:textId="7770B382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Test Execution Log (Tab in Excel or export from qTest)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4F02606D" w14:textId="3F92EAB9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293A247E" w14:textId="754558FB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710" w:type="dxa"/>
            <w:vAlign w:val="bottom"/>
          </w:tcPr>
          <w:p w14:paraId="3696C905" w14:textId="6C3CB3E3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262CB5" w:rsidRPr="00B6236C" w14:paraId="32ABD0FD" w14:textId="77777777" w:rsidTr="00A85062">
        <w:trPr>
          <w:cantSplit/>
        </w:trPr>
        <w:tc>
          <w:tcPr>
            <w:tcW w:w="5310" w:type="dxa"/>
            <w:gridSpan w:val="4"/>
            <w:vAlign w:val="bottom"/>
          </w:tcPr>
          <w:p w14:paraId="187311C5" w14:textId="4ACE486F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Resolve bugs for Customise Pizza and Modify Ads.</w:t>
            </w:r>
          </w:p>
        </w:tc>
        <w:tc>
          <w:tcPr>
            <w:tcW w:w="1260" w:type="dxa"/>
            <w:gridSpan w:val="2"/>
          </w:tcPr>
          <w:p w14:paraId="117D5FD4" w14:textId="73C59588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11D1F068" w14:textId="18BF163F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</w:tcPr>
          <w:p w14:paraId="3E007596" w14:textId="2AF16B59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3A77D2" w:rsidRPr="00B6236C" w14:paraId="24B5B820" w14:textId="77777777" w:rsidTr="00505D4A">
        <w:trPr>
          <w:cantSplit/>
        </w:trPr>
        <w:tc>
          <w:tcPr>
            <w:tcW w:w="5310" w:type="dxa"/>
            <w:gridSpan w:val="4"/>
          </w:tcPr>
          <w:p w14:paraId="047D370E" w14:textId="39DA3499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52B5CFF4" w14:textId="5017BDD3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23F7A280" w14:textId="3E5B4FF8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E21E0B0" w14:textId="2800B638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A77D2" w:rsidRPr="00B6236C" w14:paraId="4C734F58" w14:textId="77777777" w:rsidTr="00505D4A">
        <w:trPr>
          <w:cantSplit/>
        </w:trPr>
        <w:tc>
          <w:tcPr>
            <w:tcW w:w="5310" w:type="dxa"/>
            <w:gridSpan w:val="4"/>
          </w:tcPr>
          <w:p w14:paraId="6A656496" w14:textId="77D9F6A9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4ED0BAD7" w14:textId="2D7836C5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389C969C" w14:textId="17F858ED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A4AA39B" w14:textId="0320AF79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A77D2" w:rsidRPr="00325E77" w14:paraId="7247F7ED" w14:textId="405E45B3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3A77D2" w:rsidRPr="00325E77" w:rsidRDefault="003A77D2" w:rsidP="003A77D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3A77D2" w:rsidRPr="00325E77" w:rsidRDefault="003A77D2" w:rsidP="003A77D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3A77D2" w:rsidRPr="00325E77" w:rsidRDefault="003A77D2" w:rsidP="003A77D2"/>
        </w:tc>
        <w:tc>
          <w:tcPr>
            <w:tcW w:w="1710" w:type="dxa"/>
            <w:gridSpan w:val="2"/>
          </w:tcPr>
          <w:p w14:paraId="7A7F1A88" w14:textId="77777777" w:rsidR="003A77D2" w:rsidRPr="00325E77" w:rsidRDefault="003A77D2" w:rsidP="003A77D2"/>
        </w:tc>
      </w:tr>
      <w:tr w:rsidR="003A77D2" w:rsidRPr="00325E77" w14:paraId="34C1A6D4" w14:textId="77777777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3A77D2" w:rsidRPr="00325E77" w:rsidRDefault="003A77D2" w:rsidP="003A77D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3A77D2" w:rsidRPr="00325E77" w:rsidRDefault="003A77D2" w:rsidP="003A77D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262CB5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5C649BCD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- 10</w:t>
            </w:r>
            <w:r w:rsidR="00BF50F0">
              <w:rPr>
                <w:sz w:val="18"/>
                <w:szCs w:val="18"/>
              </w:rPr>
              <w:t>/</w:t>
            </w:r>
            <w:r w:rsidR="00BD0083">
              <w:rPr>
                <w:sz w:val="18"/>
                <w:szCs w:val="18"/>
              </w:rPr>
              <w:t>2</w:t>
            </w:r>
            <w:r w:rsidR="00262CB5">
              <w:rPr>
                <w:sz w:val="18"/>
                <w:szCs w:val="18"/>
              </w:rPr>
              <w:t>7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262CB5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262CB5" w:rsidRPr="00B6236C" w14:paraId="1F7C5817" w14:textId="77777777" w:rsidTr="00262CB5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68E6D3D9" w:rsidR="00262CB5" w:rsidRDefault="00262CB5" w:rsidP="00F55401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Cs w:val="18"/>
              </w:rPr>
              <w:t>Qtest implementation progress check</w:t>
            </w:r>
          </w:p>
        </w:tc>
        <w:tc>
          <w:tcPr>
            <w:tcW w:w="1349" w:type="dxa"/>
            <w:shd w:val="clear" w:color="auto" w:fill="FFFFFF"/>
          </w:tcPr>
          <w:p w14:paraId="5BD772BD" w14:textId="016D6E75" w:rsidR="00262CB5" w:rsidRDefault="00262CB5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73599B97" w14:textId="4578D5DC" w:rsidR="00262CB5" w:rsidRDefault="00262CB5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833" w:type="dxa"/>
            <w:shd w:val="clear" w:color="auto" w:fill="FFFFFF"/>
          </w:tcPr>
          <w:p w14:paraId="4FB2F561" w14:textId="73FDD41F" w:rsidR="00262CB5" w:rsidRDefault="00262CB5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262CB5" w:rsidRPr="00B6236C" w14:paraId="1982BBD3" w14:textId="77777777" w:rsidTr="00262CB5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860141" w14:textId="30E98205" w:rsidR="00262CB5" w:rsidRDefault="00262CB5" w:rsidP="00BD0083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Cs w:val="18"/>
              </w:rPr>
              <w:t>Create Slack alerts for Jenkins</w:t>
            </w:r>
          </w:p>
        </w:tc>
        <w:tc>
          <w:tcPr>
            <w:tcW w:w="1349" w:type="dxa"/>
            <w:shd w:val="clear" w:color="auto" w:fill="FFFFFF"/>
          </w:tcPr>
          <w:p w14:paraId="06EAFE0C" w14:textId="38C40DD0" w:rsidR="00262CB5" w:rsidRDefault="00262CB5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0020C743" w14:textId="6B1EDB5F" w:rsidR="00262CB5" w:rsidRDefault="00262CB5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</w:tcPr>
          <w:p w14:paraId="048911F6" w14:textId="45628E4C" w:rsidR="00262CB5" w:rsidRDefault="00262CB5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262CB5" w:rsidRPr="00B6236C" w14:paraId="732915E5" w14:textId="77777777" w:rsidTr="00262CB5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3D343D4D" w:rsidR="00262CB5" w:rsidRDefault="00262CB5" w:rsidP="00F55401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Burndown Chart</w:t>
            </w:r>
          </w:p>
        </w:tc>
        <w:tc>
          <w:tcPr>
            <w:tcW w:w="1349" w:type="dxa"/>
            <w:shd w:val="clear" w:color="auto" w:fill="FFFFFF"/>
          </w:tcPr>
          <w:p w14:paraId="2086459C" w14:textId="06026ECA" w:rsidR="00262CB5" w:rsidRDefault="00262CB5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5A29448B" w14:textId="79E442EC" w:rsidR="00262CB5" w:rsidRDefault="00262CB5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</w:tcPr>
          <w:p w14:paraId="7C375E49" w14:textId="1F8B2F0F" w:rsidR="00262CB5" w:rsidRDefault="00262CB5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262CB5" w:rsidRPr="00B6236C" w14:paraId="10047B72" w14:textId="77777777" w:rsidTr="00262CB5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40DDEBBE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JIRA progress</w:t>
            </w:r>
          </w:p>
        </w:tc>
        <w:tc>
          <w:tcPr>
            <w:tcW w:w="1349" w:type="dxa"/>
            <w:shd w:val="clear" w:color="auto" w:fill="FFFFFF"/>
          </w:tcPr>
          <w:p w14:paraId="24AEA723" w14:textId="0747F883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5B4EA13C" w14:textId="5FF31CDC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728C6B7C" w14:textId="7F9DF9C6" w:rsidR="00262CB5" w:rsidRPr="006A49F0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262CB5" w:rsidRPr="00B6236C" w14:paraId="675482A4" w14:textId="77777777" w:rsidTr="00262CB5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67BBE0C2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User Stories with columns "Constraints", "Exceptions", "Extensions"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0951A880" w14:textId="2578C62B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CB9FE35" w14:textId="61A19719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06D3D75F" w:rsidR="00262CB5" w:rsidRPr="006A49F0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bookmarkEnd w:id="0"/>
      <w:tr w:rsidR="00262CB5" w:rsidRPr="00B6236C" w14:paraId="45ECE627" w14:textId="77777777" w:rsidTr="00262CB5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1FB50FE0" w:rsidR="00262CB5" w:rsidRPr="003A12D4" w:rsidRDefault="00262CB5" w:rsidP="00262CB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Tasks for User Stories - updated progress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0B230F6F" w14:textId="1947EEF6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0F37AFB3" w:rsidR="00262CB5" w:rsidRPr="003A12D4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EDAAB5E" w14:textId="77A42C03" w:rsidR="00262CB5" w:rsidRPr="006A49F0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262CB5" w:rsidRPr="00B6236C" w14:paraId="74786F0E" w14:textId="77777777" w:rsidTr="00262CB5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66FF1B86" w:rsidR="00262CB5" w:rsidRPr="003A12D4" w:rsidRDefault="00262CB5" w:rsidP="00262CB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Elaborate descriptions (in RCT) for selected crosscuts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7A6AFAC5" w14:textId="61AC70E0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4E234A55" w:rsidR="00262CB5" w:rsidRPr="003A12D4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5D093CC6" w:rsidR="00262CB5" w:rsidRPr="006A49F0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262CB5" w:rsidRPr="00B6236C" w14:paraId="43BE82BA" w14:textId="77777777" w:rsidTr="00262CB5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6C11B6C9" w:rsidR="00262CB5" w:rsidRPr="003A12D4" w:rsidRDefault="00262CB5" w:rsidP="00262CB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Burndown chart</w:t>
            </w:r>
          </w:p>
        </w:tc>
        <w:tc>
          <w:tcPr>
            <w:tcW w:w="1349" w:type="dxa"/>
            <w:shd w:val="clear" w:color="auto" w:fill="FFFFFF"/>
          </w:tcPr>
          <w:p w14:paraId="59B5513F" w14:textId="7026C4C9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4957CC6A" w:rsidR="00262CB5" w:rsidRPr="003A12D4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54EF1524" w:rsidR="00262CB5" w:rsidRPr="006A49F0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262CB5" w:rsidRPr="00B6236C" w14:paraId="6345CF34" w14:textId="77777777" w:rsidTr="00262CB5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03094E60" w:rsidR="00262CB5" w:rsidRPr="003A12D4" w:rsidRDefault="00262CB5" w:rsidP="00262CB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49" w:type="dxa"/>
            <w:shd w:val="clear" w:color="auto" w:fill="FFFFFF"/>
          </w:tcPr>
          <w:p w14:paraId="565C7DC4" w14:textId="46A3644D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23D9998C" w:rsidR="00262CB5" w:rsidRPr="003A12D4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954BF91" w14:textId="6ADAF62F" w:rsidR="00262CB5" w:rsidRPr="006A49F0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262CB5" w:rsidRPr="00B6236C" w14:paraId="3FBC2E49" w14:textId="77777777" w:rsidTr="00262CB5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023A1E2A" w:rsidR="00262CB5" w:rsidRPr="003A12D4" w:rsidRDefault="00262CB5" w:rsidP="00262CB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(I2 plan)</w:t>
            </w:r>
          </w:p>
        </w:tc>
        <w:tc>
          <w:tcPr>
            <w:tcW w:w="1349" w:type="dxa"/>
            <w:shd w:val="clear" w:color="auto" w:fill="FFFFFF"/>
          </w:tcPr>
          <w:p w14:paraId="6F01CE56" w14:textId="47753A1A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355A417" w14:textId="1FE68237" w:rsidR="00262CB5" w:rsidRPr="003A12D4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46590EF5" w:rsidR="00262CB5" w:rsidRPr="006A49F0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</w:tr>
      <w:tr w:rsidR="00262CB5" w:rsidRPr="00B6236C" w14:paraId="4BC6D9BE" w14:textId="77777777" w:rsidTr="00262CB5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47B33CE7" w:rsidR="00262CB5" w:rsidRPr="003A12D4" w:rsidRDefault="00262CB5" w:rsidP="00262CB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ER Diagrams (conceptual, logical)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4FAC39E7" w14:textId="592751E8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D362C63" w14:textId="6A2935ED" w:rsidR="00262CB5" w:rsidRPr="003A12D4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7F421E5C" w:rsidR="00262CB5" w:rsidRPr="006A49F0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262CB5" w:rsidRPr="00B6236C" w14:paraId="66F874E5" w14:textId="77777777" w:rsidTr="00262CB5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2E356B4" w14:textId="09135254" w:rsidR="00262CB5" w:rsidRPr="003A12D4" w:rsidRDefault="00262CB5" w:rsidP="00262CB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Source Code for User Stories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16821D85" w14:textId="03E7A5A4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537D9542" w:rsidR="00262CB5" w:rsidRPr="003A12D4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 /</w:t>
            </w:r>
            <w:r w:rsidRPr="003A12D4">
              <w:rPr>
                <w:rFonts w:cs="Arial"/>
                <w:sz w:val="20"/>
              </w:rPr>
              <w:t xml:space="preserve"> 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4100F624" w:rsidR="00262CB5" w:rsidRPr="006A49F0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</w:tr>
      <w:tr w:rsidR="00262CB5" w:rsidRPr="00B6236C" w14:paraId="5D77464C" w14:textId="77777777" w:rsidTr="00262CB5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64A96595" w14:textId="71BC7A03" w:rsidR="00262CB5" w:rsidRPr="003A12D4" w:rsidRDefault="00262CB5" w:rsidP="00262CB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R1: I2: Produce a build and migrate to QA Environment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51AAF0A6" w14:textId="337024C1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293041CB" w:rsidR="00262CB5" w:rsidRPr="003A12D4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833" w:type="dxa"/>
            <w:shd w:val="clear" w:color="auto" w:fill="FFFFFF"/>
          </w:tcPr>
          <w:p w14:paraId="778C53C9" w14:textId="58954D38" w:rsidR="00262CB5" w:rsidRPr="006A49F0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</w:tr>
      <w:tr w:rsidR="00262CB5" w:rsidRPr="00B6236C" w14:paraId="787E16AD" w14:textId="77777777" w:rsidTr="00262CB5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D0AA40" w14:textId="558A3B4B" w:rsidR="00262CB5" w:rsidRPr="003A12D4" w:rsidRDefault="00262CB5" w:rsidP="00262CB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Acceptance Tests (Excel template)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37202E85" w14:textId="369DF2EB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7141AF56" w:rsidR="00262CB5" w:rsidRPr="003A12D4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4581563B" w:rsidR="00262CB5" w:rsidRPr="006A49F0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262CB5" w:rsidRPr="00B6236C" w14:paraId="08DB2CA1" w14:textId="77777777" w:rsidTr="00262CB5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838F3F8" w14:textId="654E8AD2" w:rsidR="00262CB5" w:rsidRPr="003A12D4" w:rsidRDefault="00262CB5" w:rsidP="00262CB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Test Execution Log (Tab in Excel or export from qTest)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5BF43427" w14:textId="25ECC443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179CEBF9" w:rsidR="00262CB5" w:rsidRPr="003A12D4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2158FE4F" w:rsidR="00262CB5" w:rsidRPr="006A49F0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262CB5" w:rsidRPr="00B6236C" w14:paraId="71ADAA31" w14:textId="77777777" w:rsidTr="00262CB5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B4BE4A5" w14:textId="7EB37F6D" w:rsidR="00262CB5" w:rsidRDefault="00262CB5" w:rsidP="00262CB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Resolve bugs for Customise Pizza and Modify Ads.</w:t>
            </w:r>
          </w:p>
        </w:tc>
        <w:tc>
          <w:tcPr>
            <w:tcW w:w="1349" w:type="dxa"/>
            <w:shd w:val="clear" w:color="auto" w:fill="FFFFFF"/>
          </w:tcPr>
          <w:p w14:paraId="098F64B6" w14:textId="2507CEB7" w:rsidR="00262CB5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D175AA1" w14:textId="0FBCA163" w:rsidR="00262CB5" w:rsidRPr="003A12D4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833" w:type="dxa"/>
            <w:shd w:val="clear" w:color="auto" w:fill="FFFFFF"/>
          </w:tcPr>
          <w:p w14:paraId="63FCBB63" w14:textId="493D99C6" w:rsidR="00262CB5" w:rsidRPr="006A49F0" w:rsidRDefault="00262CB5" w:rsidP="00262CB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262CB5" w:rsidRPr="00B6236C" w14:paraId="5D0B9BE6" w14:textId="77777777" w:rsidTr="00262CB5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374B5D08" w:rsidR="00262CB5" w:rsidRDefault="00262CB5" w:rsidP="003A12D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0E53226" w14:textId="6F9B63AA" w:rsidR="00262CB5" w:rsidRDefault="00262CB5" w:rsidP="003A12D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48012954" w:rsidR="00262CB5" w:rsidRDefault="00262CB5" w:rsidP="003A12D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6C48ABF" w14:textId="077253B0" w:rsidR="00262CB5" w:rsidRPr="006A49F0" w:rsidRDefault="00262CB5" w:rsidP="003A12D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DB35" w14:textId="77777777" w:rsidR="00A73362" w:rsidRDefault="00A73362">
      <w:r>
        <w:separator/>
      </w:r>
    </w:p>
  </w:endnote>
  <w:endnote w:type="continuationSeparator" w:id="0">
    <w:p w14:paraId="3FBBE045" w14:textId="77777777" w:rsidR="00A73362" w:rsidRDefault="00A7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B246F" w14:textId="77777777" w:rsidR="00A73362" w:rsidRDefault="00A73362">
      <w:r>
        <w:separator/>
      </w:r>
    </w:p>
  </w:footnote>
  <w:footnote w:type="continuationSeparator" w:id="0">
    <w:p w14:paraId="2548E773" w14:textId="77777777" w:rsidR="00A73362" w:rsidRDefault="00A73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262CB5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35pt;height:70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4"/>
  </w:num>
  <w:num w:numId="2" w16cid:durableId="119496180">
    <w:abstractNumId w:val="2"/>
  </w:num>
  <w:num w:numId="3" w16cid:durableId="853107081">
    <w:abstractNumId w:val="5"/>
  </w:num>
  <w:num w:numId="4" w16cid:durableId="352222094">
    <w:abstractNumId w:val="8"/>
  </w:num>
  <w:num w:numId="5" w16cid:durableId="1222131643">
    <w:abstractNumId w:val="0"/>
  </w:num>
  <w:num w:numId="6" w16cid:durableId="1877234195">
    <w:abstractNumId w:val="11"/>
  </w:num>
  <w:num w:numId="7" w16cid:durableId="794833985">
    <w:abstractNumId w:val="6"/>
  </w:num>
  <w:num w:numId="8" w16cid:durableId="518201847">
    <w:abstractNumId w:val="3"/>
  </w:num>
  <w:num w:numId="9" w16cid:durableId="1537809985">
    <w:abstractNumId w:val="12"/>
  </w:num>
  <w:num w:numId="10" w16cid:durableId="833882799">
    <w:abstractNumId w:val="7"/>
  </w:num>
  <w:num w:numId="11" w16cid:durableId="1385986989">
    <w:abstractNumId w:val="9"/>
  </w:num>
  <w:num w:numId="12" w16cid:durableId="1330861761">
    <w:abstractNumId w:val="10"/>
  </w:num>
  <w:num w:numId="13" w16cid:durableId="106171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0D22B8"/>
    <w:rsid w:val="001071C3"/>
    <w:rsid w:val="0011338E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C151C"/>
    <w:rsid w:val="001C7821"/>
    <w:rsid w:val="001D7DC5"/>
    <w:rsid w:val="001F3641"/>
    <w:rsid w:val="001F6B36"/>
    <w:rsid w:val="002262DC"/>
    <w:rsid w:val="00242A6F"/>
    <w:rsid w:val="00262CB5"/>
    <w:rsid w:val="002807A7"/>
    <w:rsid w:val="00286EA6"/>
    <w:rsid w:val="00292399"/>
    <w:rsid w:val="002972B4"/>
    <w:rsid w:val="002A29BE"/>
    <w:rsid w:val="002A6FDA"/>
    <w:rsid w:val="002B7C21"/>
    <w:rsid w:val="002D1660"/>
    <w:rsid w:val="00307715"/>
    <w:rsid w:val="00323CAE"/>
    <w:rsid w:val="00325E77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62C6C"/>
    <w:rsid w:val="00472A7B"/>
    <w:rsid w:val="00476A2F"/>
    <w:rsid w:val="00487540"/>
    <w:rsid w:val="00487A81"/>
    <w:rsid w:val="004C29C7"/>
    <w:rsid w:val="004D42BB"/>
    <w:rsid w:val="004D5914"/>
    <w:rsid w:val="004E7BD9"/>
    <w:rsid w:val="00527B5C"/>
    <w:rsid w:val="00530D4C"/>
    <w:rsid w:val="00532EBB"/>
    <w:rsid w:val="0053679B"/>
    <w:rsid w:val="00562A46"/>
    <w:rsid w:val="00582670"/>
    <w:rsid w:val="00590277"/>
    <w:rsid w:val="00593317"/>
    <w:rsid w:val="005A6D89"/>
    <w:rsid w:val="005C57E0"/>
    <w:rsid w:val="005E4A91"/>
    <w:rsid w:val="005E5638"/>
    <w:rsid w:val="00605CAB"/>
    <w:rsid w:val="00623671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85877"/>
    <w:rsid w:val="00792C3C"/>
    <w:rsid w:val="007A73AA"/>
    <w:rsid w:val="007C6D88"/>
    <w:rsid w:val="007E1401"/>
    <w:rsid w:val="007E66CB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4460"/>
    <w:rsid w:val="00A46471"/>
    <w:rsid w:val="00A54F37"/>
    <w:rsid w:val="00A679D7"/>
    <w:rsid w:val="00A73362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0083"/>
    <w:rsid w:val="00BD5C1B"/>
    <w:rsid w:val="00BF50F0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178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42</cp:revision>
  <cp:lastPrinted>2023-01-30T04:34:00Z</cp:lastPrinted>
  <dcterms:created xsi:type="dcterms:W3CDTF">2023-04-01T13:54:00Z</dcterms:created>
  <dcterms:modified xsi:type="dcterms:W3CDTF">2023-10-26T05:44:00Z</dcterms:modified>
  <cp:category>Rev 1.1;last template edit 3-5-05 gje</cp:category>
</cp:coreProperties>
</file>