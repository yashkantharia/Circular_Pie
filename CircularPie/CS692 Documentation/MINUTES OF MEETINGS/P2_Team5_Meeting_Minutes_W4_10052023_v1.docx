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1DFAC632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</w:t>
            </w:r>
            <w:r w:rsidR="00785877">
              <w:rPr>
                <w:i w:val="0"/>
                <w:szCs w:val="18"/>
              </w:rPr>
              <w:t>5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DCAB087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30D6BD73" w:rsidR="008404F1" w:rsidRDefault="00F57A3D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Track</w:t>
            </w:r>
            <w:r w:rsidR="00562A46">
              <w:rPr>
                <w:szCs w:val="18"/>
              </w:rPr>
              <w:t xml:space="preserve"> </w:t>
            </w:r>
            <w:r w:rsidR="00B83512">
              <w:rPr>
                <w:szCs w:val="18"/>
              </w:rPr>
              <w:t>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F287F" w:rsidRPr="00B6236C" w14:paraId="27ECE9C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1405DEE4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10DFE9FF" w14:textId="6EC4ECA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F399A3A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8503780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  <w:p w14:paraId="7394A0E2" w14:textId="7596E15A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51C00FF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077493B6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92E2AC2" w14:textId="02DCDCEE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B703FD2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B2B1D88" w14:textId="621F724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4E06AA98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53CFAF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443CB849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0C1B50D0" w14:textId="597BDF04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  <w:gridSpan w:val="2"/>
            <w:vAlign w:val="bottom"/>
          </w:tcPr>
          <w:p w14:paraId="0E5877B7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EF7EF6B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4875E8C6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2D593FD8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507B2427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260" w:type="dxa"/>
            <w:gridSpan w:val="2"/>
          </w:tcPr>
          <w:p w14:paraId="114FB0B6" w14:textId="147EAF9B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  <w:gridSpan w:val="2"/>
            <w:vAlign w:val="bottom"/>
          </w:tcPr>
          <w:p w14:paraId="5BC400B4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393AE7CC" w14:textId="487B7084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24CB98B3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F287F" w:rsidRPr="00B6236C" w14:paraId="3CAB7E72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74942873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260" w:type="dxa"/>
            <w:gridSpan w:val="2"/>
          </w:tcPr>
          <w:p w14:paraId="765261DE" w14:textId="35784BD1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181787C" w14:textId="78BD7509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EF80A2E" w14:textId="077C47FB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F287F" w:rsidRPr="00B6236C" w14:paraId="3465D9F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0F51884D" w:rsidR="00FF287F" w:rsidRPr="00400616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260" w:type="dxa"/>
            <w:gridSpan w:val="2"/>
          </w:tcPr>
          <w:p w14:paraId="28A33EB3" w14:textId="34D50901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  <w:gridSpan w:val="2"/>
            <w:vAlign w:val="bottom"/>
          </w:tcPr>
          <w:p w14:paraId="19A91B0B" w14:textId="23DA714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77F2973" w14:textId="008E59CF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F287F" w:rsidRPr="00B6236C" w14:paraId="5E3BE6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72BA873B" w14:textId="665B7150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78E2D9FB" w14:textId="436F08C0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31D157DD" w14:textId="155674E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47247F7E" w14:textId="24165B80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F287F" w:rsidRPr="00B6236C" w14:paraId="4E52BDE7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3AFA51A5" w14:textId="6FCF1720" w:rsidR="00FF287F" w:rsidRDefault="00FF287F" w:rsidP="00FF287F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01B061A" w14:textId="339071CF" w:rsidR="00FF287F" w:rsidRDefault="00785877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52375C12" w14:textId="77777777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17C5E126" w14:textId="21298DF3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D5B3025" w14:textId="52DA85A5" w:rsidR="00FF287F" w:rsidRDefault="00FF287F" w:rsidP="00FF287F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785877" w:rsidRPr="00B6236C" w14:paraId="36FABDDA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74C252D" w14:textId="2AA58477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260" w:type="dxa"/>
            <w:gridSpan w:val="2"/>
          </w:tcPr>
          <w:p w14:paraId="1F3B1C85" w14:textId="1E1EE324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C94EAD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DE7E774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C1E6BE" w14:textId="4718CFC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EBDEB5A" w14:textId="7584C26E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785877" w:rsidRPr="00B6236C" w14:paraId="713BA37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4C522C16" w14:textId="5A65897D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0772244F" w14:textId="7166C8E5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C94EAD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6FA11013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0E795C9" w14:textId="2306AAAD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F6A0482" w14:textId="441852FA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785877" w:rsidRPr="00B6236C" w14:paraId="0C13870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845B3B9" w14:textId="0F7F2518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450C79FA" w14:textId="200D1EB9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C94EAD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7ED36BD9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0AB04763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3B47FF89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785877" w:rsidRPr="00B6236C" w14:paraId="43CD9480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430D490" w14:textId="5C2760DB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260" w:type="dxa"/>
            <w:gridSpan w:val="2"/>
          </w:tcPr>
          <w:p w14:paraId="40578628" w14:textId="36C658ED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C94EAD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  <w:vAlign w:val="bottom"/>
          </w:tcPr>
          <w:p w14:paraId="1A795F7E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8C2914F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6AB1C5B4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57A3D" w:rsidRPr="00B6236C" w14:paraId="7ECD22F8" w14:textId="77777777" w:rsidTr="00F57A3D">
        <w:trPr>
          <w:cantSplit/>
        </w:trPr>
        <w:tc>
          <w:tcPr>
            <w:tcW w:w="5310" w:type="dxa"/>
            <w:gridSpan w:val="4"/>
          </w:tcPr>
          <w:p w14:paraId="40C6D10F" w14:textId="40FA892B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64F0F22" w14:textId="666D1D59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204474B" w14:textId="53EB0D2C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030BBA4D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B6236C" w14:paraId="16E46550" w14:textId="77777777" w:rsidTr="00F57A3D">
        <w:trPr>
          <w:cantSplit/>
        </w:trPr>
        <w:tc>
          <w:tcPr>
            <w:tcW w:w="5310" w:type="dxa"/>
            <w:gridSpan w:val="4"/>
          </w:tcPr>
          <w:p w14:paraId="1EC37CA8" w14:textId="73F6BCB7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C91F68C" w14:textId="5BB2A0C8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6AC3792" w14:textId="77777777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6ECF0394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03671759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F57A3D">
              <w:rPr>
                <w:sz w:val="18"/>
                <w:szCs w:val="18"/>
              </w:rPr>
              <w:t>0</w:t>
            </w:r>
            <w:r w:rsidR="00785877">
              <w:rPr>
                <w:sz w:val="18"/>
                <w:szCs w:val="18"/>
              </w:rPr>
              <w:t>6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785877" w:rsidRPr="00B6236C" w14:paraId="1F7C5817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70A23A52" w:rsidR="00785877" w:rsidRDefault="00785877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modifications to submitted documents as per the suggestions post review</w:t>
            </w:r>
          </w:p>
        </w:tc>
        <w:tc>
          <w:tcPr>
            <w:tcW w:w="1349" w:type="dxa"/>
            <w:shd w:val="clear" w:color="auto" w:fill="FFFFFF"/>
          </w:tcPr>
          <w:p w14:paraId="5BD772BD" w14:textId="3BDB3454" w:rsidR="00785877" w:rsidRDefault="00785877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744A2C1" w14:textId="77777777" w:rsidR="00785877" w:rsidRDefault="00785877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3599B97" w14:textId="6B179CD5" w:rsidR="00785877" w:rsidRDefault="00785877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107547F8" w:rsidR="00785877" w:rsidRDefault="00785877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785877" w:rsidRPr="00B6236C" w14:paraId="1982BBD3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34E5318C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Plan to complete unfished tasks</w:t>
            </w:r>
          </w:p>
        </w:tc>
        <w:tc>
          <w:tcPr>
            <w:tcW w:w="1349" w:type="dxa"/>
            <w:shd w:val="clear" w:color="auto" w:fill="FFFFFF"/>
          </w:tcPr>
          <w:p w14:paraId="06EAFE0C" w14:textId="34F9EE3F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B20B811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0020C743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239BA014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6A49F0">
              <w:rPr>
                <w:szCs w:val="18"/>
              </w:rPr>
              <w:t>NA</w:t>
            </w:r>
          </w:p>
        </w:tc>
      </w:tr>
      <w:tr w:rsidR="00785877" w:rsidRPr="00B6236C" w14:paraId="732915E5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41F2C9B9" w:rsidR="00785877" w:rsidRDefault="00785877" w:rsidP="00785877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Distribute new tasks for current week’s deliverables</w:t>
            </w:r>
          </w:p>
        </w:tc>
        <w:tc>
          <w:tcPr>
            <w:tcW w:w="1349" w:type="dxa"/>
            <w:shd w:val="clear" w:color="auto" w:fill="FFFFFF"/>
          </w:tcPr>
          <w:p w14:paraId="2086459C" w14:textId="6E32A821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1424056" w14:textId="77777777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5A29448B" w14:textId="1AC9ADF5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01233779" w:rsidR="00785877" w:rsidRDefault="00785877" w:rsidP="00785877">
            <w:pPr>
              <w:pStyle w:val="CovFormText"/>
              <w:keepNext/>
              <w:keepLines/>
              <w:rPr>
                <w:szCs w:val="18"/>
              </w:rPr>
            </w:pPr>
            <w:r w:rsidRPr="006A49F0">
              <w:rPr>
                <w:szCs w:val="18"/>
              </w:rPr>
              <w:t>NA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3F79" w14:textId="77777777" w:rsidR="004D5914" w:rsidRDefault="004D5914">
      <w:r>
        <w:separator/>
      </w:r>
    </w:p>
  </w:endnote>
  <w:endnote w:type="continuationSeparator" w:id="0">
    <w:p w14:paraId="413E5A8A" w14:textId="77777777" w:rsidR="004D5914" w:rsidRDefault="004D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7D74" w14:textId="77777777" w:rsidR="004D5914" w:rsidRDefault="004D5914">
      <w:r>
        <w:separator/>
      </w:r>
    </w:p>
  </w:footnote>
  <w:footnote w:type="continuationSeparator" w:id="0">
    <w:p w14:paraId="45E8C9C8" w14:textId="77777777" w:rsidR="004D5914" w:rsidRDefault="004D5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78587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F50F0"/>
    <w:rsid w:val="00C0675F"/>
    <w:rsid w:val="00C20D06"/>
    <w:rsid w:val="00C219E6"/>
    <w:rsid w:val="00C53ACF"/>
    <w:rsid w:val="00C6291B"/>
    <w:rsid w:val="00C7780A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105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31</cp:revision>
  <cp:lastPrinted>2023-01-30T04:34:00Z</cp:lastPrinted>
  <dcterms:created xsi:type="dcterms:W3CDTF">2023-04-01T13:54:00Z</dcterms:created>
  <dcterms:modified xsi:type="dcterms:W3CDTF">2023-10-07T18:16:00Z</dcterms:modified>
  <cp:category>Rev 1.1;last template edit 3-5-05 gje</cp:category>
</cp:coreProperties>
</file>