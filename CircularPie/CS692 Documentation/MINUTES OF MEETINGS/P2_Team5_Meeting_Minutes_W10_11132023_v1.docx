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2DE05995" w:rsidR="004266D5" w:rsidRPr="00B6236C" w:rsidRDefault="007E64C9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11-</w:t>
            </w:r>
            <w:r w:rsidR="00043397">
              <w:rPr>
                <w:i w:val="0"/>
                <w:szCs w:val="18"/>
              </w:rPr>
              <w:t>1</w:t>
            </w:r>
            <w:r w:rsidR="000F727B">
              <w:rPr>
                <w:i w:val="0"/>
                <w:szCs w:val="18"/>
              </w:rPr>
              <w:t>3</w:t>
            </w:r>
            <w:r w:rsidR="000042F1">
              <w:rPr>
                <w:i w:val="0"/>
                <w:szCs w:val="18"/>
              </w:rPr>
              <w:t>-2023</w:t>
            </w:r>
            <w:r w:rsidR="00F55401">
              <w:rPr>
                <w:i w:val="0"/>
                <w:szCs w:val="18"/>
              </w:rPr>
              <w:t xml:space="preserve"> 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1D1F2565" w:rsidR="004266D5" w:rsidRPr="00B6236C" w:rsidRDefault="00562A4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</w:t>
            </w:r>
            <w:r w:rsidR="0064002F">
              <w:rPr>
                <w:i w:val="0"/>
                <w:szCs w:val="18"/>
              </w:rPr>
              <w:t>9</w:t>
            </w:r>
            <w:r w:rsidR="00605CAB">
              <w:rPr>
                <w:i w:val="0"/>
                <w:szCs w:val="18"/>
              </w:rPr>
              <w:t>:</w:t>
            </w:r>
            <w:r w:rsidR="0064002F">
              <w:rPr>
                <w:i w:val="0"/>
                <w:szCs w:val="18"/>
              </w:rPr>
              <w:t>0</w:t>
            </w:r>
            <w:r w:rsidR="002A29BE">
              <w:rPr>
                <w:i w:val="0"/>
                <w:szCs w:val="18"/>
              </w:rPr>
              <w:t>0</w:t>
            </w:r>
            <w:r w:rsidR="00F5072B">
              <w:rPr>
                <w:i w:val="0"/>
                <w:szCs w:val="18"/>
              </w:rPr>
              <w:t xml:space="preserve"> </w:t>
            </w:r>
            <w:r w:rsidR="00EA3C74">
              <w:rPr>
                <w:i w:val="0"/>
                <w:szCs w:val="18"/>
              </w:rPr>
              <w:t>9</w:t>
            </w:r>
            <w:r w:rsidR="009B7FBF">
              <w:rPr>
                <w:i w:val="0"/>
                <w:szCs w:val="18"/>
              </w:rPr>
              <w:t xml:space="preserve">M to </w:t>
            </w:r>
            <w:r w:rsidR="0064002F">
              <w:rPr>
                <w:i w:val="0"/>
                <w:szCs w:val="18"/>
              </w:rPr>
              <w:t>10</w:t>
            </w:r>
            <w:r w:rsidR="007E1401">
              <w:rPr>
                <w:i w:val="0"/>
                <w:szCs w:val="18"/>
              </w:rPr>
              <w:t>:</w:t>
            </w:r>
            <w:r w:rsidR="0064002F">
              <w:rPr>
                <w:i w:val="0"/>
                <w:szCs w:val="18"/>
              </w:rPr>
              <w:t>00</w:t>
            </w:r>
            <w:r w:rsidR="009B7FBF">
              <w:rPr>
                <w:i w:val="0"/>
                <w:szCs w:val="18"/>
              </w:rPr>
              <w:t xml:space="preserve"> </w:t>
            </w:r>
            <w:r w:rsidR="00EA3C74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092E190E" w:rsidR="004266D5" w:rsidRPr="00B6236C" w:rsidRDefault="00F3335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2B7C21">
        <w:trPr>
          <w:cantSplit/>
          <w:trHeight w:val="578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768C264F" w14:textId="6F79F177" w:rsidR="009541A5" w:rsidRDefault="00557B70" w:rsidP="009541A5">
            <w:pPr>
              <w:pStyle w:val="CovFormText"/>
              <w:numPr>
                <w:ilvl w:val="0"/>
                <w:numId w:val="12"/>
              </w:numPr>
              <w:rPr>
                <w:szCs w:val="18"/>
              </w:rPr>
            </w:pPr>
            <w:r>
              <w:rPr>
                <w:szCs w:val="18"/>
              </w:rPr>
              <w:t>Check progress for exisiting tasks</w:t>
            </w:r>
            <w:r w:rsidR="00D47B69">
              <w:rPr>
                <w:szCs w:val="18"/>
              </w:rPr>
              <w:t xml:space="preserve"> </w:t>
            </w:r>
          </w:p>
          <w:p w14:paraId="23002D5F" w14:textId="3C2AC1B2" w:rsidR="001C725C" w:rsidRPr="009541A5" w:rsidRDefault="00B83512" w:rsidP="009541A5">
            <w:pPr>
              <w:pStyle w:val="CovFormText"/>
              <w:numPr>
                <w:ilvl w:val="0"/>
                <w:numId w:val="12"/>
              </w:numPr>
              <w:rPr>
                <w:szCs w:val="18"/>
              </w:rPr>
            </w:pPr>
            <w:r w:rsidRPr="009541A5">
              <w:rPr>
                <w:szCs w:val="18"/>
              </w:rPr>
              <w:t>Discussions on que</w:t>
            </w:r>
            <w:r w:rsidR="00483ACB" w:rsidRPr="009541A5">
              <w:rPr>
                <w:szCs w:val="18"/>
              </w:rPr>
              <w:t>ri</w:t>
            </w:r>
            <w:r w:rsidRPr="009541A5">
              <w:rPr>
                <w:szCs w:val="18"/>
              </w:rPr>
              <w:t>es if needed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2B7C21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341FB89C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7CE2B3D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7BA30BC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453BF1A6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002EA8" w:rsidRPr="00B6236C" w14:paraId="19BE7DB2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55D296" w14:textId="02B7078B" w:rsidR="00002EA8" w:rsidRPr="009B7FBF" w:rsidRDefault="00002EA8" w:rsidP="00002EA8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47C878E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8691BDD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35EDFD9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95"/>
        <w:gridCol w:w="1165"/>
        <w:gridCol w:w="545"/>
        <w:gridCol w:w="1255"/>
        <w:gridCol w:w="1710"/>
      </w:tblGrid>
      <w:tr w:rsidR="001C7821" w:rsidRPr="00B6236C" w14:paraId="59C4DE36" w14:textId="77777777" w:rsidTr="000F727B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0F727B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gridSpan w:val="2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gridSpan w:val="2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0F727B" w:rsidRPr="00B6236C" w14:paraId="2E0526B2" w14:textId="77777777" w:rsidTr="000F727B">
        <w:trPr>
          <w:cantSplit/>
        </w:trPr>
        <w:tc>
          <w:tcPr>
            <w:tcW w:w="5310" w:type="dxa"/>
            <w:gridSpan w:val="4"/>
            <w:vAlign w:val="bottom"/>
          </w:tcPr>
          <w:p w14:paraId="2DE10AB5" w14:textId="4B63E634" w:rsidR="000F727B" w:rsidRDefault="000F727B" w:rsidP="000E201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R2: I3: Git repository info in PP Slides</w:t>
            </w:r>
          </w:p>
        </w:tc>
        <w:tc>
          <w:tcPr>
            <w:tcW w:w="1260" w:type="dxa"/>
            <w:gridSpan w:val="2"/>
          </w:tcPr>
          <w:p w14:paraId="2D647E73" w14:textId="112F1FBA" w:rsidR="000F727B" w:rsidRPr="002E0434" w:rsidRDefault="000F727B" w:rsidP="000E20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40</w:t>
            </w:r>
          </w:p>
        </w:tc>
        <w:tc>
          <w:tcPr>
            <w:tcW w:w="1800" w:type="dxa"/>
            <w:gridSpan w:val="2"/>
          </w:tcPr>
          <w:p w14:paraId="0353BA34" w14:textId="669A6660" w:rsidR="000F727B" w:rsidRDefault="000F727B" w:rsidP="000E2012">
            <w:pPr>
              <w:pStyle w:val="CovFormText"/>
              <w:keepNext/>
              <w:keepLines/>
              <w:rPr>
                <w:szCs w:val="18"/>
              </w:rPr>
            </w:pPr>
            <w:r w:rsidRPr="004A37CC">
              <w:t>Yash Kantharia</w:t>
            </w:r>
          </w:p>
        </w:tc>
        <w:tc>
          <w:tcPr>
            <w:tcW w:w="1710" w:type="dxa"/>
            <w:vAlign w:val="bottom"/>
          </w:tcPr>
          <w:p w14:paraId="3E1B07C0" w14:textId="28D5B99D" w:rsidR="000F727B" w:rsidRDefault="000F727B" w:rsidP="000E20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0F727B" w:rsidRPr="00B6236C" w14:paraId="4B29F5F2" w14:textId="77777777" w:rsidTr="000F727B">
        <w:trPr>
          <w:cantSplit/>
        </w:trPr>
        <w:tc>
          <w:tcPr>
            <w:tcW w:w="5310" w:type="dxa"/>
            <w:gridSpan w:val="4"/>
            <w:vAlign w:val="bottom"/>
          </w:tcPr>
          <w:p w14:paraId="16AA5242" w14:textId="3DE60599" w:rsidR="000F727B" w:rsidRDefault="000F727B" w:rsidP="000E201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R2: Road Map (includes I3, I4 iterations)</w:t>
            </w:r>
          </w:p>
        </w:tc>
        <w:tc>
          <w:tcPr>
            <w:tcW w:w="1260" w:type="dxa"/>
            <w:gridSpan w:val="2"/>
          </w:tcPr>
          <w:p w14:paraId="1F226E6B" w14:textId="6E89668A" w:rsidR="000F727B" w:rsidRPr="002E0434" w:rsidRDefault="000F727B" w:rsidP="000E20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40</w:t>
            </w:r>
          </w:p>
        </w:tc>
        <w:tc>
          <w:tcPr>
            <w:tcW w:w="1800" w:type="dxa"/>
            <w:gridSpan w:val="2"/>
          </w:tcPr>
          <w:p w14:paraId="06F2BA71" w14:textId="48D21294" w:rsidR="000F727B" w:rsidRDefault="000F727B" w:rsidP="000E2012">
            <w:pPr>
              <w:pStyle w:val="CovFormText"/>
              <w:keepNext/>
              <w:keepLines/>
              <w:rPr>
                <w:szCs w:val="18"/>
              </w:rPr>
            </w:pPr>
            <w:r w:rsidRPr="004A37CC">
              <w:t>Yash Kantharia</w:t>
            </w:r>
          </w:p>
        </w:tc>
        <w:tc>
          <w:tcPr>
            <w:tcW w:w="1710" w:type="dxa"/>
            <w:vAlign w:val="bottom"/>
          </w:tcPr>
          <w:p w14:paraId="28E7440A" w14:textId="3E1F8923" w:rsidR="000F727B" w:rsidRDefault="000F727B" w:rsidP="000E20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0F727B" w:rsidRPr="00B6236C" w14:paraId="27ECE9C6" w14:textId="77777777" w:rsidTr="000F727B">
        <w:trPr>
          <w:cantSplit/>
        </w:trPr>
        <w:tc>
          <w:tcPr>
            <w:tcW w:w="5310" w:type="dxa"/>
            <w:gridSpan w:val="4"/>
            <w:vAlign w:val="bottom"/>
          </w:tcPr>
          <w:p w14:paraId="5CF3D284" w14:textId="67AD90ED" w:rsidR="000F727B" w:rsidRPr="009541A5" w:rsidRDefault="000F727B" w:rsidP="000F727B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Jira: Complete Sprint 3</w:t>
            </w:r>
          </w:p>
        </w:tc>
        <w:tc>
          <w:tcPr>
            <w:tcW w:w="1260" w:type="dxa"/>
            <w:gridSpan w:val="2"/>
          </w:tcPr>
          <w:p w14:paraId="10DFE9FF" w14:textId="27907A8C" w:rsidR="000F727B" w:rsidRDefault="000F727B" w:rsidP="000F727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40</w:t>
            </w:r>
          </w:p>
        </w:tc>
        <w:tc>
          <w:tcPr>
            <w:tcW w:w="1800" w:type="dxa"/>
            <w:gridSpan w:val="2"/>
          </w:tcPr>
          <w:p w14:paraId="79209F85" w14:textId="38945EEE" w:rsidR="000F727B" w:rsidRDefault="000F727B" w:rsidP="000F727B">
            <w:pPr>
              <w:pStyle w:val="CovFormText"/>
              <w:keepNext/>
              <w:keepLines/>
              <w:rPr>
                <w:szCs w:val="18"/>
              </w:rPr>
            </w:pPr>
            <w:r w:rsidRPr="004A37CC">
              <w:t>Yash Kantharia</w:t>
            </w:r>
          </w:p>
        </w:tc>
        <w:tc>
          <w:tcPr>
            <w:tcW w:w="1710" w:type="dxa"/>
            <w:vAlign w:val="bottom"/>
          </w:tcPr>
          <w:p w14:paraId="7394A0E2" w14:textId="45A1AFC0" w:rsidR="000F727B" w:rsidRDefault="000F727B" w:rsidP="000F727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0F727B" w:rsidRPr="00B6236C" w14:paraId="1CBDD957" w14:textId="77777777" w:rsidTr="000F727B">
        <w:trPr>
          <w:cantSplit/>
        </w:trPr>
        <w:tc>
          <w:tcPr>
            <w:tcW w:w="5310" w:type="dxa"/>
            <w:gridSpan w:val="4"/>
            <w:vAlign w:val="bottom"/>
          </w:tcPr>
          <w:p w14:paraId="25F248E7" w14:textId="4229DAB8" w:rsidR="000F727B" w:rsidRPr="009541A5" w:rsidRDefault="000F727B" w:rsidP="000F727B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R2: I3: Complete Jenkins Progress Report (I3 progress) </w:t>
            </w:r>
            <w:r w:rsidRPr="002A365A">
              <w:rPr>
                <w:rFonts w:ascii="Calibri" w:hAnsi="Calibri" w:cs="Calibri"/>
                <w:sz w:val="22"/>
                <w:szCs w:val="22"/>
              </w:rPr>
              <w:t>for user stories 03.03 Add Special Instructions and 05.02 Update Order Status</w:t>
            </w:r>
          </w:p>
        </w:tc>
        <w:tc>
          <w:tcPr>
            <w:tcW w:w="1260" w:type="dxa"/>
            <w:gridSpan w:val="2"/>
          </w:tcPr>
          <w:p w14:paraId="5AE3938B" w14:textId="74B59363" w:rsidR="000F727B" w:rsidRDefault="000F727B" w:rsidP="000F727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40</w:t>
            </w:r>
          </w:p>
        </w:tc>
        <w:tc>
          <w:tcPr>
            <w:tcW w:w="1800" w:type="dxa"/>
            <w:gridSpan w:val="2"/>
          </w:tcPr>
          <w:p w14:paraId="67A01C3A" w14:textId="6F4B578F" w:rsidR="000F727B" w:rsidRDefault="000F727B" w:rsidP="000F727B">
            <w:pPr>
              <w:pStyle w:val="CovFormText"/>
              <w:keepNext/>
              <w:keepLines/>
              <w:rPr>
                <w:szCs w:val="18"/>
              </w:rPr>
            </w:pPr>
            <w:r w:rsidRPr="004A37CC">
              <w:t>Poonam Adtani</w:t>
            </w:r>
          </w:p>
        </w:tc>
        <w:tc>
          <w:tcPr>
            <w:tcW w:w="1710" w:type="dxa"/>
            <w:vAlign w:val="bottom"/>
          </w:tcPr>
          <w:p w14:paraId="7D95AB8D" w14:textId="77777777" w:rsidR="000F727B" w:rsidRDefault="000F727B" w:rsidP="000F727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  <w:p w14:paraId="0467CA05" w14:textId="386B0B1A" w:rsidR="000F727B" w:rsidRDefault="000F727B" w:rsidP="000F727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F727B" w:rsidRPr="00B6236C" w14:paraId="2B499C63" w14:textId="77777777" w:rsidTr="000F727B">
        <w:trPr>
          <w:cantSplit/>
        </w:trPr>
        <w:tc>
          <w:tcPr>
            <w:tcW w:w="5310" w:type="dxa"/>
            <w:gridSpan w:val="4"/>
            <w:vAlign w:val="bottom"/>
          </w:tcPr>
          <w:p w14:paraId="3A47A8EF" w14:textId="32967087" w:rsidR="000F727B" w:rsidRPr="009541A5" w:rsidRDefault="000F727B" w:rsidP="000F727B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R2: I3: Use-Case Diagrams </w:t>
            </w:r>
            <w:r w:rsidRPr="002A365A">
              <w:rPr>
                <w:rFonts w:ascii="Calibri" w:hAnsi="Calibri" w:cs="Calibri"/>
                <w:sz w:val="22"/>
                <w:szCs w:val="22"/>
              </w:rPr>
              <w:t>for user stories 03.03 Add Special Instructions and 05.02 Update Order Status</w:t>
            </w:r>
          </w:p>
        </w:tc>
        <w:tc>
          <w:tcPr>
            <w:tcW w:w="1260" w:type="dxa"/>
            <w:gridSpan w:val="2"/>
          </w:tcPr>
          <w:p w14:paraId="6A28B9DB" w14:textId="33B494EB" w:rsidR="000F727B" w:rsidRDefault="000F727B" w:rsidP="000F727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40</w:t>
            </w:r>
          </w:p>
        </w:tc>
        <w:tc>
          <w:tcPr>
            <w:tcW w:w="1800" w:type="dxa"/>
            <w:gridSpan w:val="2"/>
          </w:tcPr>
          <w:p w14:paraId="376EE904" w14:textId="730396F6" w:rsidR="000F727B" w:rsidRDefault="000F727B" w:rsidP="000F727B">
            <w:pPr>
              <w:pStyle w:val="CovFormText"/>
              <w:keepNext/>
              <w:keepLines/>
              <w:rPr>
                <w:szCs w:val="18"/>
              </w:rPr>
            </w:pPr>
            <w:r w:rsidRPr="004A37CC">
              <w:t>Sarvesh Desai</w:t>
            </w:r>
          </w:p>
        </w:tc>
        <w:tc>
          <w:tcPr>
            <w:tcW w:w="1710" w:type="dxa"/>
            <w:vAlign w:val="bottom"/>
          </w:tcPr>
          <w:p w14:paraId="34EE0BDB" w14:textId="3DD3E1DC" w:rsidR="000F727B" w:rsidRDefault="000F727B" w:rsidP="000F727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0F727B" w:rsidRPr="00B6236C" w14:paraId="5E52BDEE" w14:textId="77777777" w:rsidTr="000F727B">
        <w:trPr>
          <w:cantSplit/>
        </w:trPr>
        <w:tc>
          <w:tcPr>
            <w:tcW w:w="5310" w:type="dxa"/>
            <w:gridSpan w:val="4"/>
            <w:vAlign w:val="bottom"/>
          </w:tcPr>
          <w:p w14:paraId="420154E9" w14:textId="1E39ACEE" w:rsidR="000F727B" w:rsidRPr="009541A5" w:rsidRDefault="000F727B" w:rsidP="000F727B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R2: I3: Use-Case Specifications </w:t>
            </w:r>
            <w:r w:rsidRPr="002A365A">
              <w:rPr>
                <w:rFonts w:ascii="Calibri" w:hAnsi="Calibri" w:cs="Calibri"/>
                <w:sz w:val="22"/>
                <w:szCs w:val="22"/>
              </w:rPr>
              <w:t>for user stories 03.03 Add Special Instructions and 05.02 Update Order Status</w:t>
            </w:r>
          </w:p>
        </w:tc>
        <w:tc>
          <w:tcPr>
            <w:tcW w:w="1260" w:type="dxa"/>
            <w:gridSpan w:val="2"/>
          </w:tcPr>
          <w:p w14:paraId="48234B68" w14:textId="4E8F49F1" w:rsidR="000F727B" w:rsidRDefault="000F727B" w:rsidP="000F727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40</w:t>
            </w:r>
          </w:p>
        </w:tc>
        <w:tc>
          <w:tcPr>
            <w:tcW w:w="1800" w:type="dxa"/>
            <w:gridSpan w:val="2"/>
          </w:tcPr>
          <w:p w14:paraId="0D10A9AE" w14:textId="31843C84" w:rsidR="000F727B" w:rsidRDefault="000F727B" w:rsidP="000F727B">
            <w:pPr>
              <w:pStyle w:val="CovFormText"/>
              <w:keepNext/>
              <w:keepLines/>
              <w:rPr>
                <w:szCs w:val="18"/>
              </w:rPr>
            </w:pPr>
            <w:r w:rsidRPr="004A37CC">
              <w:t>Alan Parmar</w:t>
            </w:r>
          </w:p>
        </w:tc>
        <w:tc>
          <w:tcPr>
            <w:tcW w:w="1710" w:type="dxa"/>
            <w:vAlign w:val="bottom"/>
          </w:tcPr>
          <w:p w14:paraId="534A23F8" w14:textId="39125A76" w:rsidR="000F727B" w:rsidRDefault="000F727B" w:rsidP="000F727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0F727B" w:rsidRPr="00B6236C" w14:paraId="323543C5" w14:textId="77777777" w:rsidTr="000F727B">
        <w:trPr>
          <w:cantSplit/>
        </w:trPr>
        <w:tc>
          <w:tcPr>
            <w:tcW w:w="5310" w:type="dxa"/>
            <w:gridSpan w:val="4"/>
            <w:vAlign w:val="bottom"/>
          </w:tcPr>
          <w:p w14:paraId="736B1780" w14:textId="7ED9E877" w:rsidR="000F727B" w:rsidRPr="009541A5" w:rsidRDefault="000F727B" w:rsidP="000F727B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R2: I3: Functional Tests </w:t>
            </w:r>
            <w:r w:rsidRPr="002A365A">
              <w:rPr>
                <w:rFonts w:ascii="Calibri" w:hAnsi="Calibri" w:cs="Calibri"/>
                <w:sz w:val="22"/>
                <w:szCs w:val="22"/>
              </w:rPr>
              <w:t>for user stories 03.03 Add Special Instructions and 05.02 Update Order Status</w:t>
            </w:r>
          </w:p>
        </w:tc>
        <w:tc>
          <w:tcPr>
            <w:tcW w:w="1260" w:type="dxa"/>
            <w:gridSpan w:val="2"/>
          </w:tcPr>
          <w:p w14:paraId="6E717971" w14:textId="1B539161" w:rsidR="000F727B" w:rsidRDefault="000F727B" w:rsidP="000F727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40</w:t>
            </w:r>
          </w:p>
        </w:tc>
        <w:tc>
          <w:tcPr>
            <w:tcW w:w="1800" w:type="dxa"/>
            <w:gridSpan w:val="2"/>
          </w:tcPr>
          <w:p w14:paraId="124CCC47" w14:textId="57EEDD00" w:rsidR="000F727B" w:rsidRDefault="000F727B" w:rsidP="000F727B">
            <w:pPr>
              <w:pStyle w:val="CovFormText"/>
              <w:keepNext/>
              <w:keepLines/>
              <w:spacing w:before="0"/>
              <w:rPr>
                <w:szCs w:val="18"/>
              </w:rPr>
            </w:pPr>
            <w:r w:rsidRPr="004A37CC">
              <w:t>Tharun Reddy</w:t>
            </w:r>
          </w:p>
        </w:tc>
        <w:tc>
          <w:tcPr>
            <w:tcW w:w="1710" w:type="dxa"/>
            <w:vAlign w:val="bottom"/>
          </w:tcPr>
          <w:p w14:paraId="27458CBF" w14:textId="1F7D0FDD" w:rsidR="000F727B" w:rsidRDefault="000F727B" w:rsidP="000F727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0F727B" w:rsidRPr="00B6236C" w14:paraId="45AE6E72" w14:textId="77777777" w:rsidTr="000F727B">
        <w:trPr>
          <w:cantSplit/>
        </w:trPr>
        <w:tc>
          <w:tcPr>
            <w:tcW w:w="5310" w:type="dxa"/>
            <w:gridSpan w:val="4"/>
            <w:vAlign w:val="bottom"/>
          </w:tcPr>
          <w:p w14:paraId="4075A1E0" w14:textId="08A82C88" w:rsidR="000F727B" w:rsidRPr="009541A5" w:rsidRDefault="000F727B" w:rsidP="000F727B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R2: I3: Test Execution Log </w:t>
            </w:r>
            <w:r w:rsidRPr="002A365A">
              <w:rPr>
                <w:rFonts w:ascii="Calibri" w:hAnsi="Calibri" w:cs="Calibri"/>
                <w:sz w:val="22"/>
                <w:szCs w:val="22"/>
              </w:rPr>
              <w:t>for user stories 03.03 Add Special Instructions and 05.02 Update Order Status</w:t>
            </w:r>
          </w:p>
        </w:tc>
        <w:tc>
          <w:tcPr>
            <w:tcW w:w="1260" w:type="dxa"/>
            <w:gridSpan w:val="2"/>
          </w:tcPr>
          <w:p w14:paraId="7BCFE8E3" w14:textId="26FDD7DC" w:rsidR="000F727B" w:rsidRDefault="000F727B" w:rsidP="000F727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40</w:t>
            </w:r>
          </w:p>
        </w:tc>
        <w:tc>
          <w:tcPr>
            <w:tcW w:w="1800" w:type="dxa"/>
            <w:gridSpan w:val="2"/>
          </w:tcPr>
          <w:p w14:paraId="7226367C" w14:textId="31461B68" w:rsidR="000F727B" w:rsidRDefault="000F727B" w:rsidP="000F727B">
            <w:pPr>
              <w:pStyle w:val="CovFormText"/>
              <w:keepNext/>
              <w:keepLines/>
              <w:rPr>
                <w:szCs w:val="18"/>
              </w:rPr>
            </w:pPr>
            <w:r w:rsidRPr="004A37CC">
              <w:t>Alan Parmar</w:t>
            </w:r>
          </w:p>
        </w:tc>
        <w:tc>
          <w:tcPr>
            <w:tcW w:w="1710" w:type="dxa"/>
            <w:vAlign w:val="bottom"/>
          </w:tcPr>
          <w:p w14:paraId="3F053426" w14:textId="437FF059" w:rsidR="000F727B" w:rsidRDefault="000F727B" w:rsidP="000F727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0F727B" w:rsidRPr="00B6236C" w14:paraId="3A984E42" w14:textId="77777777" w:rsidTr="000F727B">
        <w:trPr>
          <w:cantSplit/>
        </w:trPr>
        <w:tc>
          <w:tcPr>
            <w:tcW w:w="5310" w:type="dxa"/>
            <w:gridSpan w:val="4"/>
            <w:vAlign w:val="bottom"/>
          </w:tcPr>
          <w:p w14:paraId="4FCFE0AF" w14:textId="5AC1C500" w:rsidR="000F727B" w:rsidRPr="009541A5" w:rsidRDefault="000F727B" w:rsidP="000F727B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R2: List of Tasks for I3 - updated progress </w:t>
            </w:r>
            <w:r w:rsidRPr="002A365A">
              <w:rPr>
                <w:rFonts w:ascii="Calibri" w:hAnsi="Calibri" w:cs="Calibri"/>
                <w:sz w:val="22"/>
                <w:szCs w:val="22"/>
              </w:rPr>
              <w:t>for user stories 03.03 Add Special Instructions and 05.02 Update Order Status</w:t>
            </w:r>
          </w:p>
        </w:tc>
        <w:tc>
          <w:tcPr>
            <w:tcW w:w="1260" w:type="dxa"/>
            <w:gridSpan w:val="2"/>
          </w:tcPr>
          <w:p w14:paraId="74EB682C" w14:textId="2354C3C3" w:rsidR="000F727B" w:rsidRDefault="000F727B" w:rsidP="000F727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40</w:t>
            </w:r>
          </w:p>
        </w:tc>
        <w:tc>
          <w:tcPr>
            <w:tcW w:w="1800" w:type="dxa"/>
            <w:gridSpan w:val="2"/>
          </w:tcPr>
          <w:p w14:paraId="06084E95" w14:textId="02C2B660" w:rsidR="000F727B" w:rsidRDefault="000F727B" w:rsidP="000F727B">
            <w:pPr>
              <w:pStyle w:val="CovFormText"/>
              <w:keepNext/>
              <w:keepLines/>
              <w:rPr>
                <w:szCs w:val="18"/>
              </w:rPr>
            </w:pPr>
            <w:r w:rsidRPr="004A37CC">
              <w:t>Maneesha Narahari</w:t>
            </w:r>
          </w:p>
        </w:tc>
        <w:tc>
          <w:tcPr>
            <w:tcW w:w="1710" w:type="dxa"/>
          </w:tcPr>
          <w:p w14:paraId="07BB6181" w14:textId="2E1DF640" w:rsidR="000F727B" w:rsidRDefault="000F727B" w:rsidP="000F727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</w:tr>
      <w:tr w:rsidR="000F727B" w:rsidRPr="00B6236C" w14:paraId="38FDF256" w14:textId="77777777" w:rsidTr="000F727B">
        <w:trPr>
          <w:cantSplit/>
        </w:trPr>
        <w:tc>
          <w:tcPr>
            <w:tcW w:w="5310" w:type="dxa"/>
            <w:gridSpan w:val="4"/>
            <w:vAlign w:val="bottom"/>
          </w:tcPr>
          <w:p w14:paraId="7F847067" w14:textId="240A7591" w:rsidR="000F727B" w:rsidRPr="009541A5" w:rsidRDefault="000F727B" w:rsidP="000F727B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R2: I3: Retrospective Report</w:t>
            </w:r>
          </w:p>
        </w:tc>
        <w:tc>
          <w:tcPr>
            <w:tcW w:w="1260" w:type="dxa"/>
            <w:gridSpan w:val="2"/>
          </w:tcPr>
          <w:p w14:paraId="16D9179C" w14:textId="678FE283" w:rsidR="000F727B" w:rsidRDefault="000F727B" w:rsidP="000F727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40</w:t>
            </w:r>
          </w:p>
        </w:tc>
        <w:tc>
          <w:tcPr>
            <w:tcW w:w="1800" w:type="dxa"/>
            <w:gridSpan w:val="2"/>
          </w:tcPr>
          <w:p w14:paraId="216B6D5A" w14:textId="731AAACF" w:rsidR="000F727B" w:rsidRDefault="000F727B" w:rsidP="000F727B">
            <w:pPr>
              <w:pStyle w:val="CovFormText"/>
              <w:keepNext/>
              <w:keepLines/>
              <w:rPr>
                <w:szCs w:val="18"/>
              </w:rPr>
            </w:pPr>
            <w:r w:rsidRPr="004A37CC">
              <w:t>Saichand Reddy</w:t>
            </w:r>
          </w:p>
        </w:tc>
        <w:tc>
          <w:tcPr>
            <w:tcW w:w="1710" w:type="dxa"/>
            <w:vAlign w:val="bottom"/>
          </w:tcPr>
          <w:p w14:paraId="314ED995" w14:textId="63DFDF10" w:rsidR="000F727B" w:rsidRDefault="000F727B" w:rsidP="000F727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0F727B" w:rsidRPr="00B6236C" w14:paraId="604E0B84" w14:textId="77777777" w:rsidTr="000F727B">
        <w:trPr>
          <w:cantSplit/>
        </w:trPr>
        <w:tc>
          <w:tcPr>
            <w:tcW w:w="5310" w:type="dxa"/>
            <w:gridSpan w:val="4"/>
            <w:vAlign w:val="bottom"/>
          </w:tcPr>
          <w:p w14:paraId="0146927B" w14:textId="1E7D5875" w:rsidR="000F727B" w:rsidRPr="009541A5" w:rsidRDefault="000F727B" w:rsidP="000F727B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0B6E25DE" w14:textId="49B74CB5" w:rsidR="000F727B" w:rsidRDefault="000F727B" w:rsidP="000F727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</w:tcPr>
          <w:p w14:paraId="1BAF7D6F" w14:textId="18068B2E" w:rsidR="000F727B" w:rsidRDefault="000F727B" w:rsidP="000F727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366BCAC0" w14:textId="4E162BDE" w:rsidR="000F727B" w:rsidRDefault="000F727B" w:rsidP="000F727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F727B" w:rsidRPr="00B6236C" w14:paraId="2FFD8738" w14:textId="77777777" w:rsidTr="000F727B">
        <w:trPr>
          <w:cantSplit/>
        </w:trPr>
        <w:tc>
          <w:tcPr>
            <w:tcW w:w="5310" w:type="dxa"/>
            <w:gridSpan w:val="4"/>
            <w:vAlign w:val="bottom"/>
          </w:tcPr>
          <w:p w14:paraId="2D1CAE5B" w14:textId="439DBA6A" w:rsidR="000F727B" w:rsidRPr="009541A5" w:rsidRDefault="000F727B" w:rsidP="000F727B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4059A603" w14:textId="15055B63" w:rsidR="000F727B" w:rsidRDefault="000F727B" w:rsidP="000F727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</w:tcPr>
          <w:p w14:paraId="4A428978" w14:textId="098FA781" w:rsidR="000F727B" w:rsidRDefault="000F727B" w:rsidP="000F727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75A0AC43" w14:textId="6719BEBA" w:rsidR="000F727B" w:rsidRDefault="000F727B" w:rsidP="000F727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F727B" w:rsidRPr="00B6236C" w14:paraId="42F1F1D9" w14:textId="77777777" w:rsidTr="000F727B">
        <w:trPr>
          <w:cantSplit/>
        </w:trPr>
        <w:tc>
          <w:tcPr>
            <w:tcW w:w="5310" w:type="dxa"/>
            <w:gridSpan w:val="4"/>
            <w:vAlign w:val="bottom"/>
          </w:tcPr>
          <w:p w14:paraId="2C393301" w14:textId="1E4CA120" w:rsidR="000F727B" w:rsidRDefault="000F727B" w:rsidP="000E201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29668807" w14:textId="484BE048" w:rsidR="000F727B" w:rsidRDefault="000F727B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5D7D4623" w14:textId="299B5D02" w:rsidR="000F727B" w:rsidRDefault="000F727B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29F8A580" w14:textId="7FB04D88" w:rsidR="000F727B" w:rsidRDefault="000F727B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F727B" w:rsidRPr="00B6236C" w14:paraId="02F1F8C9" w14:textId="77777777" w:rsidTr="000F727B">
        <w:trPr>
          <w:cantSplit/>
        </w:trPr>
        <w:tc>
          <w:tcPr>
            <w:tcW w:w="5310" w:type="dxa"/>
            <w:gridSpan w:val="4"/>
          </w:tcPr>
          <w:p w14:paraId="3CFB5B67" w14:textId="7CCDF847" w:rsidR="000F727B" w:rsidRDefault="000F727B" w:rsidP="000E201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11EE6586" w14:textId="32854812" w:rsidR="000F727B" w:rsidRDefault="000F727B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</w:tcPr>
          <w:p w14:paraId="01B976C3" w14:textId="5B645106" w:rsidR="000F727B" w:rsidRDefault="000F727B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430DC957" w14:textId="21E7F9BB" w:rsidR="000F727B" w:rsidRDefault="000F727B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F727B" w:rsidRPr="00B6236C" w14:paraId="05E81ADE" w14:textId="77777777" w:rsidTr="000F727B">
        <w:trPr>
          <w:cantSplit/>
        </w:trPr>
        <w:tc>
          <w:tcPr>
            <w:tcW w:w="5310" w:type="dxa"/>
            <w:gridSpan w:val="4"/>
            <w:vAlign w:val="bottom"/>
          </w:tcPr>
          <w:p w14:paraId="17E1E9E6" w14:textId="04BAA9B7" w:rsidR="000F727B" w:rsidRDefault="000F727B" w:rsidP="000E201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50D6DCD8" w14:textId="5BAF1DE5" w:rsidR="000F727B" w:rsidRDefault="000F727B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5DE33577" w14:textId="03A7E955" w:rsidR="000F727B" w:rsidRDefault="000F727B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7086FEC1" w14:textId="3E2A9BCD" w:rsidR="000F727B" w:rsidRDefault="000F727B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F727B" w:rsidRPr="00B6236C" w14:paraId="268DE704" w14:textId="77777777" w:rsidTr="000F727B">
        <w:trPr>
          <w:cantSplit/>
        </w:trPr>
        <w:tc>
          <w:tcPr>
            <w:tcW w:w="5310" w:type="dxa"/>
            <w:gridSpan w:val="4"/>
            <w:vAlign w:val="bottom"/>
          </w:tcPr>
          <w:p w14:paraId="345B67BA" w14:textId="333D0FD7" w:rsidR="000F727B" w:rsidRDefault="000F727B" w:rsidP="0004339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31A72370" w14:textId="5E31B015" w:rsidR="000F727B" w:rsidRDefault="000F727B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7407437F" w14:textId="7F00D67F" w:rsidR="000F727B" w:rsidRDefault="000F727B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55B547BC" w14:textId="525AC33D" w:rsidR="000F727B" w:rsidRDefault="000F727B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F727B" w:rsidRPr="00B6236C" w14:paraId="51AA9716" w14:textId="77777777" w:rsidTr="000F727B">
        <w:trPr>
          <w:cantSplit/>
        </w:trPr>
        <w:tc>
          <w:tcPr>
            <w:tcW w:w="5310" w:type="dxa"/>
            <w:gridSpan w:val="4"/>
            <w:vAlign w:val="bottom"/>
          </w:tcPr>
          <w:p w14:paraId="2CE457A0" w14:textId="6F8898FE" w:rsidR="000F727B" w:rsidRDefault="000F727B" w:rsidP="0004339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4F02606D" w14:textId="3D93F0C5" w:rsidR="000F727B" w:rsidRDefault="000F727B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293A247E" w14:textId="09167505" w:rsidR="000F727B" w:rsidRDefault="000F727B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3696C905" w14:textId="17DCB4F2" w:rsidR="000F727B" w:rsidRDefault="000F727B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F727B" w:rsidRPr="00B6236C" w14:paraId="52C20018" w14:textId="77777777" w:rsidTr="000F727B">
        <w:trPr>
          <w:cantSplit/>
        </w:trPr>
        <w:tc>
          <w:tcPr>
            <w:tcW w:w="5310" w:type="dxa"/>
            <w:gridSpan w:val="4"/>
            <w:vAlign w:val="bottom"/>
          </w:tcPr>
          <w:p w14:paraId="35B027C7" w14:textId="2E7CBD9E" w:rsidR="000F727B" w:rsidRDefault="000F727B" w:rsidP="0004339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41F2DD5A" w14:textId="6CC72253" w:rsidR="000F727B" w:rsidRDefault="000F727B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1D229A4B" w14:textId="63B9DFAF" w:rsidR="000F727B" w:rsidRDefault="000F727B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5385E57E" w14:textId="666249E6" w:rsidR="000F727B" w:rsidRDefault="000F727B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F727B" w:rsidRPr="00B6236C" w14:paraId="0A7FABEC" w14:textId="77777777" w:rsidTr="000F727B">
        <w:trPr>
          <w:cantSplit/>
        </w:trPr>
        <w:tc>
          <w:tcPr>
            <w:tcW w:w="5310" w:type="dxa"/>
            <w:gridSpan w:val="4"/>
          </w:tcPr>
          <w:p w14:paraId="778A7314" w14:textId="66FD8277" w:rsidR="000F727B" w:rsidRDefault="000F727B" w:rsidP="0004339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156DC8B8" w14:textId="074E6ECE" w:rsidR="000F727B" w:rsidRDefault="000F727B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</w:tcPr>
          <w:p w14:paraId="2FB9F776" w14:textId="7D5A2BC7" w:rsidR="000F727B" w:rsidRDefault="000F727B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0C5741B0" w14:textId="02832CCB" w:rsidR="000F727B" w:rsidRDefault="000F727B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F727B" w:rsidRPr="00B6236C" w14:paraId="353470C1" w14:textId="77777777" w:rsidTr="000F727B">
        <w:trPr>
          <w:cantSplit/>
        </w:trPr>
        <w:tc>
          <w:tcPr>
            <w:tcW w:w="5310" w:type="dxa"/>
            <w:gridSpan w:val="4"/>
          </w:tcPr>
          <w:p w14:paraId="5EF32BF0" w14:textId="6427293A" w:rsidR="000F727B" w:rsidRDefault="000F727B" w:rsidP="0004339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31E980A9" w14:textId="044EF55A" w:rsidR="000F727B" w:rsidRDefault="000F727B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</w:tcPr>
          <w:p w14:paraId="65F9B181" w14:textId="0AC36038" w:rsidR="000F727B" w:rsidRDefault="000F727B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371B8119" w14:textId="268300D3" w:rsidR="000F727B" w:rsidRDefault="000F727B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F727B" w:rsidRPr="00325E77" w14:paraId="7247F7ED" w14:textId="405E45B3" w:rsidTr="000F72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2"/>
          <w:wBefore w:w="95" w:type="dxa"/>
          <w:wAfter w:w="2965" w:type="dxa"/>
          <w:trHeight w:val="300"/>
        </w:trPr>
        <w:tc>
          <w:tcPr>
            <w:tcW w:w="1800" w:type="dxa"/>
          </w:tcPr>
          <w:p w14:paraId="32E5BA96" w14:textId="77777777" w:rsidR="000F727B" w:rsidRPr="00325E77" w:rsidRDefault="000F727B" w:rsidP="00043397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3233C9B6" w14:textId="3E6E5D29" w:rsidR="000F727B" w:rsidRPr="00325E77" w:rsidRDefault="000F727B" w:rsidP="00043397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710" w:type="dxa"/>
            <w:gridSpan w:val="2"/>
          </w:tcPr>
          <w:p w14:paraId="7BA4C0A3" w14:textId="77777777" w:rsidR="000F727B" w:rsidRPr="00325E77" w:rsidRDefault="000F727B" w:rsidP="00043397"/>
        </w:tc>
        <w:tc>
          <w:tcPr>
            <w:tcW w:w="1710" w:type="dxa"/>
            <w:gridSpan w:val="2"/>
          </w:tcPr>
          <w:p w14:paraId="7A7F1A88" w14:textId="77777777" w:rsidR="000F727B" w:rsidRPr="00325E77" w:rsidRDefault="000F727B" w:rsidP="00043397"/>
        </w:tc>
      </w:tr>
      <w:tr w:rsidR="000F727B" w:rsidRPr="00325E77" w14:paraId="34C1A6D4" w14:textId="77777777" w:rsidTr="000F72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6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0F727B" w:rsidRPr="00325E77" w:rsidRDefault="000F727B" w:rsidP="00043397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0F727B" w:rsidRPr="00325E77" w:rsidRDefault="000F727B" w:rsidP="00043397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0AF2D702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</w:t>
            </w:r>
            <w:r w:rsidR="004E7BD9">
              <w:rPr>
                <w:sz w:val="16"/>
                <w:szCs w:val="16"/>
              </w:rPr>
              <w:t>–</w:t>
            </w:r>
            <w:r w:rsidR="00652E3C">
              <w:rPr>
                <w:sz w:val="16"/>
                <w:szCs w:val="16"/>
              </w:rPr>
              <w:t xml:space="preserve">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1323BA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39C7CF6C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</w:t>
            </w:r>
            <w:r w:rsidR="00BF50F0">
              <w:rPr>
                <w:sz w:val="18"/>
                <w:szCs w:val="18"/>
              </w:rPr>
              <w:t xml:space="preserve">Plan </w:t>
            </w:r>
            <w:r w:rsidR="00F57A3D">
              <w:rPr>
                <w:sz w:val="18"/>
                <w:szCs w:val="18"/>
              </w:rPr>
              <w:t>- 1</w:t>
            </w:r>
            <w:r w:rsidR="002E6B84">
              <w:rPr>
                <w:sz w:val="18"/>
                <w:szCs w:val="18"/>
              </w:rPr>
              <w:t>1</w:t>
            </w:r>
            <w:r w:rsidR="00BF50F0">
              <w:rPr>
                <w:sz w:val="18"/>
                <w:szCs w:val="18"/>
              </w:rPr>
              <w:t>/</w:t>
            </w:r>
            <w:r w:rsidR="00043397">
              <w:rPr>
                <w:sz w:val="18"/>
                <w:szCs w:val="18"/>
              </w:rPr>
              <w:t>1</w:t>
            </w:r>
            <w:r w:rsidR="000F727B">
              <w:rPr>
                <w:sz w:val="18"/>
                <w:szCs w:val="18"/>
              </w:rPr>
              <w:t>6</w:t>
            </w:r>
            <w:r w:rsidR="00BF50F0">
              <w:rPr>
                <w:sz w:val="18"/>
                <w:szCs w:val="18"/>
              </w:rPr>
              <w:t>/23</w:t>
            </w:r>
          </w:p>
        </w:tc>
      </w:tr>
      <w:tr w:rsidR="00176704" w:rsidRPr="00B6236C" w14:paraId="36294EC6" w14:textId="77777777" w:rsidTr="001323BA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0E2012" w:rsidRPr="00B6236C" w14:paraId="1F7C5817" w14:textId="77777777" w:rsidTr="0088677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2C08775A" w14:textId="1EAC4B1B" w:rsidR="000E2012" w:rsidRPr="007E64C9" w:rsidRDefault="000E2012" w:rsidP="000E2012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R2: I3: Git repository info in PP Slides</w:t>
            </w:r>
          </w:p>
        </w:tc>
        <w:tc>
          <w:tcPr>
            <w:tcW w:w="1349" w:type="dxa"/>
            <w:shd w:val="clear" w:color="auto" w:fill="FFFFFF"/>
          </w:tcPr>
          <w:p w14:paraId="5BD772BD" w14:textId="547C6CFD" w:rsidR="000E2012" w:rsidRDefault="000F727B" w:rsidP="000E20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</w:tcPr>
          <w:p w14:paraId="73599B97" w14:textId="0B4B0671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 w:rsidRPr="004A37CC">
              <w:t>Yash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4FB2F561" w14:textId="14C28E2D" w:rsidR="000E2012" w:rsidRDefault="000E2012" w:rsidP="000E2012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0F727B" w:rsidRPr="00B6236C" w14:paraId="1982BBD3" w14:textId="77777777" w:rsidTr="0088677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43860141" w14:textId="386B7ADD" w:rsidR="000F727B" w:rsidRDefault="000F727B" w:rsidP="000F727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R2: Road Map (includes I3, I4 iterations)</w:t>
            </w:r>
          </w:p>
        </w:tc>
        <w:tc>
          <w:tcPr>
            <w:tcW w:w="1349" w:type="dxa"/>
            <w:shd w:val="clear" w:color="auto" w:fill="FFFFFF"/>
          </w:tcPr>
          <w:p w14:paraId="06EAFE0C" w14:textId="179C5D39" w:rsidR="000F727B" w:rsidRDefault="000F727B" w:rsidP="000F727B">
            <w:pPr>
              <w:pStyle w:val="CovFormText"/>
              <w:keepNext/>
              <w:keepLines/>
              <w:rPr>
                <w:szCs w:val="18"/>
              </w:rPr>
            </w:pPr>
            <w:r w:rsidRPr="00A06BB1"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</w:tcPr>
          <w:p w14:paraId="0020C743" w14:textId="0300C104" w:rsidR="000F727B" w:rsidRDefault="000F727B" w:rsidP="000F727B">
            <w:pPr>
              <w:pStyle w:val="CovFormText"/>
              <w:keepNext/>
              <w:keepLines/>
              <w:rPr>
                <w:szCs w:val="18"/>
              </w:rPr>
            </w:pPr>
            <w:r w:rsidRPr="004A37CC">
              <w:t>Yash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048911F6" w14:textId="4EF9625C" w:rsidR="000F727B" w:rsidRDefault="000F727B" w:rsidP="000F727B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0F727B" w:rsidRPr="00B6236C" w14:paraId="732915E5" w14:textId="77777777" w:rsidTr="0088677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476C4B01" w14:textId="503F4E32" w:rsidR="000F727B" w:rsidRDefault="000F727B" w:rsidP="000F727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Jira: Complete Sprint 3</w:t>
            </w:r>
          </w:p>
        </w:tc>
        <w:tc>
          <w:tcPr>
            <w:tcW w:w="1349" w:type="dxa"/>
            <w:shd w:val="clear" w:color="auto" w:fill="FFFFFF"/>
          </w:tcPr>
          <w:p w14:paraId="2086459C" w14:textId="783F12CB" w:rsidR="000F727B" w:rsidRDefault="000F727B" w:rsidP="000F727B">
            <w:pPr>
              <w:pStyle w:val="CovFormText"/>
              <w:keepNext/>
              <w:keepLines/>
              <w:rPr>
                <w:szCs w:val="18"/>
              </w:rPr>
            </w:pPr>
            <w:r w:rsidRPr="00A06BB1"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</w:tcPr>
          <w:p w14:paraId="5A29448B" w14:textId="694F1110" w:rsidR="000F727B" w:rsidRDefault="000F727B" w:rsidP="000F727B">
            <w:pPr>
              <w:pStyle w:val="CovFormText"/>
              <w:keepNext/>
              <w:keepLines/>
              <w:rPr>
                <w:szCs w:val="18"/>
              </w:rPr>
            </w:pPr>
            <w:r w:rsidRPr="004A37CC">
              <w:t>Yash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7C375E49" w14:textId="194E902C" w:rsidR="000F727B" w:rsidRDefault="000F727B" w:rsidP="000F727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0F727B" w:rsidRPr="00B6236C" w14:paraId="10047B72" w14:textId="77777777" w:rsidTr="0088677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09B29FF1" w14:textId="75FD9709" w:rsidR="000F727B" w:rsidRDefault="000F727B" w:rsidP="000F727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R2: I3: Complete Jenkins Progress Report (I3 progress)</w:t>
            </w:r>
          </w:p>
        </w:tc>
        <w:tc>
          <w:tcPr>
            <w:tcW w:w="1349" w:type="dxa"/>
            <w:shd w:val="clear" w:color="auto" w:fill="FFFFFF"/>
          </w:tcPr>
          <w:p w14:paraId="24AEA723" w14:textId="5146D871" w:rsidR="000F727B" w:rsidRDefault="000F727B" w:rsidP="000F727B">
            <w:pPr>
              <w:pStyle w:val="CovFormText"/>
              <w:keepNext/>
              <w:keepLines/>
              <w:rPr>
                <w:szCs w:val="18"/>
              </w:rPr>
            </w:pPr>
            <w:r w:rsidRPr="00A06BB1"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</w:tcPr>
          <w:p w14:paraId="5B4EA13C" w14:textId="1689530D" w:rsidR="000F727B" w:rsidRDefault="000F727B" w:rsidP="000F727B">
            <w:pPr>
              <w:pStyle w:val="CovFormText"/>
              <w:keepNext/>
              <w:keepLines/>
              <w:rPr>
                <w:szCs w:val="18"/>
              </w:rPr>
            </w:pPr>
            <w:r w:rsidRPr="004A37CC">
              <w:t>Poonam Adtani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2D43D8D0" w14:textId="77777777" w:rsidR="000F727B" w:rsidRDefault="000F727B" w:rsidP="000F727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  <w:p w14:paraId="728C6B7C" w14:textId="0BA8FA59" w:rsidR="000F727B" w:rsidRPr="006A49F0" w:rsidRDefault="000F727B" w:rsidP="000F727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F727B" w:rsidRPr="00B6236C" w14:paraId="675482A4" w14:textId="77777777" w:rsidTr="0088677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17008096" w14:textId="1EE17B28" w:rsidR="000F727B" w:rsidRDefault="000F727B" w:rsidP="000F727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0" w:name="_Hlk148650442"/>
            <w:r>
              <w:rPr>
                <w:rFonts w:ascii="Calibri" w:hAnsi="Calibri" w:cs="Calibri"/>
                <w:sz w:val="22"/>
                <w:szCs w:val="22"/>
              </w:rPr>
              <w:t>R2: I3: Use-Case Diagrams</w:t>
            </w:r>
          </w:p>
        </w:tc>
        <w:tc>
          <w:tcPr>
            <w:tcW w:w="1349" w:type="dxa"/>
            <w:shd w:val="clear" w:color="auto" w:fill="FFFFFF"/>
          </w:tcPr>
          <w:p w14:paraId="0951A880" w14:textId="2674E041" w:rsidR="000F727B" w:rsidRDefault="000F727B" w:rsidP="000F727B">
            <w:pPr>
              <w:pStyle w:val="CovFormText"/>
              <w:keepNext/>
              <w:keepLines/>
              <w:rPr>
                <w:szCs w:val="18"/>
              </w:rPr>
            </w:pPr>
            <w:r w:rsidRPr="00A06BB1"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</w:tcPr>
          <w:p w14:paraId="1CB9FE35" w14:textId="350DA507" w:rsidR="000F727B" w:rsidRDefault="000F727B" w:rsidP="000F727B">
            <w:pPr>
              <w:pStyle w:val="CovFormText"/>
              <w:keepNext/>
              <w:keepLines/>
              <w:rPr>
                <w:szCs w:val="18"/>
              </w:rPr>
            </w:pPr>
            <w:r w:rsidRPr="004A37CC">
              <w:t>Sarvesh Desai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265A0A93" w14:textId="6780C087" w:rsidR="000F727B" w:rsidRPr="006A49F0" w:rsidRDefault="000F727B" w:rsidP="000F727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bookmarkEnd w:id="0"/>
      <w:tr w:rsidR="000F727B" w:rsidRPr="00B6236C" w14:paraId="45ECE627" w14:textId="77777777" w:rsidTr="0088677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3024B43B" w14:textId="5166E3B8" w:rsidR="000F727B" w:rsidRPr="003A12D4" w:rsidRDefault="000F727B" w:rsidP="000F727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R2: I3: Use-Case Specifications</w:t>
            </w:r>
          </w:p>
        </w:tc>
        <w:tc>
          <w:tcPr>
            <w:tcW w:w="1349" w:type="dxa"/>
            <w:shd w:val="clear" w:color="auto" w:fill="FFFFFF"/>
          </w:tcPr>
          <w:p w14:paraId="0B230F6F" w14:textId="62B98A2C" w:rsidR="000F727B" w:rsidRDefault="000F727B" w:rsidP="000F727B">
            <w:pPr>
              <w:pStyle w:val="CovFormText"/>
              <w:keepNext/>
              <w:keepLines/>
              <w:rPr>
                <w:szCs w:val="18"/>
              </w:rPr>
            </w:pPr>
            <w:r w:rsidRPr="00A06BB1"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</w:tcPr>
          <w:p w14:paraId="5B13BA30" w14:textId="33D072AC" w:rsidR="000F727B" w:rsidRPr="003A12D4" w:rsidRDefault="000F727B" w:rsidP="000F727B">
            <w:pPr>
              <w:pStyle w:val="CovFormText"/>
              <w:keepNext/>
              <w:keepLines/>
              <w:rPr>
                <w:szCs w:val="18"/>
              </w:rPr>
            </w:pPr>
            <w:r w:rsidRPr="004A37CC">
              <w:t>Alan Parmar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1EDAAB5E" w14:textId="5ECBFC3C" w:rsidR="000F727B" w:rsidRPr="006A49F0" w:rsidRDefault="000F727B" w:rsidP="000F727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0F727B" w:rsidRPr="00B6236C" w14:paraId="74786F0E" w14:textId="77777777" w:rsidTr="0088677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7C163137" w14:textId="52987C23" w:rsidR="000F727B" w:rsidRPr="003A12D4" w:rsidRDefault="000F727B" w:rsidP="000F727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R2: I3: Functional Tests</w:t>
            </w:r>
          </w:p>
        </w:tc>
        <w:tc>
          <w:tcPr>
            <w:tcW w:w="1349" w:type="dxa"/>
            <w:shd w:val="clear" w:color="auto" w:fill="FFFFFF"/>
          </w:tcPr>
          <w:p w14:paraId="7A6AFAC5" w14:textId="4A46C3AB" w:rsidR="000F727B" w:rsidRDefault="000F727B" w:rsidP="000F727B">
            <w:pPr>
              <w:pStyle w:val="CovFormText"/>
              <w:keepNext/>
              <w:keepLines/>
              <w:rPr>
                <w:szCs w:val="18"/>
              </w:rPr>
            </w:pPr>
            <w:r w:rsidRPr="00A06BB1"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</w:tcPr>
          <w:p w14:paraId="75235811" w14:textId="1298611B" w:rsidR="000F727B" w:rsidRPr="003A12D4" w:rsidRDefault="000F727B" w:rsidP="000F727B">
            <w:pPr>
              <w:pStyle w:val="CovFormText"/>
              <w:keepNext/>
              <w:keepLines/>
              <w:rPr>
                <w:szCs w:val="18"/>
              </w:rPr>
            </w:pPr>
            <w:r w:rsidRPr="004A37CC">
              <w:t>Tharun Reddy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67F671CB" w14:textId="7AD1F816" w:rsidR="000F727B" w:rsidRPr="006A49F0" w:rsidRDefault="000F727B" w:rsidP="000F727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0F727B" w:rsidRPr="00B6236C" w14:paraId="43BE82BA" w14:textId="77777777" w:rsidTr="0088677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4B496505" w14:textId="6427556F" w:rsidR="000F727B" w:rsidRPr="003A12D4" w:rsidRDefault="000F727B" w:rsidP="000F727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R2: I3: Test Execution Log</w:t>
            </w:r>
          </w:p>
        </w:tc>
        <w:tc>
          <w:tcPr>
            <w:tcW w:w="1349" w:type="dxa"/>
            <w:shd w:val="clear" w:color="auto" w:fill="FFFFFF"/>
          </w:tcPr>
          <w:p w14:paraId="59B5513F" w14:textId="38B3AC8C" w:rsidR="000F727B" w:rsidRDefault="000F727B" w:rsidP="000F727B">
            <w:pPr>
              <w:pStyle w:val="CovFormText"/>
              <w:keepNext/>
              <w:keepLines/>
              <w:rPr>
                <w:szCs w:val="18"/>
              </w:rPr>
            </w:pPr>
            <w:r w:rsidRPr="00A06BB1"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</w:tcPr>
          <w:p w14:paraId="1BFAD553" w14:textId="6CDF6569" w:rsidR="000F727B" w:rsidRPr="003A12D4" w:rsidRDefault="000F727B" w:rsidP="000F727B">
            <w:pPr>
              <w:pStyle w:val="CovFormText"/>
              <w:keepNext/>
              <w:keepLines/>
              <w:rPr>
                <w:szCs w:val="18"/>
              </w:rPr>
            </w:pPr>
            <w:r w:rsidRPr="004A37CC">
              <w:t>Alan Parmar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00D6992A" w14:textId="51425C6A" w:rsidR="000F727B" w:rsidRPr="006A49F0" w:rsidRDefault="000F727B" w:rsidP="000F727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0F727B" w:rsidRPr="00B6236C" w14:paraId="6345CF34" w14:textId="77777777" w:rsidTr="0088677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7EA9E253" w14:textId="79E01E4E" w:rsidR="000F727B" w:rsidRPr="003A12D4" w:rsidRDefault="000F727B" w:rsidP="000F727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R2: List of Tasks for I3 - updated progress</w:t>
            </w:r>
          </w:p>
        </w:tc>
        <w:tc>
          <w:tcPr>
            <w:tcW w:w="1349" w:type="dxa"/>
            <w:shd w:val="clear" w:color="auto" w:fill="FFFFFF"/>
          </w:tcPr>
          <w:p w14:paraId="565C7DC4" w14:textId="77C4798E" w:rsidR="000F727B" w:rsidRDefault="000F727B" w:rsidP="000F727B">
            <w:pPr>
              <w:pStyle w:val="CovFormText"/>
              <w:keepNext/>
              <w:keepLines/>
              <w:rPr>
                <w:szCs w:val="18"/>
              </w:rPr>
            </w:pPr>
            <w:r w:rsidRPr="00A06BB1"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</w:tcPr>
          <w:p w14:paraId="3551AC88" w14:textId="23298268" w:rsidR="000F727B" w:rsidRPr="003A12D4" w:rsidRDefault="000F727B" w:rsidP="000F727B">
            <w:pPr>
              <w:pStyle w:val="CovFormText"/>
              <w:keepNext/>
              <w:keepLines/>
              <w:rPr>
                <w:szCs w:val="18"/>
              </w:rPr>
            </w:pPr>
            <w:r w:rsidRPr="004A37CC">
              <w:t>Maneesha Narahari</w:t>
            </w:r>
          </w:p>
        </w:tc>
        <w:tc>
          <w:tcPr>
            <w:tcW w:w="1833" w:type="dxa"/>
            <w:shd w:val="clear" w:color="auto" w:fill="FFFFFF"/>
          </w:tcPr>
          <w:p w14:paraId="1954BF91" w14:textId="0A7C922C" w:rsidR="000F727B" w:rsidRPr="006A49F0" w:rsidRDefault="000F727B" w:rsidP="000F727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</w:tr>
      <w:tr w:rsidR="000F727B" w:rsidRPr="00B6236C" w14:paraId="3FBC2E49" w14:textId="77777777" w:rsidTr="0088677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082ADA35" w14:textId="680052E9" w:rsidR="000F727B" w:rsidRPr="003A12D4" w:rsidRDefault="000F727B" w:rsidP="000F727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R2: I3: Retrospective Report</w:t>
            </w:r>
          </w:p>
        </w:tc>
        <w:tc>
          <w:tcPr>
            <w:tcW w:w="1349" w:type="dxa"/>
            <w:shd w:val="clear" w:color="auto" w:fill="FFFFFF"/>
          </w:tcPr>
          <w:p w14:paraId="6F01CE56" w14:textId="68795D4E" w:rsidR="000F727B" w:rsidRDefault="000F727B" w:rsidP="000F727B">
            <w:pPr>
              <w:pStyle w:val="CovFormText"/>
              <w:keepNext/>
              <w:keepLines/>
              <w:rPr>
                <w:szCs w:val="18"/>
              </w:rPr>
            </w:pPr>
            <w:r w:rsidRPr="00A06BB1"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</w:tcPr>
          <w:p w14:paraId="3355A417" w14:textId="28DFB43E" w:rsidR="000F727B" w:rsidRPr="003A12D4" w:rsidRDefault="000F727B" w:rsidP="000F727B">
            <w:pPr>
              <w:pStyle w:val="CovFormText"/>
              <w:keepNext/>
              <w:keepLines/>
              <w:rPr>
                <w:szCs w:val="18"/>
              </w:rPr>
            </w:pPr>
            <w:r w:rsidRPr="004A37CC">
              <w:t>Saichand Reddy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7784E117" w14:textId="29127016" w:rsidR="000F727B" w:rsidRPr="006A49F0" w:rsidRDefault="000F727B" w:rsidP="000F727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043397" w:rsidRPr="00B6236C" w14:paraId="4C60C846" w14:textId="77777777" w:rsidTr="002402F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BF81089" w14:textId="18CB652E" w:rsidR="00043397" w:rsidRPr="009541A5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szCs w:val="18"/>
              </w:rPr>
            </w:pPr>
          </w:p>
        </w:tc>
        <w:tc>
          <w:tcPr>
            <w:tcW w:w="1349" w:type="dxa"/>
            <w:shd w:val="clear" w:color="auto" w:fill="FFFFFF"/>
          </w:tcPr>
          <w:p w14:paraId="069F277F" w14:textId="75D21DBA" w:rsidR="00043397" w:rsidRPr="00E3529F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22BAF0CE" w14:textId="22C83626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78B4D51E" w14:textId="053D7BEF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4BC6D9BE" w14:textId="77777777" w:rsidTr="002402F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598EA065" w14:textId="12CB5B71" w:rsidR="00043397" w:rsidRPr="003A12D4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4FAC39E7" w14:textId="0D0EFB4C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1D362C63" w14:textId="146BF7D2" w:rsidR="00043397" w:rsidRPr="003A12D4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425180CC" w14:textId="4761F7CB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66F874E5" w14:textId="77777777" w:rsidTr="00910D7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72E356B4" w14:textId="004B24D4" w:rsidR="00043397" w:rsidRPr="003A12D4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16821D85" w14:textId="7AFE13D1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18B340F9" w14:textId="26FAB4FD" w:rsidR="00043397" w:rsidRPr="003A12D4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2FD05924" w14:textId="1E7FC6CF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5D77464C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64A96595" w14:textId="5497893C" w:rsidR="00043397" w:rsidRPr="003A12D4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  <w:vAlign w:val="bottom"/>
          </w:tcPr>
          <w:p w14:paraId="51AAF0A6" w14:textId="26B3A396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25DF033F" w14:textId="00ED3269" w:rsidR="00043397" w:rsidRPr="003A12D4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778C53C9" w14:textId="4440B1AE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787E16AD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43D0AA40" w14:textId="7FC395F0" w:rsidR="00043397" w:rsidRPr="003A12D4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  <w:vAlign w:val="bottom"/>
          </w:tcPr>
          <w:p w14:paraId="37202E85" w14:textId="77EAA4DC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68A572EA" w14:textId="321F5AC9" w:rsidR="00043397" w:rsidRPr="003A12D4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2E36699A" w14:textId="54789CAC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08DB2CA1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1838F3F8" w14:textId="0987D476" w:rsidR="00043397" w:rsidRPr="003A12D4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  <w:vAlign w:val="bottom"/>
          </w:tcPr>
          <w:p w14:paraId="5BF43427" w14:textId="2574B671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4281ABD0" w14:textId="1EBF217F" w:rsidR="00043397" w:rsidRPr="003A12D4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03A916C5" w14:textId="0D5C0882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71ADAA31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5B4BE4A5" w14:textId="661E9610" w:rsidR="00043397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  <w:vAlign w:val="bottom"/>
          </w:tcPr>
          <w:p w14:paraId="098F64B6" w14:textId="04CDCC2D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5D175AA1" w14:textId="677168C9" w:rsidR="00043397" w:rsidRPr="003A12D4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63FCBB63" w14:textId="3AEE6A51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5D0B9BE6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2E6702DA" w14:textId="0F52878D" w:rsidR="00043397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  <w:vAlign w:val="bottom"/>
          </w:tcPr>
          <w:p w14:paraId="40E53226" w14:textId="67464F06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33C1A430" w14:textId="64352E83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26C48ABF" w14:textId="3E6FDB19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480B41D2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2B74D5FC" w14:textId="42349BC1" w:rsidR="00043397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  <w:vAlign w:val="bottom"/>
          </w:tcPr>
          <w:p w14:paraId="3C4200B6" w14:textId="1D723A55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4B2209A1" w14:textId="2D93E2D8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73D83236" w14:textId="6C26F50D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460AA771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72E8E708" w14:textId="77777777" w:rsidR="00043397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6BF424A0" w14:textId="77777777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102DFEBF" w14:textId="77777777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4F929929" w14:textId="77777777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A7585" w14:textId="77777777" w:rsidR="00C73F38" w:rsidRDefault="00C73F38">
      <w:r>
        <w:separator/>
      </w:r>
    </w:p>
  </w:endnote>
  <w:endnote w:type="continuationSeparator" w:id="0">
    <w:p w14:paraId="44457123" w14:textId="77777777" w:rsidR="00C73F38" w:rsidRDefault="00C73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B2977" w14:textId="77777777" w:rsidR="00C73F38" w:rsidRDefault="00C73F38">
      <w:r>
        <w:separator/>
      </w:r>
    </w:p>
  </w:footnote>
  <w:footnote w:type="continuationSeparator" w:id="0">
    <w:p w14:paraId="45A541E4" w14:textId="77777777" w:rsidR="00C73F38" w:rsidRDefault="00C73F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0F727B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.2pt;height:70.2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5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901" w:hanging="360"/>
      </w:pPr>
    </w:lvl>
    <w:lvl w:ilvl="2" w:tplc="4009001B" w:tentative="1">
      <w:start w:val="1"/>
      <w:numFmt w:val="lowerRoman"/>
      <w:lvlText w:val="%3."/>
      <w:lvlJc w:val="right"/>
      <w:pPr>
        <w:ind w:left="6621" w:hanging="180"/>
      </w:pPr>
    </w:lvl>
    <w:lvl w:ilvl="3" w:tplc="4009000F" w:tentative="1">
      <w:start w:val="1"/>
      <w:numFmt w:val="decimal"/>
      <w:lvlText w:val="%4."/>
      <w:lvlJc w:val="left"/>
      <w:pPr>
        <w:ind w:left="7341" w:hanging="360"/>
      </w:pPr>
    </w:lvl>
    <w:lvl w:ilvl="4" w:tplc="40090019" w:tentative="1">
      <w:start w:val="1"/>
      <w:numFmt w:val="lowerLetter"/>
      <w:lvlText w:val="%5."/>
      <w:lvlJc w:val="left"/>
      <w:pPr>
        <w:ind w:left="8061" w:hanging="360"/>
      </w:pPr>
    </w:lvl>
    <w:lvl w:ilvl="5" w:tplc="4009001B" w:tentative="1">
      <w:start w:val="1"/>
      <w:numFmt w:val="lowerRoman"/>
      <w:lvlText w:val="%6."/>
      <w:lvlJc w:val="right"/>
      <w:pPr>
        <w:ind w:left="8781" w:hanging="180"/>
      </w:pPr>
    </w:lvl>
    <w:lvl w:ilvl="6" w:tplc="4009000F" w:tentative="1">
      <w:start w:val="1"/>
      <w:numFmt w:val="decimal"/>
      <w:lvlText w:val="%7."/>
      <w:lvlJc w:val="left"/>
      <w:pPr>
        <w:ind w:left="9501" w:hanging="360"/>
      </w:pPr>
    </w:lvl>
    <w:lvl w:ilvl="7" w:tplc="40090019" w:tentative="1">
      <w:start w:val="1"/>
      <w:numFmt w:val="lowerLetter"/>
      <w:lvlText w:val="%8."/>
      <w:lvlJc w:val="left"/>
      <w:pPr>
        <w:ind w:left="10221" w:hanging="360"/>
      </w:pPr>
    </w:lvl>
    <w:lvl w:ilvl="8" w:tplc="4009001B" w:tentative="1">
      <w:start w:val="1"/>
      <w:numFmt w:val="lowerRoman"/>
      <w:lvlText w:val="%9."/>
      <w:lvlJc w:val="right"/>
      <w:pPr>
        <w:ind w:left="10941" w:hanging="180"/>
      </w:pPr>
    </w:lvl>
  </w:abstractNum>
  <w:abstractNum w:abstractNumId="1" w15:restartNumberingAfterBreak="0">
    <w:nsid w:val="1CB61E54"/>
    <w:multiLevelType w:val="hybridMultilevel"/>
    <w:tmpl w:val="2B4A22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225FC"/>
    <w:multiLevelType w:val="hybridMultilevel"/>
    <w:tmpl w:val="081C7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9517B"/>
    <w:multiLevelType w:val="hybridMultilevel"/>
    <w:tmpl w:val="2B4A22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295560"/>
    <w:multiLevelType w:val="hybridMultilevel"/>
    <w:tmpl w:val="FC6452E0"/>
    <w:lvl w:ilvl="0" w:tplc="029C8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4"/>
  </w:num>
  <w:num w:numId="2" w16cid:durableId="119496180">
    <w:abstractNumId w:val="2"/>
  </w:num>
  <w:num w:numId="3" w16cid:durableId="853107081">
    <w:abstractNumId w:val="5"/>
  </w:num>
  <w:num w:numId="4" w16cid:durableId="352222094">
    <w:abstractNumId w:val="8"/>
  </w:num>
  <w:num w:numId="5" w16cid:durableId="1222131643">
    <w:abstractNumId w:val="0"/>
  </w:num>
  <w:num w:numId="6" w16cid:durableId="1877234195">
    <w:abstractNumId w:val="11"/>
  </w:num>
  <w:num w:numId="7" w16cid:durableId="794833985">
    <w:abstractNumId w:val="6"/>
  </w:num>
  <w:num w:numId="8" w16cid:durableId="518201847">
    <w:abstractNumId w:val="3"/>
  </w:num>
  <w:num w:numId="9" w16cid:durableId="1537809985">
    <w:abstractNumId w:val="12"/>
  </w:num>
  <w:num w:numId="10" w16cid:durableId="833882799">
    <w:abstractNumId w:val="7"/>
  </w:num>
  <w:num w:numId="11" w16cid:durableId="1385986989">
    <w:abstractNumId w:val="9"/>
  </w:num>
  <w:num w:numId="12" w16cid:durableId="1330861761">
    <w:abstractNumId w:val="10"/>
  </w:num>
  <w:num w:numId="13" w16cid:durableId="1061711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2EA8"/>
    <w:rsid w:val="000042F1"/>
    <w:rsid w:val="000047AA"/>
    <w:rsid w:val="00043397"/>
    <w:rsid w:val="00050012"/>
    <w:rsid w:val="00053B7F"/>
    <w:rsid w:val="000557A0"/>
    <w:rsid w:val="000768A6"/>
    <w:rsid w:val="000B5469"/>
    <w:rsid w:val="000D22B8"/>
    <w:rsid w:val="000E2012"/>
    <w:rsid w:val="000F727B"/>
    <w:rsid w:val="001071C3"/>
    <w:rsid w:val="0011338E"/>
    <w:rsid w:val="00131F97"/>
    <w:rsid w:val="001323BA"/>
    <w:rsid w:val="001407C4"/>
    <w:rsid w:val="00155255"/>
    <w:rsid w:val="001556E8"/>
    <w:rsid w:val="001630E8"/>
    <w:rsid w:val="00173C1B"/>
    <w:rsid w:val="00176704"/>
    <w:rsid w:val="0018031D"/>
    <w:rsid w:val="0019634E"/>
    <w:rsid w:val="001A07C9"/>
    <w:rsid w:val="001A114B"/>
    <w:rsid w:val="001A12D1"/>
    <w:rsid w:val="001C151C"/>
    <w:rsid w:val="001C725C"/>
    <w:rsid w:val="001C7821"/>
    <w:rsid w:val="001D7DC5"/>
    <w:rsid w:val="001E08E5"/>
    <w:rsid w:val="001F3641"/>
    <w:rsid w:val="001F6B36"/>
    <w:rsid w:val="002262DC"/>
    <w:rsid w:val="00242A6F"/>
    <w:rsid w:val="00262CB5"/>
    <w:rsid w:val="002807A7"/>
    <w:rsid w:val="00286EA6"/>
    <w:rsid w:val="00292399"/>
    <w:rsid w:val="002972B4"/>
    <w:rsid w:val="002A29BE"/>
    <w:rsid w:val="002A365A"/>
    <w:rsid w:val="002A6FDA"/>
    <w:rsid w:val="002B3E2D"/>
    <w:rsid w:val="002B7C21"/>
    <w:rsid w:val="002D1660"/>
    <w:rsid w:val="002E59C1"/>
    <w:rsid w:val="002E6B84"/>
    <w:rsid w:val="00307715"/>
    <w:rsid w:val="00323CAE"/>
    <w:rsid w:val="00325E77"/>
    <w:rsid w:val="00332B93"/>
    <w:rsid w:val="00333A6E"/>
    <w:rsid w:val="00353390"/>
    <w:rsid w:val="00361221"/>
    <w:rsid w:val="003635C7"/>
    <w:rsid w:val="0038277A"/>
    <w:rsid w:val="003A12D4"/>
    <w:rsid w:val="003A1BA0"/>
    <w:rsid w:val="003A24CA"/>
    <w:rsid w:val="003A53E4"/>
    <w:rsid w:val="003A5CFD"/>
    <w:rsid w:val="003A77D2"/>
    <w:rsid w:val="003B2F07"/>
    <w:rsid w:val="003C26C3"/>
    <w:rsid w:val="003D0FF5"/>
    <w:rsid w:val="003D1079"/>
    <w:rsid w:val="003D449D"/>
    <w:rsid w:val="003D56E3"/>
    <w:rsid w:val="003E29CC"/>
    <w:rsid w:val="003F6BA9"/>
    <w:rsid w:val="00400616"/>
    <w:rsid w:val="00400D82"/>
    <w:rsid w:val="004266D5"/>
    <w:rsid w:val="00430BD5"/>
    <w:rsid w:val="00434BC7"/>
    <w:rsid w:val="004364BA"/>
    <w:rsid w:val="00443B79"/>
    <w:rsid w:val="00462C6C"/>
    <w:rsid w:val="00472A7B"/>
    <w:rsid w:val="00476A2F"/>
    <w:rsid w:val="00483ACB"/>
    <w:rsid w:val="00487540"/>
    <w:rsid w:val="00487A81"/>
    <w:rsid w:val="004B197D"/>
    <w:rsid w:val="004C29C7"/>
    <w:rsid w:val="004D42BB"/>
    <w:rsid w:val="004D5914"/>
    <w:rsid w:val="004E7BD9"/>
    <w:rsid w:val="00521A36"/>
    <w:rsid w:val="00527B5C"/>
    <w:rsid w:val="00530D4C"/>
    <w:rsid w:val="00532EBB"/>
    <w:rsid w:val="0053679B"/>
    <w:rsid w:val="00557B70"/>
    <w:rsid w:val="00562A46"/>
    <w:rsid w:val="00582670"/>
    <w:rsid w:val="00590277"/>
    <w:rsid w:val="00593317"/>
    <w:rsid w:val="005A072B"/>
    <w:rsid w:val="005A6D89"/>
    <w:rsid w:val="005B4757"/>
    <w:rsid w:val="005C57E0"/>
    <w:rsid w:val="005E4A91"/>
    <w:rsid w:val="005E5638"/>
    <w:rsid w:val="00605CAB"/>
    <w:rsid w:val="006152FE"/>
    <w:rsid w:val="00623671"/>
    <w:rsid w:val="0064002F"/>
    <w:rsid w:val="00652784"/>
    <w:rsid w:val="00652E3C"/>
    <w:rsid w:val="006650C5"/>
    <w:rsid w:val="00665BC6"/>
    <w:rsid w:val="0068027F"/>
    <w:rsid w:val="006A43C2"/>
    <w:rsid w:val="006A54E5"/>
    <w:rsid w:val="006A5BC9"/>
    <w:rsid w:val="006E6FF4"/>
    <w:rsid w:val="006F2559"/>
    <w:rsid w:val="006F4336"/>
    <w:rsid w:val="006F4AD9"/>
    <w:rsid w:val="00722485"/>
    <w:rsid w:val="007312A0"/>
    <w:rsid w:val="007357C1"/>
    <w:rsid w:val="00740D8C"/>
    <w:rsid w:val="00752A64"/>
    <w:rsid w:val="00760F00"/>
    <w:rsid w:val="00772653"/>
    <w:rsid w:val="00785877"/>
    <w:rsid w:val="00792C3C"/>
    <w:rsid w:val="007A73AA"/>
    <w:rsid w:val="007C6D88"/>
    <w:rsid w:val="007E1401"/>
    <w:rsid w:val="007E64C9"/>
    <w:rsid w:val="007E66CB"/>
    <w:rsid w:val="008013ED"/>
    <w:rsid w:val="00802387"/>
    <w:rsid w:val="00806750"/>
    <w:rsid w:val="00831AC1"/>
    <w:rsid w:val="008404F1"/>
    <w:rsid w:val="00842848"/>
    <w:rsid w:val="00842FE1"/>
    <w:rsid w:val="00847CE6"/>
    <w:rsid w:val="00857CFB"/>
    <w:rsid w:val="00877AD4"/>
    <w:rsid w:val="008816FF"/>
    <w:rsid w:val="008D414E"/>
    <w:rsid w:val="008D63E2"/>
    <w:rsid w:val="008E589B"/>
    <w:rsid w:val="00927B59"/>
    <w:rsid w:val="00947908"/>
    <w:rsid w:val="009541A5"/>
    <w:rsid w:val="00965A89"/>
    <w:rsid w:val="00976858"/>
    <w:rsid w:val="009A3FC5"/>
    <w:rsid w:val="009A50D4"/>
    <w:rsid w:val="009B7FBF"/>
    <w:rsid w:val="009F19E3"/>
    <w:rsid w:val="00A02554"/>
    <w:rsid w:val="00A3162D"/>
    <w:rsid w:val="00A44460"/>
    <w:rsid w:val="00A46471"/>
    <w:rsid w:val="00A54F37"/>
    <w:rsid w:val="00A679D7"/>
    <w:rsid w:val="00A73362"/>
    <w:rsid w:val="00AA44D2"/>
    <w:rsid w:val="00AD1889"/>
    <w:rsid w:val="00AE44BB"/>
    <w:rsid w:val="00AF26B6"/>
    <w:rsid w:val="00AF3A32"/>
    <w:rsid w:val="00AF7FC8"/>
    <w:rsid w:val="00B22B27"/>
    <w:rsid w:val="00B36BC4"/>
    <w:rsid w:val="00B6236C"/>
    <w:rsid w:val="00B83512"/>
    <w:rsid w:val="00B8677D"/>
    <w:rsid w:val="00BA59EC"/>
    <w:rsid w:val="00BA69CB"/>
    <w:rsid w:val="00BB457A"/>
    <w:rsid w:val="00BD0083"/>
    <w:rsid w:val="00BD5C1B"/>
    <w:rsid w:val="00BE7F88"/>
    <w:rsid w:val="00BF50F0"/>
    <w:rsid w:val="00BF6712"/>
    <w:rsid w:val="00C0675F"/>
    <w:rsid w:val="00C20D06"/>
    <w:rsid w:val="00C219E6"/>
    <w:rsid w:val="00C53ACF"/>
    <w:rsid w:val="00C6291B"/>
    <w:rsid w:val="00C73F38"/>
    <w:rsid w:val="00C7780A"/>
    <w:rsid w:val="00C82AA8"/>
    <w:rsid w:val="00C92743"/>
    <w:rsid w:val="00C94BEB"/>
    <w:rsid w:val="00CA40BF"/>
    <w:rsid w:val="00CA73DE"/>
    <w:rsid w:val="00CC52FC"/>
    <w:rsid w:val="00CC65E7"/>
    <w:rsid w:val="00CE644F"/>
    <w:rsid w:val="00CF7E44"/>
    <w:rsid w:val="00D028E2"/>
    <w:rsid w:val="00D1263A"/>
    <w:rsid w:val="00D2797E"/>
    <w:rsid w:val="00D47B69"/>
    <w:rsid w:val="00D861FD"/>
    <w:rsid w:val="00DB7394"/>
    <w:rsid w:val="00DC4F49"/>
    <w:rsid w:val="00DC768F"/>
    <w:rsid w:val="00E13C47"/>
    <w:rsid w:val="00E34D87"/>
    <w:rsid w:val="00E3710F"/>
    <w:rsid w:val="00E559A3"/>
    <w:rsid w:val="00E6239F"/>
    <w:rsid w:val="00E630B2"/>
    <w:rsid w:val="00E7260F"/>
    <w:rsid w:val="00E84C5A"/>
    <w:rsid w:val="00E90735"/>
    <w:rsid w:val="00EA3C74"/>
    <w:rsid w:val="00EA7EFF"/>
    <w:rsid w:val="00EB51C9"/>
    <w:rsid w:val="00F15879"/>
    <w:rsid w:val="00F16464"/>
    <w:rsid w:val="00F24950"/>
    <w:rsid w:val="00F33351"/>
    <w:rsid w:val="00F43470"/>
    <w:rsid w:val="00F5072B"/>
    <w:rsid w:val="00F55401"/>
    <w:rsid w:val="00F57A3D"/>
    <w:rsid w:val="00F67BB3"/>
    <w:rsid w:val="00FE4E18"/>
    <w:rsid w:val="00FE7687"/>
    <w:rsid w:val="00FF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41</TotalTime>
  <Pages>4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13</cp:revision>
  <cp:lastPrinted>2023-01-30T04:34:00Z</cp:lastPrinted>
  <dcterms:created xsi:type="dcterms:W3CDTF">2023-11-05T15:04:00Z</dcterms:created>
  <dcterms:modified xsi:type="dcterms:W3CDTF">2023-11-17T10:18:00Z</dcterms:modified>
  <cp:category>Rev 1.1;last template edit 3-5-05 gje</cp:category>
</cp:coreProperties>
</file>