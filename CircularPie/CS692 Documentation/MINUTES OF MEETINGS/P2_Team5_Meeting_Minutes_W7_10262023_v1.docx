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9F571BF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323CAE">
              <w:rPr>
                <w:i w:val="0"/>
                <w:szCs w:val="18"/>
              </w:rPr>
              <w:t>2</w:t>
            </w:r>
            <w:r w:rsidR="00806750">
              <w:rPr>
                <w:i w:val="0"/>
                <w:szCs w:val="18"/>
              </w:rPr>
              <w:t>6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34C58D" w14:textId="77777777" w:rsidR="00D47B69" w:rsidRDefault="00D47B69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 xml:space="preserve">Progress check </w:t>
            </w:r>
          </w:p>
          <w:p w14:paraId="23002D5F" w14:textId="760BFEA4" w:rsidR="00B83512" w:rsidRPr="008404F1" w:rsidRDefault="00B83512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62CB5" w:rsidRPr="00B6236C" w14:paraId="27ECE9C6" w14:textId="77777777" w:rsidTr="00505D4A">
        <w:trPr>
          <w:cantSplit/>
        </w:trPr>
        <w:tc>
          <w:tcPr>
            <w:tcW w:w="5310" w:type="dxa"/>
            <w:gridSpan w:val="4"/>
          </w:tcPr>
          <w:p w14:paraId="5CF3D284" w14:textId="2BD67C38" w:rsidR="00262CB5" w:rsidRPr="00400616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for any documents post review.</w:t>
            </w:r>
          </w:p>
        </w:tc>
        <w:tc>
          <w:tcPr>
            <w:tcW w:w="1260" w:type="dxa"/>
            <w:gridSpan w:val="2"/>
          </w:tcPr>
          <w:p w14:paraId="10DFE9FF" w14:textId="7677DA2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9209F85" w14:textId="3E7D233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394A0E2" w14:textId="28450730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06750" w:rsidRPr="00B6236C" w14:paraId="1CBDD957" w14:textId="77777777" w:rsidTr="00505D4A">
        <w:trPr>
          <w:cantSplit/>
        </w:trPr>
        <w:tc>
          <w:tcPr>
            <w:tcW w:w="5310" w:type="dxa"/>
            <w:gridSpan w:val="4"/>
          </w:tcPr>
          <w:p w14:paraId="25F248E7" w14:textId="3764DEB8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Qtest implementation progress check</w:t>
            </w:r>
          </w:p>
        </w:tc>
        <w:tc>
          <w:tcPr>
            <w:tcW w:w="1260" w:type="dxa"/>
            <w:gridSpan w:val="2"/>
          </w:tcPr>
          <w:p w14:paraId="5AE3938B" w14:textId="27F0A188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67A01C3A" w14:textId="686DCC13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0467CA05" w14:textId="0AF3E8D4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06750" w:rsidRPr="00B6236C" w14:paraId="2B499C63" w14:textId="77777777" w:rsidTr="00505D4A">
        <w:trPr>
          <w:cantSplit/>
        </w:trPr>
        <w:tc>
          <w:tcPr>
            <w:tcW w:w="5310" w:type="dxa"/>
            <w:gridSpan w:val="4"/>
          </w:tcPr>
          <w:p w14:paraId="3A47A8EF" w14:textId="5B390CE8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260" w:type="dxa"/>
            <w:gridSpan w:val="2"/>
          </w:tcPr>
          <w:p w14:paraId="6A28B9DB" w14:textId="03E78665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76EE904" w14:textId="1F0393C6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34EE0BDB" w14:textId="722924D3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806750" w:rsidRPr="00B6236C" w14:paraId="5E52BDEE" w14:textId="77777777" w:rsidTr="00505D4A">
        <w:trPr>
          <w:cantSplit/>
        </w:trPr>
        <w:tc>
          <w:tcPr>
            <w:tcW w:w="5310" w:type="dxa"/>
            <w:gridSpan w:val="4"/>
          </w:tcPr>
          <w:p w14:paraId="420154E9" w14:textId="756827F2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48234B68" w14:textId="0FF4C86C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D10A9AE" w14:textId="69C95E8A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534A23F8" w14:textId="5162DC25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06750" w:rsidRPr="00B6236C" w14:paraId="323543C5" w14:textId="77777777" w:rsidTr="00505D4A">
        <w:trPr>
          <w:cantSplit/>
        </w:trPr>
        <w:tc>
          <w:tcPr>
            <w:tcW w:w="5310" w:type="dxa"/>
            <w:gridSpan w:val="4"/>
          </w:tcPr>
          <w:p w14:paraId="736B1780" w14:textId="36B19C15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260" w:type="dxa"/>
            <w:gridSpan w:val="2"/>
          </w:tcPr>
          <w:p w14:paraId="6E717971" w14:textId="38B16FC2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124CCC47" w14:textId="7A528249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7458CBF" w14:textId="73AFC7C7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806750" w:rsidRPr="00B6236C" w14:paraId="45AE6E72" w14:textId="77777777" w:rsidTr="00A85062">
        <w:trPr>
          <w:cantSplit/>
        </w:trPr>
        <w:tc>
          <w:tcPr>
            <w:tcW w:w="5310" w:type="dxa"/>
            <w:gridSpan w:val="4"/>
          </w:tcPr>
          <w:p w14:paraId="4075A1E0" w14:textId="680D8B5D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BCFE8E3" w14:textId="060EF30F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740D3965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710" w:type="dxa"/>
            <w:vAlign w:val="bottom"/>
          </w:tcPr>
          <w:p w14:paraId="3F053426" w14:textId="098B6249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806750" w:rsidRPr="00B6236C" w14:paraId="3A984E42" w14:textId="77777777" w:rsidTr="00A85062">
        <w:trPr>
          <w:cantSplit/>
        </w:trPr>
        <w:tc>
          <w:tcPr>
            <w:tcW w:w="5310" w:type="dxa"/>
            <w:gridSpan w:val="4"/>
          </w:tcPr>
          <w:p w14:paraId="4FCFE0AF" w14:textId="782CD829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4EB682C" w14:textId="3E85F817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2013A3E9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710" w:type="dxa"/>
            <w:vAlign w:val="bottom"/>
          </w:tcPr>
          <w:p w14:paraId="07BB6181" w14:textId="5B62779A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806750" w:rsidRPr="00B6236C" w14:paraId="4EEE0449" w14:textId="77777777" w:rsidTr="00A85062">
        <w:trPr>
          <w:cantSplit/>
        </w:trPr>
        <w:tc>
          <w:tcPr>
            <w:tcW w:w="5310" w:type="dxa"/>
            <w:gridSpan w:val="4"/>
          </w:tcPr>
          <w:p w14:paraId="7FFEFCE2" w14:textId="0853EFE7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Elaborate descriptions (in RCT) for selected crosscuts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438722B" w14:textId="62DD4058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3480D66E" w14:textId="09ECB922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4DAF08B6" w14:textId="2D0F017B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806750" w:rsidRPr="00B6236C" w14:paraId="38FDF256" w14:textId="77777777" w:rsidTr="00A85062">
        <w:trPr>
          <w:cantSplit/>
        </w:trPr>
        <w:tc>
          <w:tcPr>
            <w:tcW w:w="5310" w:type="dxa"/>
            <w:gridSpan w:val="4"/>
          </w:tcPr>
          <w:p w14:paraId="7F847067" w14:textId="4A1540FF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260" w:type="dxa"/>
            <w:gridSpan w:val="2"/>
          </w:tcPr>
          <w:p w14:paraId="16D9179C" w14:textId="096FB60E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4F4F722F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14ED995" w14:textId="62729A28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806750" w:rsidRPr="00B6236C" w14:paraId="604E0B84" w14:textId="77777777" w:rsidTr="00A85062">
        <w:trPr>
          <w:cantSplit/>
        </w:trPr>
        <w:tc>
          <w:tcPr>
            <w:tcW w:w="5310" w:type="dxa"/>
            <w:gridSpan w:val="4"/>
          </w:tcPr>
          <w:p w14:paraId="0146927B" w14:textId="0E598607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0B6E25DE" w14:textId="4EC17DC4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62D04674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66BCAC0" w14:textId="05BA4D22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806750" w:rsidRPr="00B6236C" w14:paraId="2FFD8738" w14:textId="77777777" w:rsidTr="00A85062">
        <w:trPr>
          <w:cantSplit/>
        </w:trPr>
        <w:tc>
          <w:tcPr>
            <w:tcW w:w="5310" w:type="dxa"/>
            <w:gridSpan w:val="4"/>
          </w:tcPr>
          <w:p w14:paraId="2D1CAE5B" w14:textId="143AAFCA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260" w:type="dxa"/>
            <w:gridSpan w:val="2"/>
          </w:tcPr>
          <w:p w14:paraId="4059A603" w14:textId="32F2106F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1E7539D0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  <w:vAlign w:val="bottom"/>
          </w:tcPr>
          <w:p w14:paraId="75A0AC43" w14:textId="7B30FE8A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806750" w:rsidRPr="00B6236C" w14:paraId="42F1F1D9" w14:textId="77777777" w:rsidTr="00A85062">
        <w:trPr>
          <w:cantSplit/>
        </w:trPr>
        <w:tc>
          <w:tcPr>
            <w:tcW w:w="5310" w:type="dxa"/>
            <w:gridSpan w:val="4"/>
          </w:tcPr>
          <w:p w14:paraId="2C393301" w14:textId="5DA0138E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29668807" w14:textId="778361CB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D7D4623" w14:textId="3F962210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29F8A580" w14:textId="5346E162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806750" w:rsidRPr="00B6236C" w14:paraId="02F1F8C9" w14:textId="77777777" w:rsidTr="00A85062">
        <w:trPr>
          <w:cantSplit/>
        </w:trPr>
        <w:tc>
          <w:tcPr>
            <w:tcW w:w="5310" w:type="dxa"/>
            <w:gridSpan w:val="4"/>
          </w:tcPr>
          <w:p w14:paraId="3CFB5B67" w14:textId="23E7044E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11EE6586" w14:textId="1F3B886C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B58E0EF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430DC957" w14:textId="769D6273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806750" w:rsidRPr="00B6236C" w14:paraId="05E81ADE" w14:textId="77777777" w:rsidTr="00A85062">
        <w:trPr>
          <w:cantSplit/>
        </w:trPr>
        <w:tc>
          <w:tcPr>
            <w:tcW w:w="5310" w:type="dxa"/>
            <w:gridSpan w:val="4"/>
          </w:tcPr>
          <w:p w14:paraId="17E1E9E6" w14:textId="6309CDDC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50D6DCD8" w14:textId="34122358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18036840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7086FEC1" w14:textId="3A27BEEC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806750" w:rsidRPr="00B6236C" w14:paraId="268DE704" w14:textId="77777777" w:rsidTr="00A85062">
        <w:trPr>
          <w:cantSplit/>
        </w:trPr>
        <w:tc>
          <w:tcPr>
            <w:tcW w:w="5310" w:type="dxa"/>
            <w:gridSpan w:val="4"/>
          </w:tcPr>
          <w:p w14:paraId="345B67BA" w14:textId="633485A3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31A72370" w14:textId="32AFC685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7323EAB1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55B547BC" w14:textId="554F25E3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806750" w:rsidRPr="00B6236C" w14:paraId="51AA9716" w14:textId="77777777" w:rsidTr="00A85062">
        <w:trPr>
          <w:cantSplit/>
        </w:trPr>
        <w:tc>
          <w:tcPr>
            <w:tcW w:w="5310" w:type="dxa"/>
            <w:gridSpan w:val="4"/>
          </w:tcPr>
          <w:p w14:paraId="2CE457A0" w14:textId="7770B382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4F02606D" w14:textId="1EC7CF1C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754558FB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3696C905" w14:textId="6C3CB3E3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806750" w:rsidRPr="00B6236C" w14:paraId="32ABD0FD" w14:textId="77777777" w:rsidTr="00A85062">
        <w:trPr>
          <w:cantSplit/>
        </w:trPr>
        <w:tc>
          <w:tcPr>
            <w:tcW w:w="5310" w:type="dxa"/>
            <w:gridSpan w:val="4"/>
            <w:vAlign w:val="bottom"/>
          </w:tcPr>
          <w:p w14:paraId="187311C5" w14:textId="4ACE486F" w:rsidR="00806750" w:rsidRDefault="00806750" w:rsidP="0080675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260" w:type="dxa"/>
            <w:gridSpan w:val="2"/>
          </w:tcPr>
          <w:p w14:paraId="117D5FD4" w14:textId="163CD8F7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4638F6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1D1F068" w14:textId="18BF163F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3E007596" w14:textId="2AF16B59" w:rsidR="00806750" w:rsidRDefault="00806750" w:rsidP="0080675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A77D2" w:rsidRPr="00B6236C" w14:paraId="24B5B820" w14:textId="77777777" w:rsidTr="00505D4A">
        <w:trPr>
          <w:cantSplit/>
        </w:trPr>
        <w:tc>
          <w:tcPr>
            <w:tcW w:w="5310" w:type="dxa"/>
            <w:gridSpan w:val="4"/>
          </w:tcPr>
          <w:p w14:paraId="047D370E" w14:textId="39DA3499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017BDD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3E5B4FF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2800B63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77D2" w:rsidRPr="00B6236C" w14:paraId="4C734F58" w14:textId="77777777" w:rsidTr="00505D4A">
        <w:trPr>
          <w:cantSplit/>
        </w:trPr>
        <w:tc>
          <w:tcPr>
            <w:tcW w:w="5310" w:type="dxa"/>
            <w:gridSpan w:val="4"/>
          </w:tcPr>
          <w:p w14:paraId="6A656496" w14:textId="77D9F6A9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389C969C" w14:textId="17F858ED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77D2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3A77D2" w:rsidRPr="00325E77" w:rsidRDefault="003A77D2" w:rsidP="003A77D2"/>
        </w:tc>
        <w:tc>
          <w:tcPr>
            <w:tcW w:w="1710" w:type="dxa"/>
            <w:gridSpan w:val="2"/>
          </w:tcPr>
          <w:p w14:paraId="7A7F1A88" w14:textId="77777777" w:rsidR="003A77D2" w:rsidRPr="00325E77" w:rsidRDefault="003A77D2" w:rsidP="003A77D2"/>
        </w:tc>
      </w:tr>
      <w:tr w:rsidR="003A77D2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C649BC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BD0083">
              <w:rPr>
                <w:sz w:val="18"/>
                <w:szCs w:val="18"/>
              </w:rPr>
              <w:t>2</w:t>
            </w:r>
            <w:r w:rsidR="00262CB5">
              <w:rPr>
                <w:sz w:val="18"/>
                <w:szCs w:val="18"/>
              </w:rPr>
              <w:t>7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62CB5" w:rsidRPr="00B6236C" w14:paraId="1F7C581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524C2AB4" w:rsidR="00262CB5" w:rsidRDefault="001323BA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if any any after review</w:t>
            </w:r>
          </w:p>
        </w:tc>
        <w:tc>
          <w:tcPr>
            <w:tcW w:w="1349" w:type="dxa"/>
            <w:shd w:val="clear" w:color="auto" w:fill="FFFFFF"/>
          </w:tcPr>
          <w:p w14:paraId="5BD772BD" w14:textId="016D6E75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0B91F615" w:rsidR="00262CB5" w:rsidRDefault="001323BA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FB2F561" w14:textId="06DF7144" w:rsidR="00262CB5" w:rsidRDefault="001323BA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131F97" w:rsidRPr="00B6236C" w14:paraId="1982BBD3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24C5A267" w:rsidR="00131F97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task for new deliverables</w:t>
            </w:r>
          </w:p>
        </w:tc>
        <w:tc>
          <w:tcPr>
            <w:tcW w:w="1349" w:type="dxa"/>
            <w:shd w:val="clear" w:color="auto" w:fill="FFFFFF"/>
          </w:tcPr>
          <w:p w14:paraId="06EAFE0C" w14:textId="5CE155FA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4BAC304F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48911F6" w14:textId="27C63465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131F97" w:rsidRPr="00B6236C" w14:paraId="732915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54677EA2" w:rsidR="00131F97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086459C" w14:textId="3B9B6B13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A29448B" w14:textId="47A26221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7BF6D6FB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10047B72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010F35BA" w:rsidR="00131F97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4AEA723" w14:textId="24A5A09C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4EA13C" w14:textId="2C5DC6F0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2171F8AD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5062A2AF" w:rsidR="00131F97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</w:p>
        </w:tc>
        <w:tc>
          <w:tcPr>
            <w:tcW w:w="1349" w:type="dxa"/>
            <w:shd w:val="clear" w:color="auto" w:fill="FFFFFF"/>
          </w:tcPr>
          <w:p w14:paraId="0951A880" w14:textId="44CB9011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16653C6B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3F8CC4C3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bookmarkEnd w:id="0"/>
      <w:tr w:rsidR="00131F97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71D0B710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B230F6F" w14:textId="785862BC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6C9056A1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68B11570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37CC2926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A6AFAC5" w14:textId="0CB5DC2C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322691D8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F0BC8E3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201D608F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9B5513F" w14:textId="40D0AA2D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529F3568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2E53743E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6345CF3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38FBC240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65C7DC4" w14:textId="131C1FC7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0FA6F545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220E0A1E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3FBC2E49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2621496E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F01CE56" w14:textId="3F61CDCF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20CBA410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2D57EA7E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4BC6D9B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15B527E9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26B8AC42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45D5660C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660AC285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66F874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4E028836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36E6C439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7100631A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FD05924" w14:textId="61C8D781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5D77464C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2E5BC68E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5FCF4A21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24FB82A2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523060B9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787E16AD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6BF3248B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53E0A3A7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67160C3E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11DD0503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08DB2CA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72D23008" w:rsidR="00131F97" w:rsidRPr="003A12D4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124EC46C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7E6F4EC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69CDD165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71ADAA3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7186E01" w:rsidR="00131F97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50C9C1B0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304E8ED1" w:rsidR="00131F97" w:rsidRPr="003A12D4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0489AA15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1F97" w:rsidRPr="00B6236C" w14:paraId="5D0B9BE6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374B5D08" w:rsidR="00131F97" w:rsidRDefault="00131F97" w:rsidP="00131F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6F9B63AA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48012954" w:rsidR="00131F97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077253B0" w:rsidR="00131F97" w:rsidRPr="006A49F0" w:rsidRDefault="00131F97" w:rsidP="00131F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BAD7" w14:textId="77777777" w:rsidR="001E08E5" w:rsidRDefault="001E08E5">
      <w:r>
        <w:separator/>
      </w:r>
    </w:p>
  </w:endnote>
  <w:endnote w:type="continuationSeparator" w:id="0">
    <w:p w14:paraId="262E7A2B" w14:textId="77777777" w:rsidR="001E08E5" w:rsidRDefault="001E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7AB1" w14:textId="77777777" w:rsidR="001E08E5" w:rsidRDefault="001E08E5">
      <w:r>
        <w:separator/>
      </w:r>
    </w:p>
  </w:footnote>
  <w:footnote w:type="continuationSeparator" w:id="0">
    <w:p w14:paraId="76611DE7" w14:textId="77777777" w:rsidR="001E08E5" w:rsidRDefault="001E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1323BA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3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3CAE"/>
    <w:rsid w:val="00325E77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7E66CB"/>
    <w:rsid w:val="008013ED"/>
    <w:rsid w:val="00806750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179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45</cp:revision>
  <cp:lastPrinted>2023-01-30T04:34:00Z</cp:lastPrinted>
  <dcterms:created xsi:type="dcterms:W3CDTF">2023-04-01T13:54:00Z</dcterms:created>
  <dcterms:modified xsi:type="dcterms:W3CDTF">2023-10-27T05:08:00Z</dcterms:modified>
  <cp:category>Rev 1.1;last template edit 3-5-05 gje</cp:category>
</cp:coreProperties>
</file>