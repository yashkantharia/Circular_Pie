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2AC4E545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11-0</w:t>
            </w:r>
            <w:r w:rsidR="00E90735">
              <w:rPr>
                <w:i w:val="0"/>
                <w:szCs w:val="18"/>
              </w:rPr>
              <w:t>6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4F26F49F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6F79F177" w:rsidR="009541A5" w:rsidRDefault="00557B70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Check progress for exisiting tasks</w:t>
            </w:r>
            <w:r w:rsidR="00D47B69">
              <w:rPr>
                <w:szCs w:val="18"/>
              </w:rPr>
              <w:t xml:space="preserve"> 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483AC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483AC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90735" w:rsidRPr="00B6236C" w14:paraId="27ECE9C6" w14:textId="77777777" w:rsidTr="0086110E">
        <w:trPr>
          <w:cantSplit/>
        </w:trPr>
        <w:tc>
          <w:tcPr>
            <w:tcW w:w="5310" w:type="dxa"/>
            <w:gridSpan w:val="4"/>
          </w:tcPr>
          <w:p w14:paraId="5CF3D284" w14:textId="3AC855EC" w:rsidR="00E90735" w:rsidRPr="009541A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Road Map (includes I3, I4 iterations)</w:t>
            </w:r>
            <w:r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260" w:type="dxa"/>
            <w:gridSpan w:val="2"/>
          </w:tcPr>
          <w:p w14:paraId="10DFE9FF" w14:textId="5071CC5E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</w:tcPr>
          <w:p w14:paraId="79209F85" w14:textId="630B184E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394A0E2" w14:textId="1AC54620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E90735" w:rsidRPr="00B6236C" w14:paraId="1CBDD957" w14:textId="77777777" w:rsidTr="000B34AE">
        <w:trPr>
          <w:cantSplit/>
        </w:trPr>
        <w:tc>
          <w:tcPr>
            <w:tcW w:w="5310" w:type="dxa"/>
            <w:gridSpan w:val="4"/>
          </w:tcPr>
          <w:p w14:paraId="25F248E7" w14:textId="7843AFD1" w:rsidR="00E90735" w:rsidRPr="009541A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Jira: Update Kanban Board</w:t>
            </w:r>
            <w:r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260" w:type="dxa"/>
            <w:gridSpan w:val="2"/>
          </w:tcPr>
          <w:p w14:paraId="5AE3938B" w14:textId="54ACD79B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</w:tcPr>
          <w:p w14:paraId="67A01C3A" w14:textId="4E6FBCDA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324B8B95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E90735" w:rsidRPr="00B6236C" w14:paraId="2B499C63" w14:textId="77777777" w:rsidTr="005415DE">
        <w:trPr>
          <w:cantSplit/>
        </w:trPr>
        <w:tc>
          <w:tcPr>
            <w:tcW w:w="5310" w:type="dxa"/>
            <w:gridSpan w:val="4"/>
          </w:tcPr>
          <w:p w14:paraId="3A47A8EF" w14:textId="3F3194F1" w:rsidR="00E90735" w:rsidRPr="009541A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Jenkins Progress Report (I3 plan)</w:t>
            </w:r>
            <w:r>
              <w:rPr>
                <w:szCs w:val="18"/>
              </w:rPr>
              <w:t xml:space="preserve"> for user stories 03.01 Submit Order, 03.02 Process Order </w:t>
            </w:r>
          </w:p>
        </w:tc>
        <w:tc>
          <w:tcPr>
            <w:tcW w:w="1260" w:type="dxa"/>
            <w:gridSpan w:val="2"/>
          </w:tcPr>
          <w:p w14:paraId="6A28B9DB" w14:textId="548F5434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</w:tcPr>
          <w:p w14:paraId="376EE904" w14:textId="32DC0522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18E477F2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E90735" w:rsidRPr="00B6236C" w14:paraId="5E52BDEE" w14:textId="77777777" w:rsidTr="0091055F">
        <w:trPr>
          <w:cantSplit/>
        </w:trPr>
        <w:tc>
          <w:tcPr>
            <w:tcW w:w="5310" w:type="dxa"/>
            <w:gridSpan w:val="4"/>
          </w:tcPr>
          <w:p w14:paraId="420154E9" w14:textId="38F930AE" w:rsidR="00E90735" w:rsidRPr="009541A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Updated RCT (planning I3, I4 iterations)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8234B68" w14:textId="668CDD13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</w:tcPr>
          <w:p w14:paraId="0D10A9AE" w14:textId="2E42FA9B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534A23F8" w14:textId="4675D3B1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E90735" w:rsidRPr="00B6236C" w14:paraId="323543C5" w14:textId="77777777" w:rsidTr="00483ACB">
        <w:trPr>
          <w:cantSplit/>
        </w:trPr>
        <w:tc>
          <w:tcPr>
            <w:tcW w:w="5310" w:type="dxa"/>
            <w:gridSpan w:val="4"/>
          </w:tcPr>
          <w:p w14:paraId="736B1780" w14:textId="41D3E047" w:rsidR="00E90735" w:rsidRPr="009541A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Actors (Entitlements specification, Tab in RCT)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6E717971" w14:textId="2CCEC565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514F8451" w:rsidR="00E90735" w:rsidRDefault="00E90735" w:rsidP="00E90735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27458CBF" w14:textId="5EED0F20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E90735" w:rsidRPr="00B6236C" w14:paraId="45AE6E72" w14:textId="77777777" w:rsidTr="00483ACB">
        <w:trPr>
          <w:cantSplit/>
        </w:trPr>
        <w:tc>
          <w:tcPr>
            <w:tcW w:w="5310" w:type="dxa"/>
            <w:gridSpan w:val="4"/>
          </w:tcPr>
          <w:p w14:paraId="4075A1E0" w14:textId="29137740" w:rsidR="00E90735" w:rsidRPr="009541A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BCFE8E3" w14:textId="6772C625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5814295E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3F053426" w14:textId="50437A0D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E90735" w:rsidRPr="00B6236C" w14:paraId="3A984E42" w14:textId="77777777" w:rsidTr="00483ACB">
        <w:trPr>
          <w:cantSplit/>
        </w:trPr>
        <w:tc>
          <w:tcPr>
            <w:tcW w:w="5310" w:type="dxa"/>
            <w:gridSpan w:val="4"/>
          </w:tcPr>
          <w:p w14:paraId="4FCFE0AF" w14:textId="2F5A3D71" w:rsidR="00E90735" w:rsidRPr="009541A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Diagrams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4EB682C" w14:textId="5C549436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6C39B111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07BB6181" w14:textId="5BDB343E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E90735" w:rsidRPr="00B6236C" w14:paraId="38FDF256" w14:textId="77777777" w:rsidTr="00483ACB">
        <w:trPr>
          <w:cantSplit/>
        </w:trPr>
        <w:tc>
          <w:tcPr>
            <w:tcW w:w="5310" w:type="dxa"/>
            <w:gridSpan w:val="4"/>
          </w:tcPr>
          <w:p w14:paraId="7F847067" w14:textId="2FAD93D9" w:rsidR="00E90735" w:rsidRPr="009541A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Specifications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16D9179C" w14:textId="6E0E82EB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283D3E32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14ED995" w14:textId="38978B1F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E90735" w:rsidRPr="00B6236C" w14:paraId="604E0B84" w14:textId="77777777" w:rsidTr="007A7D3E">
        <w:trPr>
          <w:cantSplit/>
        </w:trPr>
        <w:tc>
          <w:tcPr>
            <w:tcW w:w="5310" w:type="dxa"/>
            <w:gridSpan w:val="4"/>
          </w:tcPr>
          <w:p w14:paraId="0146927B" w14:textId="75FE04D4" w:rsidR="00E90735" w:rsidRPr="009541A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Supplementary Requirements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0B6E25DE" w14:textId="3CED7717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7A0B5A57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366BCAC0" w14:textId="7C8E3D97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E90735" w:rsidRPr="00B6236C" w14:paraId="2FFD8738" w14:textId="77777777" w:rsidTr="0021214E">
        <w:trPr>
          <w:cantSplit/>
        </w:trPr>
        <w:tc>
          <w:tcPr>
            <w:tcW w:w="5310" w:type="dxa"/>
            <w:gridSpan w:val="4"/>
          </w:tcPr>
          <w:p w14:paraId="2D1CAE5B" w14:textId="48D96CA4" w:rsidR="00E90735" w:rsidRPr="009541A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UML Diagrams (Class, Sequence)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059A603" w14:textId="49DD8E9F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</w:tcPr>
          <w:p w14:paraId="4A428978" w14:textId="560D3852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5A0AC43" w14:textId="4CF88CDA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E90735" w:rsidRPr="00B6236C" w14:paraId="42F1F1D9" w14:textId="77777777" w:rsidTr="00041CEA">
        <w:trPr>
          <w:cantSplit/>
        </w:trPr>
        <w:tc>
          <w:tcPr>
            <w:tcW w:w="5310" w:type="dxa"/>
            <w:gridSpan w:val="4"/>
          </w:tcPr>
          <w:p w14:paraId="2C393301" w14:textId="53F8C127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ER Diagrams (conceptual, logical)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29668807" w14:textId="6E61E06C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</w:tcPr>
          <w:p w14:paraId="5D7D4623" w14:textId="723A3A37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9F8A580" w14:textId="7B1A7544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E90735" w:rsidRPr="00B6236C" w14:paraId="02F1F8C9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3CFB5B67" w14:textId="773AEB26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03.01 Submit Order</w:t>
            </w:r>
          </w:p>
        </w:tc>
        <w:tc>
          <w:tcPr>
            <w:tcW w:w="1260" w:type="dxa"/>
            <w:gridSpan w:val="2"/>
            <w:vAlign w:val="bottom"/>
          </w:tcPr>
          <w:p w14:paraId="11EE6586" w14:textId="547229E3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1B976C3" w14:textId="252E37B4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430DC957" w14:textId="791BCAB4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E90735" w:rsidRPr="00B6236C" w14:paraId="05E81ADE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3A3C652F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03.02 Process Order</w:t>
            </w:r>
          </w:p>
        </w:tc>
        <w:tc>
          <w:tcPr>
            <w:tcW w:w="1260" w:type="dxa"/>
            <w:gridSpan w:val="2"/>
            <w:vAlign w:val="bottom"/>
          </w:tcPr>
          <w:p w14:paraId="50D6DCD8" w14:textId="1BD80612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5DE33577" w14:textId="10778119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7086FEC1" w14:textId="53A0496A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E90735" w:rsidRPr="00B6236C" w14:paraId="268DE704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472D3D3A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03.03 Add Special Instructions</w:t>
            </w:r>
          </w:p>
        </w:tc>
        <w:tc>
          <w:tcPr>
            <w:tcW w:w="1260" w:type="dxa"/>
            <w:gridSpan w:val="2"/>
            <w:vAlign w:val="bottom"/>
          </w:tcPr>
          <w:p w14:paraId="31A72370" w14:textId="10A557A6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407437F" w14:textId="6EE1D0C4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55B547BC" w14:textId="6812CF2F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</w:tr>
      <w:tr w:rsidR="00E90735" w:rsidRPr="00B6236C" w14:paraId="51AA9716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34A33224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04.01 Make Payment</w:t>
            </w:r>
          </w:p>
        </w:tc>
        <w:tc>
          <w:tcPr>
            <w:tcW w:w="1260" w:type="dxa"/>
            <w:gridSpan w:val="2"/>
            <w:vAlign w:val="bottom"/>
          </w:tcPr>
          <w:p w14:paraId="4F02606D" w14:textId="1722A6AB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293A247E" w14:textId="4064DB55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696C905" w14:textId="783F2A36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E90735" w:rsidRPr="00B6236C" w14:paraId="52C20018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A434DC2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04.02 Add Card</w:t>
            </w:r>
          </w:p>
        </w:tc>
        <w:tc>
          <w:tcPr>
            <w:tcW w:w="1260" w:type="dxa"/>
            <w:gridSpan w:val="2"/>
            <w:vAlign w:val="bottom"/>
          </w:tcPr>
          <w:p w14:paraId="41F2DD5A" w14:textId="42970B92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D229A4B" w14:textId="0171441B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5385E57E" w14:textId="714E6FFC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E90735" w:rsidRPr="00B6236C" w14:paraId="0A7FABEC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778A7314" w14:textId="692B0EE1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04.03 Download Invoice</w:t>
            </w:r>
          </w:p>
        </w:tc>
        <w:tc>
          <w:tcPr>
            <w:tcW w:w="1260" w:type="dxa"/>
            <w:gridSpan w:val="2"/>
            <w:vAlign w:val="bottom"/>
          </w:tcPr>
          <w:p w14:paraId="156DC8B8" w14:textId="1FDF55BF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2FB9F776" w14:textId="388E6730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0C5741B0" w14:textId="4A197B39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</w:tr>
      <w:tr w:rsidR="00E90735" w:rsidRPr="00B6236C" w14:paraId="353470C1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5EF32BF0" w14:textId="4E990AEE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05.01 Pickup Order</w:t>
            </w:r>
          </w:p>
        </w:tc>
        <w:tc>
          <w:tcPr>
            <w:tcW w:w="1260" w:type="dxa"/>
            <w:gridSpan w:val="2"/>
            <w:vAlign w:val="bottom"/>
          </w:tcPr>
          <w:p w14:paraId="31E980A9" w14:textId="7303A294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65F9B181" w14:textId="5745B05E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371B8119" w14:textId="278BF605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</w:tr>
      <w:tr w:rsidR="00F33351" w:rsidRPr="00325E77" w14:paraId="7247F7ED" w14:textId="405E45B3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F33351" w:rsidRPr="00325E77" w:rsidRDefault="00F33351" w:rsidP="00F33351"/>
        </w:tc>
        <w:tc>
          <w:tcPr>
            <w:tcW w:w="1710" w:type="dxa"/>
            <w:gridSpan w:val="2"/>
          </w:tcPr>
          <w:p w14:paraId="7A7F1A88" w14:textId="77777777" w:rsidR="00F33351" w:rsidRPr="00325E77" w:rsidRDefault="00F33351" w:rsidP="00F33351"/>
        </w:tc>
      </w:tr>
      <w:tr w:rsidR="00F33351" w:rsidRPr="00325E77" w14:paraId="34C1A6D4" w14:textId="77777777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68EA6EB2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D861FD">
              <w:rPr>
                <w:sz w:val="18"/>
                <w:szCs w:val="18"/>
              </w:rPr>
              <w:t>0</w:t>
            </w:r>
            <w:r w:rsidR="00E90735">
              <w:rPr>
                <w:sz w:val="18"/>
                <w:szCs w:val="18"/>
              </w:rPr>
              <w:t>8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557B70" w:rsidRPr="00B6236C" w14:paraId="1F7C5817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68AB360B" w:rsidR="00557B70" w:rsidRPr="007E64C9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Road Map (includes I3, I4 iterations)</w:t>
            </w:r>
            <w:r w:rsidR="00E7260F"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349" w:type="dxa"/>
            <w:shd w:val="clear" w:color="auto" w:fill="FFFFFF"/>
          </w:tcPr>
          <w:p w14:paraId="5BD772BD" w14:textId="49E9C8CC" w:rsidR="00557B70" w:rsidRDefault="00E90735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</w:tcPr>
          <w:p w14:paraId="73599B97" w14:textId="2A036F4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53A7A9D7" w:rsidR="00557B70" w:rsidRDefault="00557B70" w:rsidP="00557B7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57B70" w:rsidRPr="00B6236C" w14:paraId="1982BBD3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0F60B523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Jira: Update Kanban Board</w:t>
            </w:r>
            <w:r w:rsidR="00E7260F"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349" w:type="dxa"/>
            <w:shd w:val="clear" w:color="auto" w:fill="FFFFFF"/>
          </w:tcPr>
          <w:p w14:paraId="06EAFE0C" w14:textId="5F4141C5" w:rsidR="00557B70" w:rsidRDefault="00E90735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</w:tcPr>
          <w:p w14:paraId="0020C743" w14:textId="08E812B8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48911F6" w14:textId="4A22C12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57B70" w:rsidRPr="00B6236C" w14:paraId="732915E5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2E37E8E3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Jenkins Progress Report (I3 plan)</w:t>
            </w:r>
            <w:r w:rsidR="00E7260F">
              <w:rPr>
                <w:szCs w:val="18"/>
              </w:rPr>
              <w:t xml:space="preserve"> for user stories 03.01 Submit Order, 03.02 Process Order</w:t>
            </w:r>
          </w:p>
        </w:tc>
        <w:tc>
          <w:tcPr>
            <w:tcW w:w="1349" w:type="dxa"/>
            <w:shd w:val="clear" w:color="auto" w:fill="FFFFFF"/>
          </w:tcPr>
          <w:p w14:paraId="2086459C" w14:textId="10CC2A0B" w:rsidR="00557B70" w:rsidRDefault="00E90735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927" w:type="dxa"/>
            <w:shd w:val="clear" w:color="auto" w:fill="FFFFFF"/>
          </w:tcPr>
          <w:p w14:paraId="5A29448B" w14:textId="6CFA143E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50E76F1B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57B70" w:rsidRPr="00B6236C" w14:paraId="10047B72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50BC43A9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Updated RCT (planning I3, I4 iterations)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24AEA723" w14:textId="53008C54" w:rsidR="00557B70" w:rsidRDefault="00E90735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927" w:type="dxa"/>
            <w:shd w:val="clear" w:color="auto" w:fill="FFFFFF"/>
          </w:tcPr>
          <w:p w14:paraId="5B4EA13C" w14:textId="2BFC898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1235F50A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57B70" w:rsidRPr="00B6236C" w14:paraId="675482A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04733ABC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9541A5">
              <w:rPr>
                <w:szCs w:val="18"/>
              </w:rPr>
              <w:t>R2: Actors (Entitlements specification, Tab in RCT)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951A880" w14:textId="2516548C" w:rsidR="00557B70" w:rsidRDefault="00E90735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5837FB44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76AF55B6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bookmarkEnd w:id="0"/>
      <w:tr w:rsidR="00557B70" w:rsidRPr="00B6236C" w14:paraId="45ECE62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614560A4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B230F6F" w14:textId="6CD7AD73" w:rsidR="00557B70" w:rsidRDefault="00E90735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563A7F4C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1D325CB5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57B70" w:rsidRPr="00B6236C" w14:paraId="74786F0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415AC415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Diagrams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7A6AFAC5" w14:textId="496118FE" w:rsidR="00557B70" w:rsidRDefault="00E90735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3246D17B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61DF36A5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57B70" w:rsidRPr="00B6236C" w14:paraId="43BE82BA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5C3F511B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Specifications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9B5513F" w14:textId="2FDEF68B" w:rsidR="00557B70" w:rsidRDefault="00E90735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3844AA42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3D4489B5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57B70" w:rsidRPr="00B6236C" w14:paraId="6345CF34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0D771FBB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Supplementary Requirements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65C7DC4" w14:textId="7969C4E0" w:rsidR="00557B70" w:rsidRDefault="00E90735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64FB5D72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  <w:shd w:val="clear" w:color="auto" w:fill="FFFFFF"/>
          </w:tcPr>
          <w:p w14:paraId="1954BF91" w14:textId="1A3CCC09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557B70" w:rsidRPr="00B6236C" w14:paraId="3FBC2E49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51ABA690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 xml:space="preserve">R2: I3: UML </w:t>
            </w:r>
            <w:r w:rsidR="00E90735">
              <w:rPr>
                <w:szCs w:val="18"/>
              </w:rPr>
              <w:t xml:space="preserve">Class </w:t>
            </w:r>
            <w:r w:rsidRPr="009541A5">
              <w:rPr>
                <w:szCs w:val="18"/>
              </w:rPr>
              <w:t xml:space="preserve">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6F01CE56" w14:textId="1CDA04B3" w:rsidR="00557B70" w:rsidRDefault="00E90735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</w:tcPr>
          <w:p w14:paraId="3355A417" w14:textId="19955267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1086FC2F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E90735" w:rsidRPr="00B6236C" w14:paraId="4C60C846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F81089" w14:textId="3852ADAC" w:rsidR="00E90735" w:rsidRPr="009541A5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szCs w:val="18"/>
              </w:rPr>
            </w:pPr>
            <w:r w:rsidRPr="009541A5">
              <w:rPr>
                <w:szCs w:val="18"/>
              </w:rPr>
              <w:t xml:space="preserve">R2: I3: UML </w:t>
            </w:r>
            <w:r>
              <w:rPr>
                <w:szCs w:val="18"/>
              </w:rPr>
              <w:t xml:space="preserve">Sequence </w:t>
            </w:r>
            <w:r w:rsidRPr="009541A5">
              <w:rPr>
                <w:szCs w:val="18"/>
              </w:rPr>
              <w:t xml:space="preserve">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69F277F" w14:textId="6EBA75F2" w:rsidR="00E90735" w:rsidRPr="00E3529F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22BAF0CE" w14:textId="52CDD789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8B4D51E" w14:textId="3DD29389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E90735" w:rsidRPr="00B6236C" w14:paraId="4BC6D9BE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7BBA6B78" w:rsidR="00E90735" w:rsidRPr="003A12D4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 xml:space="preserve">R2: I3: </w:t>
            </w:r>
            <w:r>
              <w:rPr>
                <w:szCs w:val="18"/>
              </w:rPr>
              <w:t xml:space="preserve">Conceptual </w:t>
            </w:r>
            <w:r w:rsidRPr="009541A5">
              <w:rPr>
                <w:szCs w:val="18"/>
              </w:rPr>
              <w:t xml:space="preserve">ER 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4FAC39E7" w14:textId="453D400C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1D362C63" w14:textId="2F71AD70" w:rsidR="00E90735" w:rsidRPr="003A12D4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371777EE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E90735" w:rsidRPr="00B6236C" w14:paraId="66F874E5" w14:textId="77777777" w:rsidTr="00767D7B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6B5A0EAD" w:rsidR="00E90735" w:rsidRPr="003A12D4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 xml:space="preserve">R2: I3: </w:t>
            </w:r>
            <w:r>
              <w:rPr>
                <w:szCs w:val="18"/>
              </w:rPr>
              <w:t xml:space="preserve">Logical </w:t>
            </w:r>
            <w:r w:rsidRPr="009541A5">
              <w:rPr>
                <w:szCs w:val="18"/>
              </w:rPr>
              <w:t xml:space="preserve">ER 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16821D85" w14:textId="5FC46510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41240E4A" w:rsidR="00E90735" w:rsidRPr="003A12D4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33FAB195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E90735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497893C" w:rsidR="00E90735" w:rsidRPr="003A12D4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26B3A396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0ED3269" w:rsidR="00E90735" w:rsidRPr="003A12D4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E90735" w:rsidRPr="003A12D4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E90735" w:rsidRPr="003A12D4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E90735" w:rsidRPr="003A12D4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E90735" w:rsidRPr="003A12D4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71ADAA3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61E9610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098F64B6" w14:textId="04CDCC2D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677168C9" w:rsidR="00E90735" w:rsidRPr="003A12D4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63FCBB63" w14:textId="3AEE6A51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5D0B9BE6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0F52878D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40E53226" w14:textId="67464F06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64352E83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6C48ABF" w14:textId="3E6FDB19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480B41D2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B74D5FC" w14:textId="42349BC1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C4200B6" w14:textId="1D723A55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B2209A1" w14:textId="2D93E2D8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3D83236" w14:textId="6C26F50D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90735" w:rsidRPr="00B6236C" w14:paraId="460AA77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8E708" w14:textId="77777777" w:rsidR="00E90735" w:rsidRDefault="00E90735" w:rsidP="00E90735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BF424A0" w14:textId="77777777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02DFEBF" w14:textId="77777777" w:rsidR="00E90735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929929" w14:textId="77777777" w:rsidR="00E90735" w:rsidRPr="006A49F0" w:rsidRDefault="00E90735" w:rsidP="00E9073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FF31" w14:textId="77777777" w:rsidR="00BF6712" w:rsidRDefault="00BF6712">
      <w:r>
        <w:separator/>
      </w:r>
    </w:p>
  </w:endnote>
  <w:endnote w:type="continuationSeparator" w:id="0">
    <w:p w14:paraId="420E7ABA" w14:textId="77777777" w:rsidR="00BF6712" w:rsidRDefault="00BF6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440C" w14:textId="77777777" w:rsidR="00BF6712" w:rsidRDefault="00BF6712">
      <w:r>
        <w:separator/>
      </w:r>
    </w:p>
  </w:footnote>
  <w:footnote w:type="continuationSeparator" w:id="0">
    <w:p w14:paraId="6A2C39E6" w14:textId="77777777" w:rsidR="00BF6712" w:rsidRDefault="00BF6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E90735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768A6"/>
    <w:rsid w:val="000D22B8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7AD4"/>
    <w:rsid w:val="008816FF"/>
    <w:rsid w:val="008D414E"/>
    <w:rsid w:val="008D63E2"/>
    <w:rsid w:val="008E589B"/>
    <w:rsid w:val="00927B59"/>
    <w:rsid w:val="00947908"/>
    <w:rsid w:val="009541A5"/>
    <w:rsid w:val="00965A89"/>
    <w:rsid w:val="00976858"/>
    <w:rsid w:val="009A3FC5"/>
    <w:rsid w:val="009A50D4"/>
    <w:rsid w:val="009B7FBF"/>
    <w:rsid w:val="009F19E3"/>
    <w:rsid w:val="00A02554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7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5</cp:revision>
  <cp:lastPrinted>2023-01-30T04:34:00Z</cp:lastPrinted>
  <dcterms:created xsi:type="dcterms:W3CDTF">2023-11-05T15:04:00Z</dcterms:created>
  <dcterms:modified xsi:type="dcterms:W3CDTF">2023-11-07T05:12:00Z</dcterms:modified>
  <cp:category>Rev 1.1;last template edit 3-5-05 gje</cp:category>
</cp:coreProperties>
</file>