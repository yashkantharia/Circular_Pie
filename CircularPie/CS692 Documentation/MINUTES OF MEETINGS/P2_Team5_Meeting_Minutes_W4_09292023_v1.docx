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E234EAD" w:rsidR="004266D5" w:rsidRPr="00B6236C" w:rsidRDefault="000042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09-</w:t>
            </w:r>
            <w:r w:rsidR="002972B4">
              <w:rPr>
                <w:i w:val="0"/>
                <w:szCs w:val="18"/>
              </w:rPr>
              <w:t>2</w:t>
            </w:r>
            <w:r w:rsidR="00562A46">
              <w:rPr>
                <w:i w:val="0"/>
                <w:szCs w:val="18"/>
              </w:rPr>
              <w:t>9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6A5A748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44C45890" w:rsidR="008404F1" w:rsidRDefault="002B7C21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Distribute new</w:t>
            </w:r>
            <w:r w:rsidR="00B83512">
              <w:rPr>
                <w:szCs w:val="18"/>
              </w:rPr>
              <w:t xml:space="preserve"> tasks and </w:t>
            </w:r>
            <w:r w:rsidR="00562A46">
              <w:rPr>
                <w:szCs w:val="18"/>
              </w:rPr>
              <w:t xml:space="preserve">track </w:t>
            </w:r>
            <w:r w:rsidR="00B83512">
              <w:rPr>
                <w:szCs w:val="18"/>
              </w:rPr>
              <w:t>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8404F1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8404F1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62A46" w:rsidRPr="00B6236C" w14:paraId="27ECE9C6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DEE13E7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Review modifications and suggestions for previous submission </w:t>
            </w:r>
          </w:p>
        </w:tc>
        <w:tc>
          <w:tcPr>
            <w:tcW w:w="1260" w:type="dxa"/>
            <w:gridSpan w:val="2"/>
          </w:tcPr>
          <w:p w14:paraId="10DFE9FF" w14:textId="63DB9A2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AB4B7C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7394A0E2" w14:textId="007F678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562A46" w:rsidRPr="00B6236C" w14:paraId="51C00FF6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470849B0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tasks for this week</w:t>
            </w:r>
          </w:p>
        </w:tc>
        <w:tc>
          <w:tcPr>
            <w:tcW w:w="1260" w:type="dxa"/>
            <w:gridSpan w:val="2"/>
          </w:tcPr>
          <w:p w14:paraId="392E2AC2" w14:textId="277B8084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B2B1D88" w14:textId="47FE19B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018C812" w14:textId="23104812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N/A</w:t>
            </w:r>
          </w:p>
        </w:tc>
      </w:tr>
      <w:tr w:rsidR="00562A46" w:rsidRPr="00B6236C" w14:paraId="53CFAF2E" w14:textId="77777777" w:rsidTr="001D2355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3E9ABD3E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User Stories with columns "Constraints", "Exceptions"</w:t>
            </w:r>
          </w:p>
        </w:tc>
        <w:tc>
          <w:tcPr>
            <w:tcW w:w="1260" w:type="dxa"/>
            <w:gridSpan w:val="2"/>
          </w:tcPr>
          <w:p w14:paraId="0C1B50D0" w14:textId="13E1F99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E767E3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EF7EF6B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52D44F9B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2D593FD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23A1F92A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Tasks for User Stories - updated progress</w:t>
            </w:r>
          </w:p>
        </w:tc>
        <w:tc>
          <w:tcPr>
            <w:tcW w:w="1260" w:type="dxa"/>
            <w:gridSpan w:val="2"/>
          </w:tcPr>
          <w:p w14:paraId="114FB0B6" w14:textId="4A8EE7D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83369BD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3AE7CC" w14:textId="487B7084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176C72FF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CAB7E72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1E060872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Elaborate descriptions (in RCT) for selected crosscuts</w:t>
            </w:r>
          </w:p>
        </w:tc>
        <w:tc>
          <w:tcPr>
            <w:tcW w:w="1260" w:type="dxa"/>
            <w:gridSpan w:val="2"/>
          </w:tcPr>
          <w:p w14:paraId="765261DE" w14:textId="3A31001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9B6DDBC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181787C" w14:textId="2AFAEBE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EF80A2E" w14:textId="5765662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465D9F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6370FD2A" w:rsidR="00562A46" w:rsidRPr="0040061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260" w:type="dxa"/>
            <w:gridSpan w:val="2"/>
          </w:tcPr>
          <w:p w14:paraId="28A33EB3" w14:textId="17A9C8F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3584D89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9A91B0B" w14:textId="3CC99E0F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77F2973" w14:textId="6DA3458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62A46" w:rsidRPr="00B6236C" w14:paraId="5E3BE62E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72BA873B" w14:textId="0DDF7A45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260" w:type="dxa"/>
            <w:gridSpan w:val="2"/>
          </w:tcPr>
          <w:p w14:paraId="78E2D9FB" w14:textId="678F4E58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1D157DD" w14:textId="2A000F9E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47247F7E" w14:textId="03390D5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4E52BDE7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3AFA51A5" w14:textId="45B8DB57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260" w:type="dxa"/>
            <w:gridSpan w:val="2"/>
          </w:tcPr>
          <w:p w14:paraId="301B061A" w14:textId="7FBD8305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7C5E126" w14:textId="494F3ABB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D5B3025" w14:textId="752B42C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36FABDDA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574C252D" w14:textId="6A8B543E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ER Diagrams (conceptual, logical)</w:t>
            </w:r>
          </w:p>
        </w:tc>
        <w:tc>
          <w:tcPr>
            <w:tcW w:w="1260" w:type="dxa"/>
            <w:gridSpan w:val="2"/>
          </w:tcPr>
          <w:p w14:paraId="1F3B1C85" w14:textId="24585D1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9C1E6BE" w14:textId="13B70A3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5EBDEB5A" w14:textId="4DE77D9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713BA373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C522C16" w14:textId="71D7650A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Source Code for User Stories (in GitHub repository)</w:t>
            </w:r>
          </w:p>
        </w:tc>
        <w:tc>
          <w:tcPr>
            <w:tcW w:w="1260" w:type="dxa"/>
            <w:gridSpan w:val="2"/>
          </w:tcPr>
          <w:p w14:paraId="0772244F" w14:textId="6CF8020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7C6C2FE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40E795C9" w14:textId="2306AAA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F6A0482" w14:textId="1AEE072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62A46" w:rsidRPr="00B6236C" w14:paraId="0C13870E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845B3B9" w14:textId="6F4C3720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260" w:type="dxa"/>
            <w:gridSpan w:val="2"/>
          </w:tcPr>
          <w:p w14:paraId="450C79FA" w14:textId="017211F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7BD664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AB0476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0808A6CE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43CD9480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6430D490" w14:textId="59EBC8A0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40578628" w14:textId="1027374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671DEE9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78C2914F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3E896E59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7ECD22F8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40C6D10F" w14:textId="457C81A9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Develop Acceptance Tests (Excel template)</w:t>
            </w:r>
          </w:p>
        </w:tc>
        <w:tc>
          <w:tcPr>
            <w:tcW w:w="1260" w:type="dxa"/>
            <w:gridSpan w:val="2"/>
          </w:tcPr>
          <w:p w14:paraId="264F0F22" w14:textId="4B804169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4EEDDE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4204474B" w14:textId="53EB0D2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5C003F9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562A46" w:rsidRPr="00B6236C" w14:paraId="16E46550" w14:textId="77777777" w:rsidTr="008404F1">
        <w:trPr>
          <w:cantSplit/>
        </w:trPr>
        <w:tc>
          <w:tcPr>
            <w:tcW w:w="5310" w:type="dxa"/>
            <w:gridSpan w:val="4"/>
            <w:vAlign w:val="bottom"/>
          </w:tcPr>
          <w:p w14:paraId="1EC37CA8" w14:textId="5486FA93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260" w:type="dxa"/>
            <w:gridSpan w:val="2"/>
          </w:tcPr>
          <w:p w14:paraId="4C91F68C" w14:textId="125A3B5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75F0BE8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6AC3792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4458A97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62A46" w:rsidRPr="00325E77" w14:paraId="7247F7ED" w14:textId="405E45B3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562A46" w:rsidRPr="00325E77" w:rsidRDefault="00562A46" w:rsidP="00562A46"/>
        </w:tc>
        <w:tc>
          <w:tcPr>
            <w:tcW w:w="1710" w:type="dxa"/>
            <w:gridSpan w:val="2"/>
          </w:tcPr>
          <w:p w14:paraId="7A7F1A88" w14:textId="77777777" w:rsidR="00562A46" w:rsidRPr="00325E77" w:rsidRDefault="00562A46" w:rsidP="00562A46"/>
        </w:tc>
      </w:tr>
      <w:tr w:rsidR="00562A46" w:rsidRPr="00325E77" w14:paraId="34C1A6D4" w14:textId="77777777" w:rsidTr="008404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562A46" w:rsidRPr="00325E77" w:rsidRDefault="00562A46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B09D6E4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-  </w:t>
            </w:r>
            <w:r w:rsidR="00562A46">
              <w:rPr>
                <w:sz w:val="18"/>
                <w:szCs w:val="18"/>
              </w:rPr>
              <w:t>10</w:t>
            </w:r>
            <w:r w:rsidR="00BF50F0">
              <w:rPr>
                <w:sz w:val="18"/>
                <w:szCs w:val="18"/>
              </w:rPr>
              <w:t>/</w:t>
            </w:r>
            <w:r w:rsidR="00562A46">
              <w:rPr>
                <w:sz w:val="18"/>
                <w:szCs w:val="18"/>
              </w:rPr>
              <w:t>01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562A46" w:rsidRPr="00B6236C" w14:paraId="1F7C5817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4BCF0123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User Stories with columns "Constraints", "Exceptions"</w:t>
            </w:r>
          </w:p>
        </w:tc>
        <w:tc>
          <w:tcPr>
            <w:tcW w:w="1349" w:type="dxa"/>
            <w:shd w:val="clear" w:color="auto" w:fill="FFFFFF"/>
          </w:tcPr>
          <w:p w14:paraId="5BD772BD" w14:textId="2B9836F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96EDDED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3599B97" w14:textId="6B179CD5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7E68EF7C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1982BBD3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2EC0B9CB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Tasks for User Stories - updated progress</w:t>
            </w:r>
          </w:p>
        </w:tc>
        <w:tc>
          <w:tcPr>
            <w:tcW w:w="1349" w:type="dxa"/>
            <w:shd w:val="clear" w:color="auto" w:fill="FFFFFF"/>
          </w:tcPr>
          <w:p w14:paraId="06EAFE0C" w14:textId="07D3C98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B664610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020C74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5CAC6EE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732915E5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24A2B717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Elaborate descriptions (in RCT) for selected crosscuts</w:t>
            </w:r>
          </w:p>
        </w:tc>
        <w:tc>
          <w:tcPr>
            <w:tcW w:w="1349" w:type="dxa"/>
            <w:shd w:val="clear" w:color="auto" w:fill="FFFFFF"/>
          </w:tcPr>
          <w:p w14:paraId="2086459C" w14:textId="4385D21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B7512C6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29448B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20541AFF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78C10A52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A39EA4E" w14:textId="6D525601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349" w:type="dxa"/>
            <w:shd w:val="clear" w:color="auto" w:fill="FFFFFF"/>
          </w:tcPr>
          <w:p w14:paraId="6ADE6C67" w14:textId="347F949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AA267FF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1F1A2DA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E0173B7" w14:textId="47C81DF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562A46" w:rsidRPr="00B6236C" w14:paraId="22E4726F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43D6DD0" w14:textId="7F563422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349" w:type="dxa"/>
            <w:shd w:val="clear" w:color="auto" w:fill="FFFFFF"/>
          </w:tcPr>
          <w:p w14:paraId="43AA7198" w14:textId="1A44479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D4B46C" w14:textId="329BF0C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071A9C22" w14:textId="247E819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5C33C301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106DB00" w14:textId="139DE4BE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349" w:type="dxa"/>
            <w:shd w:val="clear" w:color="auto" w:fill="FFFFFF"/>
          </w:tcPr>
          <w:p w14:paraId="6F0C5E32" w14:textId="487A20F3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886A424" w14:textId="7370284B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053DC35" w14:textId="50786DCD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42CA3308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8CCF0FA" w14:textId="5ED8689E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ER Diagrams (conceptual, logical)</w:t>
            </w:r>
          </w:p>
        </w:tc>
        <w:tc>
          <w:tcPr>
            <w:tcW w:w="1349" w:type="dxa"/>
            <w:shd w:val="clear" w:color="auto" w:fill="FFFFFF"/>
          </w:tcPr>
          <w:p w14:paraId="79458B12" w14:textId="35F7741A" w:rsidR="00562A46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BF53316" w14:textId="467CD03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08B5D572" w14:textId="41F147E6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562A46" w:rsidRPr="00B6236C" w14:paraId="06FC0FA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21491B8" w14:textId="62FA372E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Source Code for User Stories (in GitHub repository)</w:t>
            </w:r>
          </w:p>
        </w:tc>
        <w:tc>
          <w:tcPr>
            <w:tcW w:w="1349" w:type="dxa"/>
            <w:shd w:val="clear" w:color="auto" w:fill="FFFFFF"/>
          </w:tcPr>
          <w:p w14:paraId="4A273B8D" w14:textId="712DD160" w:rsidR="00562A46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7F3DB5B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5E2465CA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561E0DB" w14:textId="0B822914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562A46" w:rsidRPr="00B6236C" w14:paraId="312D2FF9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EF1F25C" w14:textId="7E529396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349" w:type="dxa"/>
            <w:shd w:val="clear" w:color="auto" w:fill="FFFFFF"/>
          </w:tcPr>
          <w:p w14:paraId="72EB61BA" w14:textId="1292B370" w:rsidR="00562A46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B644A58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B110026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63F9B14" w14:textId="45459FA1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562A46" w:rsidRPr="00B6236C" w14:paraId="5CEC3B0C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D9637E7" w14:textId="5CE27184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76EB6797" w14:textId="6127FCD4" w:rsidR="00562A46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9E25A2D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FF2016B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2D3F8F" w14:textId="3087F29E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562A46" w:rsidRPr="00B6236C" w14:paraId="36AE5554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D881B92" w14:textId="6A7362ED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Develop Acceptance Tests (Excel template)</w:t>
            </w:r>
          </w:p>
        </w:tc>
        <w:tc>
          <w:tcPr>
            <w:tcW w:w="1349" w:type="dxa"/>
            <w:shd w:val="clear" w:color="auto" w:fill="FFFFFF"/>
          </w:tcPr>
          <w:p w14:paraId="3996725A" w14:textId="561B2BAE" w:rsidR="00562A46" w:rsidRPr="007100F5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C0C7DA8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BADB704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25309DE" w14:textId="563D4310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562A46" w:rsidRPr="00B6236C" w14:paraId="76547668" w14:textId="77777777" w:rsidTr="0047793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0C3C86" w14:textId="07429D06" w:rsidR="00562A46" w:rsidRDefault="00562A46" w:rsidP="00562A46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349" w:type="dxa"/>
            <w:shd w:val="clear" w:color="auto" w:fill="FFFFFF"/>
          </w:tcPr>
          <w:p w14:paraId="457AC5AF" w14:textId="78F89C1B" w:rsidR="00562A46" w:rsidRPr="007100F5" w:rsidRDefault="00E13C47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562A46"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95049B3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1FE9EB9" w14:textId="77777777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01BD201" w14:textId="1828461A" w:rsidR="00562A46" w:rsidRDefault="00562A46" w:rsidP="00562A4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2877" w14:textId="77777777" w:rsidR="00173C1B" w:rsidRDefault="00173C1B">
      <w:r>
        <w:separator/>
      </w:r>
    </w:p>
  </w:endnote>
  <w:endnote w:type="continuationSeparator" w:id="0">
    <w:p w14:paraId="6990144F" w14:textId="77777777" w:rsidR="00173C1B" w:rsidRDefault="00173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D2203" w14:textId="77777777" w:rsidR="00173C1B" w:rsidRDefault="00173C1B">
      <w:r>
        <w:separator/>
      </w:r>
    </w:p>
  </w:footnote>
  <w:footnote w:type="continuationSeparator" w:id="0">
    <w:p w14:paraId="0F53CB0F" w14:textId="77777777" w:rsidR="00173C1B" w:rsidRDefault="00173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562A46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3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A1BA0"/>
    <w:rsid w:val="003A24CA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69CB"/>
    <w:rsid w:val="00BF50F0"/>
    <w:rsid w:val="00C0675F"/>
    <w:rsid w:val="00C20D06"/>
    <w:rsid w:val="00C219E6"/>
    <w:rsid w:val="00C6291B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79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24</cp:revision>
  <cp:lastPrinted>2023-01-30T04:34:00Z</cp:lastPrinted>
  <dcterms:created xsi:type="dcterms:W3CDTF">2023-04-01T13:54:00Z</dcterms:created>
  <dcterms:modified xsi:type="dcterms:W3CDTF">2023-09-30T14:23:00Z</dcterms:modified>
  <cp:category>Rev 1.1;last template edit 3-5-05 gje</cp:category>
</cp:coreProperties>
</file>