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19B52BD0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 w:rsidR="00323CAE">
              <w:rPr>
                <w:i w:val="0"/>
                <w:szCs w:val="18"/>
              </w:rPr>
              <w:t>2</w:t>
            </w:r>
            <w:r w:rsidR="00847CE6">
              <w:rPr>
                <w:i w:val="0"/>
                <w:szCs w:val="18"/>
              </w:rPr>
              <w:t>7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7913E630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5E1CD69D" w:rsidR="004266D5" w:rsidRPr="00B6236C" w:rsidRDefault="00F554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534C58D" w14:textId="52A727F0" w:rsidR="00D47B69" w:rsidRDefault="001C725C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Distribute tasks for this week</w:t>
            </w:r>
            <w:r w:rsidR="00D47B69">
              <w:rPr>
                <w:szCs w:val="18"/>
              </w:rPr>
              <w:t xml:space="preserve"> </w:t>
            </w:r>
          </w:p>
          <w:p w14:paraId="6B7ECC82" w14:textId="096DBF92" w:rsidR="001C725C" w:rsidRPr="001C725C" w:rsidRDefault="001C725C" w:rsidP="001C725C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Make progress on existing tasks</w:t>
            </w:r>
          </w:p>
          <w:p w14:paraId="061B7D09" w14:textId="6373AC05" w:rsidR="00B83512" w:rsidRDefault="00B83512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Discussions on que</w:t>
            </w:r>
            <w:r w:rsidR="00483ACB">
              <w:rPr>
                <w:szCs w:val="18"/>
              </w:rPr>
              <w:t>ri</w:t>
            </w:r>
            <w:r>
              <w:rPr>
                <w:szCs w:val="18"/>
              </w:rPr>
              <w:t>es if needed</w:t>
            </w:r>
          </w:p>
          <w:p w14:paraId="23002D5F" w14:textId="0C51A487" w:rsidR="001C725C" w:rsidRPr="008404F1" w:rsidRDefault="001C725C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Mock R1 workshop preparation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752A64" w:rsidRPr="00B6236C" w14:paraId="1CF734D3" w14:textId="77777777" w:rsidTr="00483ACB">
        <w:trPr>
          <w:cantSplit/>
        </w:trPr>
        <w:tc>
          <w:tcPr>
            <w:tcW w:w="5310" w:type="dxa"/>
            <w:gridSpan w:val="4"/>
          </w:tcPr>
          <w:p w14:paraId="0BD05BBA" w14:textId="7EF9F721" w:rsidR="00752A64" w:rsidRPr="001C725C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if any any after review</w:t>
            </w:r>
          </w:p>
        </w:tc>
        <w:tc>
          <w:tcPr>
            <w:tcW w:w="1260" w:type="dxa"/>
            <w:gridSpan w:val="2"/>
          </w:tcPr>
          <w:p w14:paraId="535BA1AC" w14:textId="217EFE6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7D5618AD" w14:textId="1FF2D1B8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6AFD92D7" w14:textId="416455F0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752A64" w:rsidRPr="00B6236C" w14:paraId="572A60A1" w14:textId="77777777" w:rsidTr="00483ACB">
        <w:trPr>
          <w:cantSplit/>
        </w:trPr>
        <w:tc>
          <w:tcPr>
            <w:tcW w:w="5310" w:type="dxa"/>
            <w:gridSpan w:val="4"/>
          </w:tcPr>
          <w:p w14:paraId="3F51EA69" w14:textId="59C33AC3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Distribute task for new deliverables</w:t>
            </w:r>
          </w:p>
        </w:tc>
        <w:tc>
          <w:tcPr>
            <w:tcW w:w="1260" w:type="dxa"/>
            <w:gridSpan w:val="2"/>
          </w:tcPr>
          <w:p w14:paraId="449A96DC" w14:textId="31B237C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799A5228" w14:textId="1D12F7E8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304EB960" w14:textId="7BBD499B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752A64" w:rsidRPr="00B6236C" w14:paraId="27ECE9C6" w14:textId="77777777" w:rsidTr="00483ACB">
        <w:trPr>
          <w:cantSplit/>
        </w:trPr>
        <w:tc>
          <w:tcPr>
            <w:tcW w:w="5310" w:type="dxa"/>
            <w:gridSpan w:val="4"/>
          </w:tcPr>
          <w:p w14:paraId="5CF3D284" w14:textId="36A98ACB" w:rsidR="00752A64" w:rsidRPr="00400616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1C725C">
              <w:rPr>
                <w:rFonts w:ascii="Calibri" w:hAnsi="Calibri" w:cs="Calibri"/>
                <w:color w:val="000000"/>
                <w:sz w:val="22"/>
                <w:szCs w:val="22"/>
              </w:rPr>
              <w:t>R1: I2: Retrospective Report</w:t>
            </w:r>
          </w:p>
        </w:tc>
        <w:tc>
          <w:tcPr>
            <w:tcW w:w="1260" w:type="dxa"/>
            <w:gridSpan w:val="2"/>
          </w:tcPr>
          <w:p w14:paraId="10DFE9FF" w14:textId="0BC972EC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</w:tcPr>
          <w:p w14:paraId="79209F85" w14:textId="3E7D2338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394A0E2" w14:textId="28450730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752A64" w:rsidRPr="00B6236C" w14:paraId="1CBDD957" w14:textId="77777777" w:rsidTr="00483ACB">
        <w:trPr>
          <w:cantSplit/>
        </w:trPr>
        <w:tc>
          <w:tcPr>
            <w:tcW w:w="5310" w:type="dxa"/>
            <w:gridSpan w:val="4"/>
          </w:tcPr>
          <w:p w14:paraId="25F248E7" w14:textId="45D7CE03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Qtest progress check</w:t>
            </w:r>
          </w:p>
        </w:tc>
        <w:tc>
          <w:tcPr>
            <w:tcW w:w="1260" w:type="dxa"/>
            <w:gridSpan w:val="2"/>
          </w:tcPr>
          <w:p w14:paraId="5AE3938B" w14:textId="7A27A93C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</w:tcPr>
          <w:p w14:paraId="67A01C3A" w14:textId="686DCC13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0467CA05" w14:textId="0AF3E8D4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752A64" w:rsidRPr="00B6236C" w14:paraId="2B499C63" w14:textId="77777777" w:rsidTr="00483ACB">
        <w:trPr>
          <w:cantSplit/>
        </w:trPr>
        <w:tc>
          <w:tcPr>
            <w:tcW w:w="5310" w:type="dxa"/>
            <w:gridSpan w:val="4"/>
          </w:tcPr>
          <w:p w14:paraId="3A47A8EF" w14:textId="254EEEDC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260" w:type="dxa"/>
            <w:gridSpan w:val="2"/>
          </w:tcPr>
          <w:p w14:paraId="6A28B9DB" w14:textId="39FD62B2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</w:tcPr>
          <w:p w14:paraId="376EE904" w14:textId="7123184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34EE0BDB" w14:textId="24A9BF93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752A64" w:rsidRPr="00B6236C" w14:paraId="5E52BDEE" w14:textId="77777777" w:rsidTr="00483ACB">
        <w:trPr>
          <w:cantSplit/>
        </w:trPr>
        <w:tc>
          <w:tcPr>
            <w:tcW w:w="5310" w:type="dxa"/>
            <w:gridSpan w:val="4"/>
          </w:tcPr>
          <w:p w14:paraId="420154E9" w14:textId="3F217F54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 – complete sprint 2</w:t>
            </w:r>
          </w:p>
        </w:tc>
        <w:tc>
          <w:tcPr>
            <w:tcW w:w="1260" w:type="dxa"/>
            <w:gridSpan w:val="2"/>
          </w:tcPr>
          <w:p w14:paraId="48234B68" w14:textId="0AB4E8AE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</w:tcPr>
          <w:p w14:paraId="0D10A9AE" w14:textId="143B2D5B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534A23F8" w14:textId="037EDCED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752A64" w:rsidRPr="00B6236C" w14:paraId="323543C5" w14:textId="77777777" w:rsidTr="00483ACB">
        <w:trPr>
          <w:cantSplit/>
        </w:trPr>
        <w:tc>
          <w:tcPr>
            <w:tcW w:w="5310" w:type="dxa"/>
            <w:gridSpan w:val="4"/>
          </w:tcPr>
          <w:p w14:paraId="736B1780" w14:textId="2F67499C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User Stories with columns "Constraints", "Exceptions", "Extensions"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6E717971" w14:textId="4AF2F097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64D5E96A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  <w:tc>
          <w:tcPr>
            <w:tcW w:w="1710" w:type="dxa"/>
            <w:vAlign w:val="bottom"/>
          </w:tcPr>
          <w:p w14:paraId="27458CBF" w14:textId="2C033B9F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752A64" w:rsidRPr="00B6236C" w14:paraId="45AE6E72" w14:textId="77777777" w:rsidTr="00483ACB">
        <w:trPr>
          <w:cantSplit/>
        </w:trPr>
        <w:tc>
          <w:tcPr>
            <w:tcW w:w="5310" w:type="dxa"/>
            <w:gridSpan w:val="4"/>
          </w:tcPr>
          <w:p w14:paraId="4075A1E0" w14:textId="5D09AAF7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Tasks for User Stories - updated progress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BCFE8E3" w14:textId="7E51C920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2B6F4DEA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  <w:tc>
          <w:tcPr>
            <w:tcW w:w="1710" w:type="dxa"/>
            <w:vAlign w:val="bottom"/>
          </w:tcPr>
          <w:p w14:paraId="3F053426" w14:textId="4F54A71C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752A64" w:rsidRPr="00B6236C" w14:paraId="3A984E42" w14:textId="77777777" w:rsidTr="00483ACB">
        <w:trPr>
          <w:cantSplit/>
        </w:trPr>
        <w:tc>
          <w:tcPr>
            <w:tcW w:w="5310" w:type="dxa"/>
            <w:gridSpan w:val="4"/>
          </w:tcPr>
          <w:p w14:paraId="4FCFE0AF" w14:textId="5B442EB0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Burndown chart</w:t>
            </w:r>
          </w:p>
        </w:tc>
        <w:tc>
          <w:tcPr>
            <w:tcW w:w="1260" w:type="dxa"/>
            <w:gridSpan w:val="2"/>
          </w:tcPr>
          <w:p w14:paraId="74EB682C" w14:textId="1D10535E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0347B6D7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07BB6181" w14:textId="7691CD50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752A64" w:rsidRPr="00B6236C" w14:paraId="38FDF256" w14:textId="77777777" w:rsidTr="00483ACB">
        <w:trPr>
          <w:cantSplit/>
        </w:trPr>
        <w:tc>
          <w:tcPr>
            <w:tcW w:w="5310" w:type="dxa"/>
            <w:gridSpan w:val="4"/>
          </w:tcPr>
          <w:p w14:paraId="7F847067" w14:textId="591B99FB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gridSpan w:val="2"/>
          </w:tcPr>
          <w:p w14:paraId="16D9179C" w14:textId="2C3B9954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6C1B4ACC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314ED995" w14:textId="2B831706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752A64" w:rsidRPr="00B6236C" w14:paraId="604E0B84" w14:textId="77777777" w:rsidTr="00483ACB">
        <w:trPr>
          <w:cantSplit/>
        </w:trPr>
        <w:tc>
          <w:tcPr>
            <w:tcW w:w="5310" w:type="dxa"/>
            <w:gridSpan w:val="4"/>
          </w:tcPr>
          <w:p w14:paraId="0146927B" w14:textId="10249227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(I2 plan)</w:t>
            </w:r>
          </w:p>
        </w:tc>
        <w:tc>
          <w:tcPr>
            <w:tcW w:w="1260" w:type="dxa"/>
            <w:gridSpan w:val="2"/>
          </w:tcPr>
          <w:p w14:paraId="0B6E25DE" w14:textId="32B04C5A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6699488F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  <w:vAlign w:val="bottom"/>
          </w:tcPr>
          <w:p w14:paraId="366BCAC0" w14:textId="002E4D17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</w:tr>
      <w:tr w:rsidR="00752A64" w:rsidRPr="00B6236C" w14:paraId="2FFD8738" w14:textId="77777777" w:rsidTr="00483ACB">
        <w:trPr>
          <w:cantSplit/>
        </w:trPr>
        <w:tc>
          <w:tcPr>
            <w:tcW w:w="5310" w:type="dxa"/>
            <w:gridSpan w:val="4"/>
          </w:tcPr>
          <w:p w14:paraId="2D1CAE5B" w14:textId="1B4E67F8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ER Diagrams (conceptual, logical)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4059A603" w14:textId="0A28F1A5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2E6067E5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710" w:type="dxa"/>
            <w:vAlign w:val="bottom"/>
          </w:tcPr>
          <w:p w14:paraId="75A0AC43" w14:textId="68AC50E5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752A64" w:rsidRPr="00B6236C" w14:paraId="42F1F1D9" w14:textId="77777777" w:rsidTr="00483ACB">
        <w:trPr>
          <w:cantSplit/>
        </w:trPr>
        <w:tc>
          <w:tcPr>
            <w:tcW w:w="5310" w:type="dxa"/>
            <w:gridSpan w:val="4"/>
          </w:tcPr>
          <w:p w14:paraId="2C393301" w14:textId="14CD5279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Source Code for User Stories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29668807" w14:textId="7ABC2B94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5D7D4623" w14:textId="23276376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 /</w:t>
            </w:r>
            <w:r w:rsidRPr="003A12D4">
              <w:rPr>
                <w:rFonts w:cs="Arial"/>
                <w:sz w:val="20"/>
              </w:rPr>
              <w:t xml:space="preserve"> 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29F8A580" w14:textId="06A16961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</w:tr>
      <w:tr w:rsidR="00752A64" w:rsidRPr="00B6236C" w14:paraId="02F1F8C9" w14:textId="77777777" w:rsidTr="00483ACB">
        <w:trPr>
          <w:cantSplit/>
        </w:trPr>
        <w:tc>
          <w:tcPr>
            <w:tcW w:w="5310" w:type="dxa"/>
            <w:gridSpan w:val="4"/>
          </w:tcPr>
          <w:p w14:paraId="3CFB5B67" w14:textId="3774614A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Produce a build and migrate to QA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11EE6586" w14:textId="17344C93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01B976C3" w14:textId="201BB51E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430DC957" w14:textId="378F48DA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</w:tr>
      <w:tr w:rsidR="00752A64" w:rsidRPr="00B6236C" w14:paraId="05E81ADE" w14:textId="77777777" w:rsidTr="00483ACB">
        <w:trPr>
          <w:cantSplit/>
        </w:trPr>
        <w:tc>
          <w:tcPr>
            <w:tcW w:w="5310" w:type="dxa"/>
            <w:gridSpan w:val="4"/>
          </w:tcPr>
          <w:p w14:paraId="17E1E9E6" w14:textId="5B4ACBF5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Acceptance Tests (Excel template)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50D6DCD8" w14:textId="2E57BEF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600A8E23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7086FEC1" w14:textId="464A44E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752A64" w:rsidRPr="00B6236C" w14:paraId="268DE704" w14:textId="77777777" w:rsidTr="00483ACB">
        <w:trPr>
          <w:cantSplit/>
        </w:trPr>
        <w:tc>
          <w:tcPr>
            <w:tcW w:w="5310" w:type="dxa"/>
            <w:gridSpan w:val="4"/>
          </w:tcPr>
          <w:p w14:paraId="345B67BA" w14:textId="5559A498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R1: I2: Test Execution Log (Tab in Excel or export from qTest)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31A72370" w14:textId="4D306C20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7407437F" w14:textId="4E5F1AA5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55B547BC" w14:textId="2F896674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752A64" w:rsidRPr="00B6236C" w14:paraId="51AA9716" w14:textId="77777777" w:rsidTr="00483ACB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4AACA711" w:rsidR="00752A64" w:rsidRDefault="00752A64" w:rsidP="00752A6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Resolve bugs for Customise Pizza and Modify Ads.</w:t>
            </w:r>
          </w:p>
        </w:tc>
        <w:tc>
          <w:tcPr>
            <w:tcW w:w="1260" w:type="dxa"/>
            <w:gridSpan w:val="2"/>
          </w:tcPr>
          <w:p w14:paraId="4F02606D" w14:textId="0FEACA02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1800" w:type="dxa"/>
            <w:gridSpan w:val="2"/>
            <w:vAlign w:val="bottom"/>
          </w:tcPr>
          <w:p w14:paraId="293A247E" w14:textId="731B477F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3696C905" w14:textId="33F0804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752A64" w:rsidRPr="00B6236C" w14:paraId="24B5B820" w14:textId="77777777" w:rsidTr="00483ACB">
        <w:trPr>
          <w:cantSplit/>
        </w:trPr>
        <w:tc>
          <w:tcPr>
            <w:tcW w:w="5310" w:type="dxa"/>
            <w:gridSpan w:val="4"/>
          </w:tcPr>
          <w:p w14:paraId="047D370E" w14:textId="0B8DD0E5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2B5CFF4" w14:textId="5A939E7B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3F7A280" w14:textId="6C33C4D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21E0B0" w14:textId="1913B5D1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2A64" w:rsidRPr="00B6236C" w14:paraId="4C734F58" w14:textId="77777777" w:rsidTr="00483ACB">
        <w:trPr>
          <w:cantSplit/>
        </w:trPr>
        <w:tc>
          <w:tcPr>
            <w:tcW w:w="5310" w:type="dxa"/>
            <w:gridSpan w:val="4"/>
          </w:tcPr>
          <w:p w14:paraId="6A656496" w14:textId="77D9F6A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ED0BAD7" w14:textId="2D7836C5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389C969C" w14:textId="17F858ED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A4AA39B" w14:textId="0320AF7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2A64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752A64" w:rsidRPr="00325E77" w:rsidRDefault="00752A64" w:rsidP="00752A64"/>
        </w:tc>
        <w:tc>
          <w:tcPr>
            <w:tcW w:w="1710" w:type="dxa"/>
            <w:gridSpan w:val="2"/>
          </w:tcPr>
          <w:p w14:paraId="7A7F1A88" w14:textId="77777777" w:rsidR="00752A64" w:rsidRPr="00325E77" w:rsidRDefault="00752A64" w:rsidP="00752A64"/>
        </w:tc>
      </w:tr>
      <w:tr w:rsidR="00752A64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7F9CD9C1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521A36">
              <w:rPr>
                <w:sz w:val="18"/>
                <w:szCs w:val="18"/>
              </w:rPr>
              <w:t>31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E7F88" w:rsidRPr="00B6236C" w14:paraId="1F7C581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5E207E9F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25C">
              <w:rPr>
                <w:rFonts w:ascii="Calibri" w:hAnsi="Calibri" w:cs="Calibri"/>
                <w:color w:val="000000"/>
                <w:sz w:val="22"/>
                <w:szCs w:val="22"/>
              </w:rPr>
              <w:t>R1: I2: Retrospective Report</w:t>
            </w:r>
          </w:p>
        </w:tc>
        <w:tc>
          <w:tcPr>
            <w:tcW w:w="1349" w:type="dxa"/>
            <w:shd w:val="clear" w:color="auto" w:fill="FFFFFF"/>
          </w:tcPr>
          <w:p w14:paraId="5BD772BD" w14:textId="7888FE7D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</w:tcPr>
          <w:p w14:paraId="73599B97" w14:textId="66CA2B9E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4FB2F561" w14:textId="6F24C0BA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BE7F88" w:rsidRPr="00B6236C" w14:paraId="1982BBD3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2C59E77A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18"/>
              </w:rPr>
              <w:t>Qtest progress check</w:t>
            </w:r>
          </w:p>
        </w:tc>
        <w:tc>
          <w:tcPr>
            <w:tcW w:w="1349" w:type="dxa"/>
            <w:shd w:val="clear" w:color="auto" w:fill="FFFFFF"/>
          </w:tcPr>
          <w:p w14:paraId="06EAFE0C" w14:textId="72E1E89B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</w:tcPr>
          <w:p w14:paraId="0020C743" w14:textId="0DCA06F4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</w:tcPr>
          <w:p w14:paraId="048911F6" w14:textId="3F91C0C7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E7F88" w:rsidRPr="00B6236C" w14:paraId="732915E5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559D71AD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349" w:type="dxa"/>
            <w:shd w:val="clear" w:color="auto" w:fill="FFFFFF"/>
          </w:tcPr>
          <w:p w14:paraId="2086459C" w14:textId="6B225232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</w:tcPr>
          <w:p w14:paraId="5A29448B" w14:textId="7EFC297A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</w:tcPr>
          <w:p w14:paraId="7C375E49" w14:textId="2AD01745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BE7F88" w:rsidRPr="00B6236C" w14:paraId="10047B72" w14:textId="77777777" w:rsidTr="00EC52FB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0C1985EA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 – complete sprint 2</w:t>
            </w:r>
          </w:p>
        </w:tc>
        <w:tc>
          <w:tcPr>
            <w:tcW w:w="1349" w:type="dxa"/>
            <w:shd w:val="clear" w:color="auto" w:fill="FFFFFF"/>
          </w:tcPr>
          <w:p w14:paraId="24AEA723" w14:textId="1ADD5C97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</w:tcPr>
          <w:p w14:paraId="5B4EA13C" w14:textId="264496C7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728C6B7C" w14:textId="305926E9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BE7F88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67369195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User Stories with columns "Constraints", "Exceptions", "Extensions"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0951A880" w14:textId="607ED343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350A258C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614F3596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bookmarkEnd w:id="0"/>
      <w:tr w:rsidR="00BE7F88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36C7B181" w:rsidR="00BE7F88" w:rsidRPr="003A12D4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Tasks for User Stories - updated progress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0B230F6F" w14:textId="2C71800C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3C9F1481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3DE25A80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BE7F88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2FB6BED6" w:rsidR="00BE7F88" w:rsidRPr="003A12D4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Burndown chart</w:t>
            </w:r>
          </w:p>
        </w:tc>
        <w:tc>
          <w:tcPr>
            <w:tcW w:w="1349" w:type="dxa"/>
            <w:shd w:val="clear" w:color="auto" w:fill="FFFFFF"/>
          </w:tcPr>
          <w:p w14:paraId="7A6AFAC5" w14:textId="486F74D3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4648E79F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75EAA376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BE7F88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458DEADD" w:rsidR="00BE7F88" w:rsidRPr="003A12D4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49" w:type="dxa"/>
            <w:shd w:val="clear" w:color="auto" w:fill="FFFFFF"/>
          </w:tcPr>
          <w:p w14:paraId="59B5513F" w14:textId="4A6B065B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4824D3E1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47E140F8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BE7F88" w:rsidRPr="00B6236C" w14:paraId="6345CF3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278648F4" w:rsidR="00BE7F88" w:rsidRPr="003A12D4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(I2 plan)</w:t>
            </w:r>
          </w:p>
        </w:tc>
        <w:tc>
          <w:tcPr>
            <w:tcW w:w="1349" w:type="dxa"/>
            <w:shd w:val="clear" w:color="auto" w:fill="FFFFFF"/>
          </w:tcPr>
          <w:p w14:paraId="565C7DC4" w14:textId="4E868166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35260D34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0FD544DB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</w:tr>
      <w:tr w:rsidR="00BE7F88" w:rsidRPr="00B6236C" w14:paraId="3FBC2E49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03BF4B8C" w:rsidR="00BE7F88" w:rsidRPr="003A12D4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ER Diagrams (conceptual, logical)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6F01CE56" w14:textId="54491180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14BB24F0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6A84C2DB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BE7F88" w:rsidRPr="00B6236C" w14:paraId="4BC6D9B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02344A31" w:rsidR="00BE7F88" w:rsidRPr="003A12D4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Source Code for User Stories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4FAC39E7" w14:textId="089DF0D4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76895046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 /</w:t>
            </w:r>
            <w:r w:rsidRPr="003A12D4">
              <w:rPr>
                <w:rFonts w:cs="Arial"/>
                <w:sz w:val="20"/>
              </w:rPr>
              <w:t xml:space="preserve"> 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0CD99128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</w:tr>
      <w:tr w:rsidR="00BE7F88" w:rsidRPr="00B6236C" w14:paraId="66F874E5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11A26B99" w:rsidR="00BE7F88" w:rsidRPr="003A12D4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Produce a build and migrate to QA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16821D85" w14:textId="01AD826F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59291D13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</w:tcPr>
          <w:p w14:paraId="2FD05924" w14:textId="194D48B5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</w:tr>
      <w:tr w:rsidR="00BE7F88" w:rsidRPr="00B6236C" w14:paraId="5D77464C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44EB0352" w:rsidR="00BE7F88" w:rsidRPr="003A12D4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R1: I2: Acceptance Tests (Excel template)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51AAF0A6" w14:textId="36700B1D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B880965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7CDD11A6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BE7F88" w:rsidRPr="00B6236C" w14:paraId="787E16AD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47FB02B8" w:rsidR="00BE7F88" w:rsidRPr="003A12D4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Test Execution Log (Tab in Excel or export from qTest)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37202E85" w14:textId="29F7B4E0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4950718F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2E215BD5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BE7F88" w:rsidRPr="00B6236C" w14:paraId="08DB2CA1" w14:textId="77777777" w:rsidTr="00EC52FB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50CCCEE6" w:rsidR="00BE7F88" w:rsidRPr="003A12D4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Resolve bugs for Customise Pizza and Modify Ads.</w:t>
            </w:r>
          </w:p>
        </w:tc>
        <w:tc>
          <w:tcPr>
            <w:tcW w:w="1349" w:type="dxa"/>
            <w:shd w:val="clear" w:color="auto" w:fill="FFFFFF"/>
          </w:tcPr>
          <w:p w14:paraId="5BF43427" w14:textId="7B1AE658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5795269B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</w:tcPr>
          <w:p w14:paraId="03A916C5" w14:textId="0FF6E24D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E7F88" w:rsidRPr="00B6236C" w14:paraId="71ADAA3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7186E01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50C9C1B0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304E8ED1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0489AA15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E7F88" w:rsidRPr="00B6236C" w14:paraId="5D0B9BE6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374B5D08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6F9B63AA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48012954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077253B0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8B0F" w14:textId="77777777" w:rsidR="00332B93" w:rsidRDefault="00332B93">
      <w:r>
        <w:separator/>
      </w:r>
    </w:p>
  </w:endnote>
  <w:endnote w:type="continuationSeparator" w:id="0">
    <w:p w14:paraId="23973DB2" w14:textId="77777777" w:rsidR="00332B93" w:rsidRDefault="0033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335EE" w14:textId="77777777" w:rsidR="00332B93" w:rsidRDefault="00332B93">
      <w:r>
        <w:separator/>
      </w:r>
    </w:p>
  </w:footnote>
  <w:footnote w:type="continuationSeparator" w:id="0">
    <w:p w14:paraId="693ACE95" w14:textId="77777777" w:rsidR="00332B93" w:rsidRDefault="00332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1C725C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3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768A6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52A64"/>
    <w:rsid w:val="00760F00"/>
    <w:rsid w:val="00785877"/>
    <w:rsid w:val="00792C3C"/>
    <w:rsid w:val="007A73AA"/>
    <w:rsid w:val="007C6D88"/>
    <w:rsid w:val="007E1401"/>
    <w:rsid w:val="007E66CB"/>
    <w:rsid w:val="008013ED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195</TotalTime>
  <Pages>5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53</cp:revision>
  <cp:lastPrinted>2023-01-30T04:34:00Z</cp:lastPrinted>
  <dcterms:created xsi:type="dcterms:W3CDTF">2023-04-01T13:54:00Z</dcterms:created>
  <dcterms:modified xsi:type="dcterms:W3CDTF">2023-10-30T03:48:00Z</dcterms:modified>
  <cp:category>Rev 1.1;last template edit 3-5-05 gje</cp:category>
</cp:coreProperties>
</file>