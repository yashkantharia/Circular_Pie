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ABFB44E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20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0E6C37CF" w:rsidR="004266D5" w:rsidRPr="00B6236C" w:rsidRDefault="002972B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11</w:t>
            </w:r>
            <w:r w:rsidR="007E1401">
              <w:rPr>
                <w:i w:val="0"/>
                <w:szCs w:val="18"/>
              </w:rPr>
              <w:t>:</w:t>
            </w:r>
            <w:r w:rsidR="00B83512"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1194A34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77777777" w:rsid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Review tasks and 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83512" w:rsidRPr="00B6236C" w14:paraId="32C30E80" w14:textId="77777777" w:rsidTr="005B15EF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57493F3A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Road Map (in Excel includes 4 iterations)</w:t>
            </w:r>
          </w:p>
        </w:tc>
        <w:tc>
          <w:tcPr>
            <w:tcW w:w="1260" w:type="dxa"/>
            <w:gridSpan w:val="2"/>
          </w:tcPr>
          <w:p w14:paraId="0049EB78" w14:textId="7CCEDD13" w:rsidR="00B83512" w:rsidRPr="00B6236C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EDB0933" w14:textId="47CCFA2A" w:rsidR="00B83512" w:rsidRPr="00B6236C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0405203F" w:rsidR="00B83512" w:rsidRPr="00B6236C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972B4" w:rsidRPr="00B6236C" w14:paraId="4AB13B79" w14:textId="77777777" w:rsidTr="005B15EF">
        <w:trPr>
          <w:cantSplit/>
        </w:trPr>
        <w:tc>
          <w:tcPr>
            <w:tcW w:w="5310" w:type="dxa"/>
            <w:gridSpan w:val="4"/>
            <w:vAlign w:val="bottom"/>
          </w:tcPr>
          <w:p w14:paraId="2C38C160" w14:textId="0E997923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User Story Map (second tab in Road Map Excel)</w:t>
            </w:r>
          </w:p>
        </w:tc>
        <w:tc>
          <w:tcPr>
            <w:tcW w:w="1260" w:type="dxa"/>
            <w:gridSpan w:val="2"/>
          </w:tcPr>
          <w:p w14:paraId="185F5C6A" w14:textId="23E23F0A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5C1479D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1D690E80" w14:textId="00004770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25DFC9F" w14:textId="2C1BF7FC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2972B4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6258823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Epics; Migrate User Stories from Excel to Jira</w:t>
            </w:r>
          </w:p>
        </w:tc>
        <w:tc>
          <w:tcPr>
            <w:tcW w:w="1260" w:type="dxa"/>
            <w:gridSpan w:val="2"/>
          </w:tcPr>
          <w:p w14:paraId="10DFE9FF" w14:textId="44619A45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ECB5DEE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3ADF649A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972B4" w:rsidRPr="00B6236C" w14:paraId="51C00FF6" w14:textId="77777777" w:rsidTr="005B15EF">
        <w:trPr>
          <w:cantSplit/>
        </w:trPr>
        <w:tc>
          <w:tcPr>
            <w:tcW w:w="5310" w:type="dxa"/>
            <w:gridSpan w:val="4"/>
          </w:tcPr>
          <w:p w14:paraId="1C71148D" w14:textId="719FE7B7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suggested plugins; integrate with GitHub, Maven</w:t>
            </w:r>
          </w:p>
        </w:tc>
        <w:tc>
          <w:tcPr>
            <w:tcW w:w="1260" w:type="dxa"/>
            <w:gridSpan w:val="2"/>
          </w:tcPr>
          <w:p w14:paraId="392E2AC2" w14:textId="09BC6832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451A552A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B2B1D88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1E420952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972B4" w:rsidRPr="00B6236C" w14:paraId="53CFAF2E" w14:textId="77777777" w:rsidTr="005B15EF">
        <w:trPr>
          <w:cantSplit/>
        </w:trPr>
        <w:tc>
          <w:tcPr>
            <w:tcW w:w="5310" w:type="dxa"/>
            <w:gridSpan w:val="4"/>
          </w:tcPr>
          <w:p w14:paraId="50313DC3" w14:textId="22DBA931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Jenkins integration with GitHub and Maven</w:t>
            </w:r>
          </w:p>
        </w:tc>
        <w:tc>
          <w:tcPr>
            <w:tcW w:w="1260" w:type="dxa"/>
            <w:gridSpan w:val="2"/>
          </w:tcPr>
          <w:p w14:paraId="0C1B50D0" w14:textId="499BB60A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42A75ACF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EF7EF6B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295384FA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972B4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45AE4F25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two separate environments in AWS/EC2 - DEV and QA</w:t>
            </w:r>
          </w:p>
        </w:tc>
        <w:tc>
          <w:tcPr>
            <w:tcW w:w="1260" w:type="dxa"/>
            <w:gridSpan w:val="2"/>
          </w:tcPr>
          <w:p w14:paraId="114FB0B6" w14:textId="1AA6F495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E5E7026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393AE7CC" w14:textId="77777777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68014B74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972B4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1B336F51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 Review</w:t>
            </w:r>
          </w:p>
        </w:tc>
        <w:tc>
          <w:tcPr>
            <w:tcW w:w="1260" w:type="dxa"/>
            <w:gridSpan w:val="2"/>
          </w:tcPr>
          <w:p w14:paraId="765261DE" w14:textId="64B9AFA2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181787C" w14:textId="71B1689B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6EF80A2E" w14:textId="3E06E643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972B4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5CF24ACA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Context Diagram Review </w:t>
            </w:r>
          </w:p>
        </w:tc>
        <w:tc>
          <w:tcPr>
            <w:tcW w:w="1260" w:type="dxa"/>
            <w:gridSpan w:val="2"/>
          </w:tcPr>
          <w:p w14:paraId="28A33EB3" w14:textId="3C4C6654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9A91B0B" w14:textId="3D6A577F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077F2973" w14:textId="33AB86F1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972B4" w:rsidRPr="00B6236C" w14:paraId="6B0B0E11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2670975" w14:textId="7D82D046" w:rsidR="002972B4" w:rsidRPr="00400616" w:rsidRDefault="002972B4" w:rsidP="002972B4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Architecture Diagrams Review</w:t>
            </w:r>
          </w:p>
        </w:tc>
        <w:tc>
          <w:tcPr>
            <w:tcW w:w="1260" w:type="dxa"/>
            <w:gridSpan w:val="2"/>
          </w:tcPr>
          <w:p w14:paraId="05E2A09A" w14:textId="12E63EDF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6237F847" w14:textId="42DDA773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183CAED0" w14:textId="4C6DD0F3" w:rsidR="002972B4" w:rsidRDefault="002972B4" w:rsidP="002972B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404F1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8404F1" w:rsidRPr="00325E77" w:rsidRDefault="008404F1" w:rsidP="008404F1"/>
        </w:tc>
        <w:tc>
          <w:tcPr>
            <w:tcW w:w="1710" w:type="dxa"/>
            <w:gridSpan w:val="2"/>
          </w:tcPr>
          <w:p w14:paraId="7A7F1A88" w14:textId="77777777" w:rsidR="008404F1" w:rsidRPr="00325E77" w:rsidRDefault="008404F1" w:rsidP="008404F1"/>
        </w:tc>
      </w:tr>
      <w:tr w:rsidR="008404F1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40C26" w:rsidRPr="00B6236C" w14:paraId="0675A29C" w14:textId="77777777" w:rsidTr="0042209D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AEB8E1" w14:textId="271FE034" w:rsidR="00340C26" w:rsidRDefault="00340C26" w:rsidP="00340C26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szCs w:val="18"/>
              </w:rPr>
              <w:t>Review previous week’s submission and make modifications if any</w:t>
            </w:r>
          </w:p>
        </w:tc>
        <w:tc>
          <w:tcPr>
            <w:tcW w:w="1349" w:type="dxa"/>
            <w:shd w:val="clear" w:color="auto" w:fill="FFFFFF"/>
          </w:tcPr>
          <w:p w14:paraId="64F7721E" w14:textId="619E14A8" w:rsidR="00340C26" w:rsidRPr="002972B4" w:rsidRDefault="00340C26" w:rsidP="00340C26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3E1D5B3" w14:textId="65AF7D0F" w:rsidR="00340C26" w:rsidRPr="002972B4" w:rsidRDefault="00340C26" w:rsidP="00340C26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9CFDD9E" w14:textId="56B25EAC" w:rsidR="00340C26" w:rsidRPr="002972B4" w:rsidRDefault="00340C26" w:rsidP="00340C26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340C26" w:rsidRPr="00B6236C" w14:paraId="07237B60" w14:textId="77777777" w:rsidTr="0042209D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AFE251" w14:textId="13E6E3B3" w:rsidR="00340C26" w:rsidRDefault="00340C26" w:rsidP="00340C26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Distribute deliverable tasks among the team members</w:t>
            </w:r>
          </w:p>
        </w:tc>
        <w:tc>
          <w:tcPr>
            <w:tcW w:w="1349" w:type="dxa"/>
            <w:shd w:val="clear" w:color="auto" w:fill="FFFFFF"/>
          </w:tcPr>
          <w:p w14:paraId="668A1637" w14:textId="1BB9FD22" w:rsidR="00340C26" w:rsidRDefault="00340C26" w:rsidP="00340C2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AE764AE" w14:textId="77777777" w:rsidR="00340C26" w:rsidRDefault="00340C26" w:rsidP="00340C2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5A832AB0" w14:textId="37529C70" w:rsidR="00DB0145" w:rsidRDefault="00DB0145" w:rsidP="00340C2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50976E7" w14:textId="6BE3C2B4" w:rsidR="00340C26" w:rsidRDefault="00340C26" w:rsidP="00340C2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2972B4" w:rsidRPr="00B6236C" w14:paraId="7A321A8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CD518B5" w14:textId="55DAA3D2" w:rsidR="002972B4" w:rsidRDefault="002972B4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621CBD1" w14:textId="0CC7537D" w:rsidR="002972B4" w:rsidRDefault="002972B4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0994F8A1" w14:textId="71498F92" w:rsidR="002972B4" w:rsidRDefault="002972B4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312FAF3" w14:textId="40D37F4C" w:rsidR="002972B4" w:rsidRDefault="002972B4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972B4" w:rsidRPr="00B6236C" w14:paraId="063EED3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9FB01DD" w14:textId="5C16C6BF" w:rsidR="002972B4" w:rsidRDefault="002972B4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D83349B" w14:textId="01A2C2C6" w:rsidR="002972B4" w:rsidRDefault="002972B4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D85F66D" w14:textId="13248211" w:rsidR="002972B4" w:rsidRDefault="002972B4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74B7E73" w14:textId="3FCB9F15" w:rsidR="002972B4" w:rsidRDefault="002972B4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972B4" w:rsidRPr="00B6236C" w14:paraId="5DB7535D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8955F9" w14:textId="59AE846E" w:rsidR="002972B4" w:rsidRDefault="002972B4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AB42898" w14:textId="7C621437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C8621B6" w14:textId="77777777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0C842CC" w14:textId="70D37CA7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972B4" w:rsidRPr="00B6236C" w14:paraId="606F12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4B646AC" w14:textId="3E3F4E7E" w:rsidR="002972B4" w:rsidRDefault="002972B4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C20DE9" w14:textId="0E49BF5F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29C8889" w14:textId="59940C81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A2ECCAF" w14:textId="171B52F2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972B4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74D8601B" w:rsidR="002972B4" w:rsidRDefault="002972B4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B0143F" w14:textId="02E3B661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B059DA2" w14:textId="7913AD13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17D4D81" w14:textId="1DB30D58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972B4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75C9F7FD" w:rsidR="002972B4" w:rsidRDefault="002972B4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595B56F" w14:textId="6F06DFF0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1403C0C4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62CEAA8" w14:textId="2BEBE6D8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972B4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09EFC4C7" w:rsidR="002972B4" w:rsidRDefault="002972B4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D772BD" w14:textId="03E882D5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6B179CD5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603BA436" w:rsidR="002972B4" w:rsidRDefault="002972B4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2BC5" w14:textId="77777777" w:rsidR="005D4E94" w:rsidRDefault="005D4E94">
      <w:r>
        <w:separator/>
      </w:r>
    </w:p>
  </w:endnote>
  <w:endnote w:type="continuationSeparator" w:id="0">
    <w:p w14:paraId="03028930" w14:textId="77777777" w:rsidR="005D4E94" w:rsidRDefault="005D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6C04" w14:textId="77777777" w:rsidR="005D4E94" w:rsidRDefault="005D4E94">
      <w:r>
        <w:separator/>
      </w:r>
    </w:p>
  </w:footnote>
  <w:footnote w:type="continuationSeparator" w:id="0">
    <w:p w14:paraId="4E1F1911" w14:textId="77777777" w:rsidR="005D4E94" w:rsidRDefault="005D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40C26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A114B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972B4"/>
    <w:rsid w:val="002A29BE"/>
    <w:rsid w:val="002A6FDA"/>
    <w:rsid w:val="002D1660"/>
    <w:rsid w:val="00307715"/>
    <w:rsid w:val="00325E77"/>
    <w:rsid w:val="00340C26"/>
    <w:rsid w:val="00353390"/>
    <w:rsid w:val="00361221"/>
    <w:rsid w:val="003A1BA0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A6D89"/>
    <w:rsid w:val="005D4E94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0145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56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21</cp:revision>
  <cp:lastPrinted>2023-01-30T04:34:00Z</cp:lastPrinted>
  <dcterms:created xsi:type="dcterms:W3CDTF">2023-04-01T13:54:00Z</dcterms:created>
  <dcterms:modified xsi:type="dcterms:W3CDTF">2023-09-23T15:28:00Z</dcterms:modified>
  <cp:category>Rev 1.1;last template edit 3-5-05 gje</cp:category>
</cp:coreProperties>
</file>