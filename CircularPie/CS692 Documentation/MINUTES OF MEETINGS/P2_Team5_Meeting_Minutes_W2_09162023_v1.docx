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2F8C907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A679D7">
              <w:rPr>
                <w:i w:val="0"/>
                <w:szCs w:val="18"/>
              </w:rPr>
              <w:t>1</w:t>
            </w:r>
            <w:r w:rsidR="00B83512">
              <w:rPr>
                <w:i w:val="0"/>
                <w:szCs w:val="18"/>
              </w:rPr>
              <w:t>6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20367E1" w:rsidR="004266D5" w:rsidRPr="00B6236C" w:rsidRDefault="00B8351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07</w:t>
            </w:r>
            <w:r w:rsidR="00605CAB">
              <w:rPr>
                <w:i w:val="0"/>
                <w:szCs w:val="18"/>
              </w:rPr>
              <w:t>:</w:t>
            </w:r>
            <w:r w:rsidR="00F5072B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 w:rsidR="008404F1">
              <w:rPr>
                <w:i w:val="0"/>
                <w:szCs w:val="18"/>
              </w:rPr>
              <w:t>0</w:t>
            </w:r>
            <w:r>
              <w:rPr>
                <w:i w:val="0"/>
                <w:szCs w:val="18"/>
              </w:rPr>
              <w:t>8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1194A34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77777777" w:rsid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Review tasks and 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8404F1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8404F1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83512" w:rsidRPr="00B6236C" w14:paraId="32C30E80" w14:textId="77777777" w:rsidTr="005B15EF">
        <w:trPr>
          <w:cantSplit/>
        </w:trPr>
        <w:tc>
          <w:tcPr>
            <w:tcW w:w="5310" w:type="dxa"/>
            <w:gridSpan w:val="4"/>
            <w:vAlign w:val="bottom"/>
          </w:tcPr>
          <w:p w14:paraId="047E6734" w14:textId="57493F3A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Road Map (in Excel includes 4 iterations)</w:t>
            </w:r>
          </w:p>
        </w:tc>
        <w:tc>
          <w:tcPr>
            <w:tcW w:w="1260" w:type="dxa"/>
            <w:gridSpan w:val="2"/>
          </w:tcPr>
          <w:p w14:paraId="0049EB78" w14:textId="4192B4AC" w:rsidR="00B83512" w:rsidRPr="00B6236C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2EDB0933" w14:textId="47CCFA2A" w:rsidR="00B83512" w:rsidRPr="00B6236C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0405203F" w:rsidR="00B83512" w:rsidRPr="00B6236C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B83512" w:rsidRPr="00B6236C" w14:paraId="4AB13B79" w14:textId="77777777" w:rsidTr="005B15EF">
        <w:trPr>
          <w:cantSplit/>
        </w:trPr>
        <w:tc>
          <w:tcPr>
            <w:tcW w:w="5310" w:type="dxa"/>
            <w:gridSpan w:val="4"/>
            <w:vAlign w:val="bottom"/>
          </w:tcPr>
          <w:p w14:paraId="2C38C160" w14:textId="0E997923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User Story Map (second tab in Road Map Excel)</w:t>
            </w:r>
          </w:p>
        </w:tc>
        <w:tc>
          <w:tcPr>
            <w:tcW w:w="1260" w:type="dxa"/>
            <w:gridSpan w:val="2"/>
          </w:tcPr>
          <w:p w14:paraId="185F5C6A" w14:textId="290355D3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25C1479D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1D690E80" w14:textId="00004770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25DFC9F" w14:textId="2C1BF7FC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83512" w:rsidRPr="00B6236C" w14:paraId="27ECE9C6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6258823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Epics; Migrate User Stories from Excel to Jira</w:t>
            </w:r>
          </w:p>
        </w:tc>
        <w:tc>
          <w:tcPr>
            <w:tcW w:w="1260" w:type="dxa"/>
            <w:gridSpan w:val="2"/>
          </w:tcPr>
          <w:p w14:paraId="10DFE9FF" w14:textId="0B628D1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5ECB5DEE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9209F85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3ADF649A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83512" w:rsidRPr="00B6236C" w14:paraId="51C00FF6" w14:textId="77777777" w:rsidTr="005B15EF">
        <w:trPr>
          <w:cantSplit/>
        </w:trPr>
        <w:tc>
          <w:tcPr>
            <w:tcW w:w="5310" w:type="dxa"/>
            <w:gridSpan w:val="4"/>
          </w:tcPr>
          <w:p w14:paraId="1C71148D" w14:textId="719FE7B7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suggested plugins; integrate with GitHub, Maven</w:t>
            </w:r>
          </w:p>
        </w:tc>
        <w:tc>
          <w:tcPr>
            <w:tcW w:w="1260" w:type="dxa"/>
            <w:gridSpan w:val="2"/>
          </w:tcPr>
          <w:p w14:paraId="392E2AC2" w14:textId="1037BB55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gridSpan w:val="2"/>
            <w:vAlign w:val="bottom"/>
          </w:tcPr>
          <w:p w14:paraId="451A552A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B2B1D88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1E420952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83512" w:rsidRPr="00B6236C" w14:paraId="53CFAF2E" w14:textId="77777777" w:rsidTr="005B15EF">
        <w:trPr>
          <w:cantSplit/>
        </w:trPr>
        <w:tc>
          <w:tcPr>
            <w:tcW w:w="5310" w:type="dxa"/>
            <w:gridSpan w:val="4"/>
          </w:tcPr>
          <w:p w14:paraId="50313DC3" w14:textId="22DBA931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Jenkins integration with GitHub and Maven</w:t>
            </w:r>
          </w:p>
        </w:tc>
        <w:tc>
          <w:tcPr>
            <w:tcW w:w="1260" w:type="dxa"/>
            <w:gridSpan w:val="2"/>
          </w:tcPr>
          <w:p w14:paraId="0C1B50D0" w14:textId="65A694CD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42A75ACF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EF7EF6B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295384FA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83512" w:rsidRPr="00B6236C" w14:paraId="2D593FD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45AE4F25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two separate environments in AWS/EC2 - DEV and QA</w:t>
            </w:r>
          </w:p>
        </w:tc>
        <w:tc>
          <w:tcPr>
            <w:tcW w:w="1260" w:type="dxa"/>
            <w:gridSpan w:val="2"/>
          </w:tcPr>
          <w:p w14:paraId="114FB0B6" w14:textId="08B33755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gridSpan w:val="2"/>
            <w:vAlign w:val="bottom"/>
          </w:tcPr>
          <w:p w14:paraId="5E5E7026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393AE7CC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68014B74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B83512" w:rsidRPr="00B6236C" w14:paraId="3CAB7E72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1B336F51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BRM Diagram Review</w:t>
            </w:r>
          </w:p>
        </w:tc>
        <w:tc>
          <w:tcPr>
            <w:tcW w:w="1260" w:type="dxa"/>
            <w:gridSpan w:val="2"/>
          </w:tcPr>
          <w:p w14:paraId="765261DE" w14:textId="04F9795C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gridSpan w:val="2"/>
            <w:vAlign w:val="bottom"/>
          </w:tcPr>
          <w:p w14:paraId="5181787C" w14:textId="71B1689B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6EF80A2E" w14:textId="3E06E643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83512" w:rsidRPr="00B6236C" w14:paraId="3465D9F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5CF24ACA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Context Diagram Review </w:t>
            </w:r>
          </w:p>
        </w:tc>
        <w:tc>
          <w:tcPr>
            <w:tcW w:w="1260" w:type="dxa"/>
            <w:gridSpan w:val="2"/>
          </w:tcPr>
          <w:p w14:paraId="28A33EB3" w14:textId="3F410BB1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gridSpan w:val="2"/>
            <w:vAlign w:val="bottom"/>
          </w:tcPr>
          <w:p w14:paraId="19A91B0B" w14:textId="3D6A577F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077F2973" w14:textId="33AB86F1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B83512" w:rsidRPr="00B6236C" w14:paraId="6B0B0E11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42670975" w14:textId="7D82D046" w:rsidR="00B83512" w:rsidRPr="00400616" w:rsidRDefault="00B83512" w:rsidP="00B835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Architecture Diagrams Review</w:t>
            </w:r>
          </w:p>
        </w:tc>
        <w:tc>
          <w:tcPr>
            <w:tcW w:w="1260" w:type="dxa"/>
            <w:gridSpan w:val="2"/>
          </w:tcPr>
          <w:p w14:paraId="05E2A09A" w14:textId="6DD9429E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gridSpan w:val="2"/>
            <w:vAlign w:val="bottom"/>
          </w:tcPr>
          <w:p w14:paraId="6237F847" w14:textId="42DDA773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183CAED0" w14:textId="4C6DD0F3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8404F1" w:rsidRPr="00325E77" w14:paraId="7247F7ED" w14:textId="405E45B3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8404F1" w:rsidRPr="00325E77" w:rsidRDefault="008404F1" w:rsidP="008404F1"/>
        </w:tc>
        <w:tc>
          <w:tcPr>
            <w:tcW w:w="1710" w:type="dxa"/>
            <w:gridSpan w:val="2"/>
          </w:tcPr>
          <w:p w14:paraId="7A7F1A88" w14:textId="77777777" w:rsidR="008404F1" w:rsidRPr="00325E77" w:rsidRDefault="008404F1" w:rsidP="008404F1"/>
        </w:tc>
      </w:tr>
      <w:tr w:rsidR="008404F1" w:rsidRPr="00325E77" w14:paraId="34C1A6D4" w14:textId="77777777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8404F1" w:rsidRPr="00325E77" w:rsidRDefault="008404F1" w:rsidP="008404F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45847A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8404F1" w:rsidRPr="00B6236C" w14:paraId="0675A29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7AEB8E1" w14:textId="3F7D189B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b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Road Map (in Excel includes 4 iterations)</w:t>
            </w:r>
          </w:p>
        </w:tc>
        <w:tc>
          <w:tcPr>
            <w:tcW w:w="1349" w:type="dxa"/>
            <w:shd w:val="clear" w:color="auto" w:fill="FFFFFF"/>
          </w:tcPr>
          <w:p w14:paraId="64F7721E" w14:textId="4073714D" w:rsidR="008404F1" w:rsidRDefault="008404F1" w:rsidP="008404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10</w:t>
            </w:r>
            <w:r w:rsidR="00B83512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3E1D5B3" w14:textId="01329670" w:rsidR="008404F1" w:rsidRDefault="008404F1" w:rsidP="008404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9CFDD9E" w14:textId="12C2A529" w:rsidR="008404F1" w:rsidRDefault="008404F1" w:rsidP="008404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8404F1" w:rsidRPr="00B6236C" w14:paraId="07237B60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AFE251" w14:textId="7740C44C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User Story Map (second tab in Road Map Excel)</w:t>
            </w:r>
          </w:p>
        </w:tc>
        <w:tc>
          <w:tcPr>
            <w:tcW w:w="1349" w:type="dxa"/>
            <w:shd w:val="clear" w:color="auto" w:fill="FFFFFF"/>
          </w:tcPr>
          <w:p w14:paraId="668A1637" w14:textId="27CE6919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B83512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4F0F25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A832AB0" w14:textId="2C6544F1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50976E7" w14:textId="2CC8CEDB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8404F1" w:rsidRPr="00B6236C" w14:paraId="7A321A89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CD518B5" w14:textId="6F30E6F0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Epics; Migrate User Stories from Excel to Jira</w:t>
            </w:r>
          </w:p>
        </w:tc>
        <w:tc>
          <w:tcPr>
            <w:tcW w:w="1349" w:type="dxa"/>
            <w:shd w:val="clear" w:color="auto" w:fill="FFFFFF"/>
          </w:tcPr>
          <w:p w14:paraId="7621CBD1" w14:textId="34A29A8E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B83512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2549020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994F8A1" w14:textId="71498F92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312FAF3" w14:textId="2E733790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8404F1" w:rsidRPr="00B6236C" w14:paraId="063EED3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9FB01DD" w14:textId="371F8FAE" w:rsidR="008404F1" w:rsidRDefault="008404F1" w:rsidP="008404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suggested plugins; integrate with GitHub, Maven</w:t>
            </w:r>
          </w:p>
        </w:tc>
        <w:tc>
          <w:tcPr>
            <w:tcW w:w="1349" w:type="dxa"/>
            <w:shd w:val="clear" w:color="auto" w:fill="FFFFFF"/>
          </w:tcPr>
          <w:p w14:paraId="4D83349B" w14:textId="2E8E3A35" w:rsidR="008404F1" w:rsidRDefault="00B83512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0E98383" w14:textId="77777777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D85F66D" w14:textId="13248211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74B7E73" w14:textId="52ADD275" w:rsidR="008404F1" w:rsidRDefault="008404F1" w:rsidP="008404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83512" w:rsidRPr="00B6236C" w14:paraId="5DB7535D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78955F9" w14:textId="5D060D05" w:rsidR="00B83512" w:rsidRDefault="00B83512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Jenkins integration with GitHub and Maven</w:t>
            </w:r>
          </w:p>
        </w:tc>
        <w:tc>
          <w:tcPr>
            <w:tcW w:w="1349" w:type="dxa"/>
            <w:shd w:val="clear" w:color="auto" w:fill="FFFFFF"/>
          </w:tcPr>
          <w:p w14:paraId="4AB42898" w14:textId="7B94620E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C413B2A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7C8621B6" w14:textId="77777777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0C842CC" w14:textId="7D87A75A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83512" w:rsidRPr="00B6236C" w14:paraId="606F120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4B646AC" w14:textId="2013F9E1" w:rsidR="00B83512" w:rsidRDefault="00B83512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two separate environments in AWS/EC2 - DEV and QA</w:t>
            </w:r>
          </w:p>
        </w:tc>
        <w:tc>
          <w:tcPr>
            <w:tcW w:w="1349" w:type="dxa"/>
            <w:shd w:val="clear" w:color="auto" w:fill="FFFFFF"/>
          </w:tcPr>
          <w:p w14:paraId="4FC20DE9" w14:textId="5E953618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3080A16" w14:textId="3FAD0CDE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629C8889" w14:textId="59940C81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A2ECCAF" w14:textId="70D9FE05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B83512" w:rsidRPr="00B6236C" w14:paraId="4F133F3B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F808D0E" w14:textId="4C690A6A" w:rsidR="00B83512" w:rsidRDefault="00B83512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BRM Diagram Review</w:t>
            </w:r>
          </w:p>
        </w:tc>
        <w:tc>
          <w:tcPr>
            <w:tcW w:w="1349" w:type="dxa"/>
            <w:shd w:val="clear" w:color="auto" w:fill="FFFFFF"/>
          </w:tcPr>
          <w:p w14:paraId="51B0143F" w14:textId="1A294BCD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B059DA2" w14:textId="48F79F9A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517D4D81" w14:textId="3422BA9B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83512" w:rsidRPr="00B6236C" w14:paraId="44331BE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78AD1A" w14:textId="5C52903E" w:rsidR="00B83512" w:rsidRDefault="00B83512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Context Diagram Review </w:t>
            </w:r>
          </w:p>
        </w:tc>
        <w:tc>
          <w:tcPr>
            <w:tcW w:w="1349" w:type="dxa"/>
            <w:shd w:val="clear" w:color="auto" w:fill="FFFFFF"/>
          </w:tcPr>
          <w:p w14:paraId="0595B56F" w14:textId="68FA0E8F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5E27E2" w14:textId="3FC78216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  <w:shd w:val="clear" w:color="auto" w:fill="FFFFFF"/>
          </w:tcPr>
          <w:p w14:paraId="462CEAA8" w14:textId="273AF9D4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B83512" w:rsidRPr="00B6236C" w14:paraId="1F7C581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15AE7EC1" w:rsidR="00B83512" w:rsidRDefault="00B83512" w:rsidP="00B83512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Architecture Diagrams Review</w:t>
            </w:r>
          </w:p>
        </w:tc>
        <w:tc>
          <w:tcPr>
            <w:tcW w:w="1349" w:type="dxa"/>
            <w:shd w:val="clear" w:color="auto" w:fill="FFFFFF"/>
          </w:tcPr>
          <w:p w14:paraId="5BD772BD" w14:textId="0901B27B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3599B97" w14:textId="5EA01559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833" w:type="dxa"/>
            <w:shd w:val="clear" w:color="auto" w:fill="FFFFFF"/>
          </w:tcPr>
          <w:p w14:paraId="4FB2F561" w14:textId="1C8F00D3" w:rsidR="00B83512" w:rsidRDefault="00B83512" w:rsidP="00B835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0533" w14:textId="77777777" w:rsidR="001A114B" w:rsidRDefault="001A114B">
      <w:r>
        <w:separator/>
      </w:r>
    </w:p>
  </w:endnote>
  <w:endnote w:type="continuationSeparator" w:id="0">
    <w:p w14:paraId="7E0B2EEF" w14:textId="77777777" w:rsidR="001A114B" w:rsidRDefault="001A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04EE" w14:textId="77777777" w:rsidR="001A114B" w:rsidRDefault="001A114B">
      <w:r>
        <w:separator/>
      </w:r>
    </w:p>
  </w:footnote>
  <w:footnote w:type="continuationSeparator" w:id="0">
    <w:p w14:paraId="2F5158B1" w14:textId="77777777" w:rsidR="001A114B" w:rsidRDefault="001A1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B83512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pt;height:70.0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A114B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53390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82670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69CB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53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18</cp:revision>
  <cp:lastPrinted>2023-01-30T04:34:00Z</cp:lastPrinted>
  <dcterms:created xsi:type="dcterms:W3CDTF">2023-04-01T13:54:00Z</dcterms:created>
  <dcterms:modified xsi:type="dcterms:W3CDTF">2023-09-18T17:24:00Z</dcterms:modified>
  <cp:category>Rev 1.1;last template edit 3-5-05 gje</cp:category>
</cp:coreProperties>
</file>